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601" w:tblpY="3063"/>
        <w:tblW w:w="721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8"/>
      </w:tblGrid>
      <w:tr w:rsidR="00255AE5" w:rsidRPr="00CA6760" w14:paraId="7F0C9FDB" w14:textId="77777777" w:rsidTr="007B6808">
        <w:trPr>
          <w:trHeight w:hRule="exact" w:val="1207"/>
        </w:trPr>
        <w:tc>
          <w:tcPr>
            <w:tcW w:w="7218" w:type="dxa"/>
          </w:tcPr>
          <w:p w14:paraId="43F467EB" w14:textId="77777777" w:rsidR="00255AE5" w:rsidRPr="00CA6760" w:rsidRDefault="006A31AD" w:rsidP="00B53FB7">
            <w:pPr>
              <w:pStyle w:val="Title11pkt"/>
            </w:pPr>
            <w:r>
              <w:t>Opsætning – Ny kunde</w:t>
            </w:r>
          </w:p>
          <w:p w14:paraId="12436F7A" w14:textId="77777777" w:rsidR="00255AE5" w:rsidRPr="00CA6760" w:rsidRDefault="00CA6760" w:rsidP="001F2EE3">
            <w:pPr>
              <w:pStyle w:val="NormalBoldAllCaps"/>
              <w:rPr>
                <w:sz w:val="22"/>
                <w:szCs w:val="22"/>
              </w:rPr>
            </w:pPr>
            <w:bookmarkStart w:id="0" w:name="bmkProject"/>
            <w:bookmarkEnd w:id="0"/>
            <w:r w:rsidRPr="00CA6760">
              <w:rPr>
                <w:sz w:val="22"/>
                <w:szCs w:val="22"/>
              </w:rPr>
              <w:t>Jordflytning version 2.0</w:t>
            </w:r>
          </w:p>
          <w:p w14:paraId="40184B46" w14:textId="77777777" w:rsidR="00255AE5" w:rsidRPr="00CA6760" w:rsidRDefault="00255AE5" w:rsidP="001F2EE3">
            <w:pPr>
              <w:pStyle w:val="Title11pkt"/>
            </w:pPr>
            <w:bookmarkStart w:id="1" w:name="bmkSubject"/>
            <w:bookmarkEnd w:id="1"/>
          </w:p>
        </w:tc>
      </w:tr>
    </w:tbl>
    <w:p w14:paraId="225D9630" w14:textId="77777777" w:rsidR="00CA6760" w:rsidRPr="00CA6760" w:rsidRDefault="006A31AD" w:rsidP="006A31AD">
      <w:pPr>
        <w:pStyle w:val="Heading1"/>
        <w:rPr>
          <w:rFonts w:eastAsia="Calibri"/>
        </w:rPr>
      </w:pPr>
      <w:bookmarkStart w:id="2" w:name="bmkStart"/>
      <w:bookmarkStart w:id="3" w:name="_Toc281399681"/>
      <w:bookmarkEnd w:id="2"/>
      <w:bookmarkEnd w:id="3"/>
      <w:r>
        <w:t>Ny kommune</w:t>
      </w:r>
    </w:p>
    <w:p w14:paraId="7B576C33" w14:textId="341AE76F" w:rsidR="00D44178" w:rsidRDefault="006A31AD" w:rsidP="00255AE5">
      <w:pPr>
        <w:pStyle w:val="BodyText1"/>
      </w:pPr>
      <w:r>
        <w:t xml:space="preserve">Dette afsnit </w:t>
      </w:r>
      <w:r w:rsidR="004405D7">
        <w:t>indeholder</w:t>
      </w:r>
      <w:r>
        <w:t xml:space="preserve"> de informationer, som skal anvendes for at sætte en ny kommune op til at anvende FlytJord.</w:t>
      </w:r>
    </w:p>
    <w:p w14:paraId="63DEECA4" w14:textId="77777777" w:rsidR="006A31AD" w:rsidRPr="006A31AD" w:rsidRDefault="006A31AD" w:rsidP="006A31AD">
      <w:pPr>
        <w:pStyle w:val="BodyText1"/>
      </w:pPr>
    </w:p>
    <w:p w14:paraId="7A294330" w14:textId="77777777" w:rsidR="006A31AD" w:rsidRDefault="006A31AD" w:rsidP="006A31AD">
      <w:pPr>
        <w:pStyle w:val="Heading2"/>
      </w:pPr>
      <w:r>
        <w:t>Kontakt information</w:t>
      </w:r>
    </w:p>
    <w:p w14:paraId="1C03930F" w14:textId="77777777" w:rsidR="006A31AD" w:rsidRPr="006A31AD" w:rsidRDefault="006A31AD" w:rsidP="006A31AD">
      <w:pPr>
        <w:pStyle w:val="BodyText1"/>
      </w:pPr>
      <w:r>
        <w:t>På login siden tilføjes den ny kommune.</w:t>
      </w:r>
    </w:p>
    <w:p w14:paraId="502D5B6C" w14:textId="77777777" w:rsidR="006A31AD" w:rsidRDefault="006A31AD" w:rsidP="006A31AD">
      <w:pPr>
        <w:pStyle w:val="BodyText1"/>
      </w:pPr>
      <w:r>
        <w:rPr>
          <w:noProof/>
          <w:lang w:eastAsia="da-DK"/>
        </w:rPr>
        <w:drawing>
          <wp:inline distT="0" distB="0" distL="0" distR="0" wp14:anchorId="0D6B7272" wp14:editId="6E123596">
            <wp:extent cx="4554220" cy="2400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4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282E" w14:textId="77777777" w:rsidR="006A31AD" w:rsidRDefault="006A31AD" w:rsidP="006A31AD">
      <w:pPr>
        <w:pStyle w:val="BodyText1"/>
      </w:pPr>
      <w:r>
        <w:t>Den ny kommune skal levere:</w:t>
      </w:r>
    </w:p>
    <w:p w14:paraId="1B2766C6" w14:textId="77777777" w:rsidR="006A31AD" w:rsidRDefault="006A31AD" w:rsidP="006A31AD">
      <w:pPr>
        <w:pStyle w:val="BodyText1"/>
        <w:numPr>
          <w:ilvl w:val="0"/>
          <w:numId w:val="11"/>
        </w:numPr>
      </w:pPr>
      <w:r>
        <w:t>Logo</w:t>
      </w:r>
    </w:p>
    <w:p w14:paraId="519E695C" w14:textId="77777777" w:rsidR="006A31AD" w:rsidRDefault="006A31AD" w:rsidP="006A31AD">
      <w:pPr>
        <w:pStyle w:val="BodyText1"/>
        <w:numPr>
          <w:ilvl w:val="0"/>
          <w:numId w:val="11"/>
        </w:numPr>
      </w:pPr>
      <w:r>
        <w:t>Kontaktoplysninger</w:t>
      </w:r>
    </w:p>
    <w:p w14:paraId="453CC770" w14:textId="77777777" w:rsidR="006A31AD" w:rsidRDefault="006A31AD" w:rsidP="006A31AD">
      <w:pPr>
        <w:pStyle w:val="BodyText1"/>
        <w:numPr>
          <w:ilvl w:val="0"/>
          <w:numId w:val="11"/>
        </w:numPr>
      </w:pPr>
      <w:r>
        <w:t xml:space="preserve">Samt anden information – fx link til </w:t>
      </w:r>
      <w:r w:rsidR="000E1C7B">
        <w:t>Kommunens</w:t>
      </w:r>
      <w:r>
        <w:t xml:space="preserve"> hjemmeside vedr. jordflytning</w:t>
      </w:r>
    </w:p>
    <w:p w14:paraId="47BBE56F" w14:textId="77777777" w:rsidR="003F6230" w:rsidRDefault="003F6230" w:rsidP="006A31AD">
      <w:pPr>
        <w:pStyle w:val="BodyText1"/>
      </w:pPr>
    </w:p>
    <w:p w14:paraId="0E5DB3AF" w14:textId="77777777" w:rsidR="006A31AD" w:rsidRDefault="009564C8" w:rsidP="006A31AD">
      <w:pPr>
        <w:pStyle w:val="BodyText1"/>
        <w:rPr>
          <w:b/>
        </w:rPr>
      </w:pPr>
      <w:r w:rsidRPr="009564C8">
        <w:rPr>
          <w:b/>
        </w:rPr>
        <w:t>Praktisk implementering</w:t>
      </w:r>
    </w:p>
    <w:p w14:paraId="3BC30AAE" w14:textId="77777777" w:rsidR="009564C8" w:rsidRDefault="009564C8" w:rsidP="006A31AD">
      <w:pPr>
        <w:pStyle w:val="BodyText1"/>
      </w:pPr>
      <w:r w:rsidRPr="009564C8">
        <w:lastRenderedPageBreak/>
        <w:t>Implementeringen foretages for både test, stage o</w:t>
      </w:r>
      <w:r>
        <w:t>g drift.</w:t>
      </w:r>
    </w:p>
    <w:p w14:paraId="447D8157" w14:textId="072D5662" w:rsidR="00596640" w:rsidRPr="00596640" w:rsidRDefault="00596640" w:rsidP="006A31AD">
      <w:pPr>
        <w:pStyle w:val="BodyText1"/>
        <w:rPr>
          <w:b/>
        </w:rPr>
      </w:pPr>
      <w:r w:rsidRPr="00596640">
        <w:rPr>
          <w:b/>
        </w:rPr>
        <w:t>Kommune</w:t>
      </w:r>
      <w:r>
        <w:rPr>
          <w:b/>
        </w:rPr>
        <w:br/>
      </w:r>
      <w:proofErr w:type="spellStart"/>
      <w:r w:rsidRPr="00596640">
        <w:t>Kommune</w:t>
      </w:r>
      <w:proofErr w:type="spellEnd"/>
      <w:r w:rsidRPr="00596640">
        <w:t xml:space="preserve"> skal aktiveres til at anvende FlytJord.dk. Dette gøre</w:t>
      </w:r>
      <w:r w:rsidR="004405D7">
        <w:t>s</w:t>
      </w:r>
      <w:r w:rsidRPr="00596640">
        <w:t xml:space="preserve"> ved at s</w:t>
      </w:r>
      <w:r w:rsidR="00866B6D">
        <w:t xml:space="preserve">ætte Aktiv til </w:t>
      </w:r>
      <w:proofErr w:type="gramStart"/>
      <w:r w:rsidR="00866B6D">
        <w:t>true</w:t>
      </w:r>
      <w:proofErr w:type="gramEnd"/>
      <w:r w:rsidR="00866B6D">
        <w:t xml:space="preserve"> i tabellen K</w:t>
      </w:r>
      <w:r w:rsidRPr="00596640">
        <w:t>ommune. Dette</w:t>
      </w:r>
      <w:r w:rsidR="00611B60">
        <w:t xml:space="preserve"> bliver</w:t>
      </w:r>
      <w:r>
        <w:t xml:space="preserve"> </w:t>
      </w:r>
      <w:r w:rsidR="00611B60">
        <w:t>gjort</w:t>
      </w:r>
      <w:r>
        <w:t xml:space="preserve"> </w:t>
      </w:r>
      <w:r w:rsidR="00611B60">
        <w:t>i</w:t>
      </w:r>
      <w:r>
        <w:t xml:space="preserve"> scriptet ”</w:t>
      </w:r>
      <w:r w:rsidR="00611B60">
        <w:t>SQL_</w:t>
      </w:r>
      <w:r w:rsidRPr="00596640">
        <w:t xml:space="preserve"> </w:t>
      </w:r>
      <w:proofErr w:type="spellStart"/>
      <w:r>
        <w:t>Opret_kommune_konfig_settings</w:t>
      </w:r>
      <w:proofErr w:type="spellEnd"/>
      <w:r>
        <w:t>”</w:t>
      </w:r>
      <w:r w:rsidR="00866B6D">
        <w:t xml:space="preserve">, som ligger i Subversion i mappen Database i </w:t>
      </w:r>
      <w:proofErr w:type="spellStart"/>
      <w:r w:rsidR="00866B6D">
        <w:t>Trunk</w:t>
      </w:r>
      <w:proofErr w:type="spellEnd"/>
      <w:r>
        <w:t>.</w:t>
      </w:r>
    </w:p>
    <w:p w14:paraId="1DD7AF10" w14:textId="77777777" w:rsidR="00B66E21" w:rsidRDefault="009564C8" w:rsidP="006A31AD">
      <w:pPr>
        <w:pStyle w:val="BodyText1"/>
      </w:pPr>
      <w:r w:rsidRPr="009564C8">
        <w:rPr>
          <w:b/>
        </w:rPr>
        <w:t>Logo</w:t>
      </w:r>
      <w:r>
        <w:rPr>
          <w:b/>
        </w:rPr>
        <w:br/>
      </w:r>
      <w:r w:rsidR="00B66E21">
        <w:t>Der skal oprettes 2 logo</w:t>
      </w:r>
      <w:r w:rsidR="00866B6D">
        <w:t>-</w:t>
      </w:r>
      <w:r w:rsidR="00B66E21">
        <w:t>filer. En til brug i anmeldelsesblanketten og en til brug i informationsdialogboks.</w:t>
      </w:r>
    </w:p>
    <w:p w14:paraId="7663C516" w14:textId="77777777" w:rsidR="009564C8" w:rsidRDefault="009564C8" w:rsidP="006A31AD">
      <w:pPr>
        <w:pStyle w:val="BodyText1"/>
      </w:pPr>
      <w:r>
        <w:t>Logo</w:t>
      </w:r>
      <w:r w:rsidR="00B66E21">
        <w:t xml:space="preserve"> til blanketten skal være</w:t>
      </w:r>
      <w:r>
        <w:t xml:space="preserve"> i </w:t>
      </w:r>
      <w:proofErr w:type="spellStart"/>
      <w:r>
        <w:t>png</w:t>
      </w:r>
      <w:proofErr w:type="spellEnd"/>
      <w:r>
        <w:t xml:space="preserve"> format med navn &lt;</w:t>
      </w:r>
      <w:proofErr w:type="spellStart"/>
      <w:r>
        <w:t>kommunenr</w:t>
      </w:r>
      <w:proofErr w:type="spellEnd"/>
      <w:r>
        <w:t xml:space="preserve">&gt;_blanket.png placeres i </w:t>
      </w:r>
      <w:r w:rsidRPr="009564C8">
        <w:t>/Content/Logos</w:t>
      </w:r>
      <w:r>
        <w:t xml:space="preserve"> på webserveren.</w:t>
      </w:r>
    </w:p>
    <w:p w14:paraId="6C8CD9BF" w14:textId="77777777" w:rsidR="00B66E21" w:rsidRDefault="00B66E21" w:rsidP="00B66E21">
      <w:pPr>
        <w:pStyle w:val="BodyText1"/>
      </w:pPr>
      <w:r>
        <w:t xml:space="preserve">Logo til informationsdialogboks skal være i </w:t>
      </w:r>
      <w:proofErr w:type="spellStart"/>
      <w:r>
        <w:t>png</w:t>
      </w:r>
      <w:proofErr w:type="spellEnd"/>
      <w:r>
        <w:t xml:space="preserve"> format med navn &lt;</w:t>
      </w:r>
      <w:proofErr w:type="spellStart"/>
      <w:r>
        <w:t>kommunenr</w:t>
      </w:r>
      <w:proofErr w:type="spellEnd"/>
      <w:r>
        <w:t>&gt;.</w:t>
      </w:r>
      <w:proofErr w:type="spellStart"/>
      <w:r>
        <w:t>png</w:t>
      </w:r>
      <w:proofErr w:type="spellEnd"/>
      <w:r>
        <w:t xml:space="preserve"> placeres i </w:t>
      </w:r>
      <w:r w:rsidRPr="009564C8">
        <w:t>/Content/Logos</w:t>
      </w:r>
      <w:r>
        <w:t xml:space="preserve"> på webserveren.</w:t>
      </w:r>
    </w:p>
    <w:p w14:paraId="728A5EDB" w14:textId="77777777" w:rsidR="003F6230" w:rsidRDefault="009564C8" w:rsidP="006A31AD">
      <w:pPr>
        <w:pStyle w:val="BodyText1"/>
      </w:pPr>
      <w:proofErr w:type="spellStart"/>
      <w:r w:rsidRPr="009564C8">
        <w:rPr>
          <w:b/>
        </w:rPr>
        <w:t>Konfig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settings</w:t>
      </w:r>
      <w:proofErr w:type="spellEnd"/>
      <w:r>
        <w:rPr>
          <w:b/>
        </w:rPr>
        <w:br/>
      </w:r>
      <w:r w:rsidR="003F6230" w:rsidRPr="00532DF2">
        <w:t xml:space="preserve">I tabellen </w:t>
      </w:r>
      <w:proofErr w:type="spellStart"/>
      <w:r w:rsidR="003F6230" w:rsidRPr="00532DF2">
        <w:t>Konfig</w:t>
      </w:r>
      <w:proofErr w:type="spellEnd"/>
      <w:r w:rsidR="003F6230" w:rsidRPr="00532DF2">
        <w:t xml:space="preserve"> kan </w:t>
      </w:r>
      <w:r w:rsidR="003F6230">
        <w:t>angives den kommune-</w:t>
      </w:r>
      <w:r w:rsidR="003F6230" w:rsidRPr="00532DF2">
        <w:t>specifik</w:t>
      </w:r>
      <w:r w:rsidR="003F6230">
        <w:t>ke</w:t>
      </w:r>
      <w:r w:rsidR="003F6230" w:rsidRPr="00532DF2">
        <w:t xml:space="preserve"> information</w:t>
      </w:r>
      <w:r w:rsidR="003F6230">
        <w:t>.</w:t>
      </w:r>
    </w:p>
    <w:p w14:paraId="4165FC1B" w14:textId="77777777" w:rsidR="003F6230" w:rsidRDefault="003F6230" w:rsidP="006A31AD">
      <w:pPr>
        <w:pStyle w:val="BodyText1"/>
      </w:pPr>
      <w:r>
        <w:t xml:space="preserve">Kommune ID og </w:t>
      </w:r>
      <w:proofErr w:type="spellStart"/>
      <w:r>
        <w:t>Nr</w:t>
      </w:r>
      <w:proofErr w:type="spellEnd"/>
      <w:r>
        <w:t xml:space="preserve"> findes i tabellen Kommune.</w:t>
      </w:r>
    </w:p>
    <w:p w14:paraId="00857E17" w14:textId="77777777" w:rsidR="003F6230" w:rsidRDefault="003F6230" w:rsidP="006A31AD">
      <w:pPr>
        <w:pStyle w:val="BodyText1"/>
      </w:pPr>
      <w:r>
        <w:t xml:space="preserve">Der skal oprettes 6 </w:t>
      </w:r>
      <w:proofErr w:type="spellStart"/>
      <w:r>
        <w:t>konfigurations</w:t>
      </w:r>
      <w:bookmarkStart w:id="4" w:name="_GoBack"/>
      <w:bookmarkEnd w:id="4"/>
      <w:r>
        <w:t>settings</w:t>
      </w:r>
      <w:proofErr w:type="spellEnd"/>
      <w:r>
        <w:t xml:space="preserve"> (</w:t>
      </w:r>
      <w:proofErr w:type="spellStart"/>
      <w:r>
        <w:t>keys</w:t>
      </w:r>
      <w:proofErr w:type="spellEnd"/>
      <w:r>
        <w:t>)</w:t>
      </w:r>
      <w:r w:rsidR="008E25DC">
        <w:t xml:space="preserve"> i </w:t>
      </w:r>
      <w:proofErr w:type="spellStart"/>
      <w:r w:rsidR="008E25DC">
        <w:t>konfig</w:t>
      </w:r>
      <w:proofErr w:type="spellEnd"/>
      <w:r w:rsidR="008E25DC">
        <w:t xml:space="preserve"> tabellen</w:t>
      </w:r>
      <w:r>
        <w:t>:</w:t>
      </w:r>
    </w:p>
    <w:p w14:paraId="1C42E983" w14:textId="77777777" w:rsidR="003F6230" w:rsidRDefault="003F6230" w:rsidP="003F6230">
      <w:pPr>
        <w:pStyle w:val="BodyText1"/>
      </w:pPr>
      <w:proofErr w:type="spellStart"/>
      <w:r>
        <w:t>AkutJordflytningEmail</w:t>
      </w:r>
      <w:proofErr w:type="spellEnd"/>
    </w:p>
    <w:p w14:paraId="4E05000F" w14:textId="77777777" w:rsidR="003F6230" w:rsidRDefault="003F6230" w:rsidP="003F6230">
      <w:pPr>
        <w:pStyle w:val="BodyText1"/>
      </w:pPr>
      <w:proofErr w:type="spellStart"/>
      <w:r>
        <w:t>InfoOpretAnmeldelseStedKommuneSpecifik</w:t>
      </w:r>
      <w:proofErr w:type="spellEnd"/>
      <w:r w:rsidR="009564C8">
        <w:br/>
        <w:t>Eksempel på Value</w:t>
      </w:r>
      <w:r w:rsidR="008E25DC">
        <w:t>:</w:t>
      </w:r>
      <w:r w:rsidR="009564C8">
        <w:t xml:space="preserve"> ”</w:t>
      </w:r>
      <w:r w:rsidR="009564C8" w:rsidRPr="009564C8">
        <w:t xml:space="preserve"> &lt;</w:t>
      </w:r>
      <w:proofErr w:type="spellStart"/>
      <w:r w:rsidR="009564C8" w:rsidRPr="009564C8">
        <w:t>table</w:t>
      </w:r>
      <w:proofErr w:type="spellEnd"/>
      <w:r w:rsidR="009564C8" w:rsidRPr="009564C8">
        <w:t>&gt;&lt;tr&gt;&lt;</w:t>
      </w:r>
      <w:proofErr w:type="spellStart"/>
      <w:r w:rsidR="009564C8" w:rsidRPr="009564C8">
        <w:t>td</w:t>
      </w:r>
      <w:proofErr w:type="spellEnd"/>
      <w:r w:rsidR="009564C8" w:rsidRPr="009564C8">
        <w:t>&gt;&lt;</w:t>
      </w:r>
      <w:proofErr w:type="spellStart"/>
      <w:r w:rsidR="009564C8" w:rsidRPr="009564C8">
        <w:t>img</w:t>
      </w:r>
      <w:proofErr w:type="spellEnd"/>
      <w:r w:rsidR="009564C8" w:rsidRPr="009564C8">
        <w:t xml:space="preserve"> </w:t>
      </w:r>
      <w:proofErr w:type="spellStart"/>
      <w:r w:rsidR="009564C8" w:rsidRPr="009564C8">
        <w:t>src</w:t>
      </w:r>
      <w:proofErr w:type="spellEnd"/>
      <w:r w:rsidR="009564C8" w:rsidRPr="009564C8">
        <w:t xml:space="preserve">="/Content/Logos/167_Blanket.png" </w:t>
      </w:r>
      <w:proofErr w:type="spellStart"/>
      <w:r w:rsidR="009564C8" w:rsidRPr="009564C8">
        <w:t>style</w:t>
      </w:r>
      <w:proofErr w:type="spellEnd"/>
      <w:r w:rsidR="009564C8" w:rsidRPr="009564C8">
        <w:t>="</w:t>
      </w:r>
      <w:proofErr w:type="spellStart"/>
      <w:r w:rsidR="009564C8" w:rsidRPr="009564C8">
        <w:t>width</w:t>
      </w:r>
      <w:proofErr w:type="spellEnd"/>
      <w:r w:rsidR="009564C8" w:rsidRPr="009564C8">
        <w:t>: 250px"/&gt;&lt;/</w:t>
      </w:r>
      <w:proofErr w:type="spellStart"/>
      <w:r w:rsidR="009564C8" w:rsidRPr="009564C8">
        <w:t>td</w:t>
      </w:r>
      <w:proofErr w:type="spellEnd"/>
      <w:r w:rsidR="009564C8" w:rsidRPr="009564C8">
        <w:t>&gt;&lt;/tr&gt;&lt;/</w:t>
      </w:r>
      <w:proofErr w:type="spellStart"/>
      <w:r w:rsidR="009564C8" w:rsidRPr="009564C8">
        <w:t>table</w:t>
      </w:r>
      <w:proofErr w:type="spellEnd"/>
      <w:r w:rsidR="009564C8" w:rsidRPr="009564C8">
        <w:t>&gt;</w:t>
      </w:r>
      <w:r w:rsidR="009564C8">
        <w:t>”</w:t>
      </w:r>
    </w:p>
    <w:p w14:paraId="30E03101" w14:textId="77777777" w:rsidR="003F6230" w:rsidRDefault="003F6230" w:rsidP="003F6230">
      <w:pPr>
        <w:pStyle w:val="BodyText1"/>
      </w:pPr>
      <w:proofErr w:type="spellStart"/>
      <w:r>
        <w:t>KontaktInfo</w:t>
      </w:r>
      <w:proofErr w:type="spellEnd"/>
      <w:r w:rsidR="009564C8">
        <w:br/>
      </w:r>
      <w:r w:rsidR="008E25DC">
        <w:t>Eksempel på Value: ”</w:t>
      </w:r>
      <w:r w:rsidR="008E25DC" w:rsidRPr="008E25DC">
        <w:t xml:space="preserve"> &lt;</w:t>
      </w:r>
      <w:proofErr w:type="spellStart"/>
      <w:r w:rsidR="008E25DC" w:rsidRPr="008E25DC">
        <w:t>table</w:t>
      </w:r>
      <w:proofErr w:type="spellEnd"/>
      <w:r w:rsidR="008E25DC" w:rsidRPr="008E25DC">
        <w:t>&gt;&lt;tr&gt;&lt;</w:t>
      </w:r>
      <w:proofErr w:type="spellStart"/>
      <w:r w:rsidR="008E25DC" w:rsidRPr="008E25DC">
        <w:t>td</w:t>
      </w:r>
      <w:proofErr w:type="spellEnd"/>
      <w:r w:rsidR="008E25DC" w:rsidRPr="008E25DC">
        <w:t>&gt;&lt;</w:t>
      </w:r>
      <w:proofErr w:type="spellStart"/>
      <w:r w:rsidR="008E25DC" w:rsidRPr="008E25DC">
        <w:t>img</w:t>
      </w:r>
      <w:proofErr w:type="spellEnd"/>
      <w:r w:rsidR="008E25DC" w:rsidRPr="008E25DC">
        <w:t xml:space="preserve"> </w:t>
      </w:r>
      <w:proofErr w:type="spellStart"/>
      <w:r w:rsidR="008E25DC" w:rsidRPr="008E25DC">
        <w:t>src</w:t>
      </w:r>
      <w:proofErr w:type="spellEnd"/>
      <w:r w:rsidR="008E25DC" w:rsidRPr="008E25DC">
        <w:t xml:space="preserve">="/Content/Logos/167_Blanket.png" </w:t>
      </w:r>
      <w:proofErr w:type="spellStart"/>
      <w:r w:rsidR="008E25DC" w:rsidRPr="008E25DC">
        <w:t>style</w:t>
      </w:r>
      <w:proofErr w:type="spellEnd"/>
      <w:r w:rsidR="008E25DC" w:rsidRPr="008E25DC">
        <w:t>="</w:t>
      </w:r>
      <w:proofErr w:type="spellStart"/>
      <w:r w:rsidR="008E25DC" w:rsidRPr="008E25DC">
        <w:t>width</w:t>
      </w:r>
      <w:proofErr w:type="spellEnd"/>
      <w:r w:rsidR="008E25DC" w:rsidRPr="008E25DC">
        <w:t>: 250px"/&gt;&lt;/</w:t>
      </w:r>
      <w:proofErr w:type="spellStart"/>
      <w:r w:rsidR="008E25DC" w:rsidRPr="008E25DC">
        <w:t>td</w:t>
      </w:r>
      <w:proofErr w:type="spellEnd"/>
      <w:r w:rsidR="008E25DC" w:rsidRPr="008E25DC">
        <w:t>&gt;&lt;/tr&gt;&lt;/tr&gt;&lt;tr&gt;&lt;</w:t>
      </w:r>
      <w:proofErr w:type="spellStart"/>
      <w:r w:rsidR="008E25DC" w:rsidRPr="008E25DC">
        <w:t>td</w:t>
      </w:r>
      <w:proofErr w:type="spellEnd"/>
      <w:r w:rsidR="008E25DC" w:rsidRPr="008E25DC">
        <w:t xml:space="preserve"> </w:t>
      </w:r>
      <w:proofErr w:type="spellStart"/>
      <w:r w:rsidR="008E25DC" w:rsidRPr="008E25DC">
        <w:t>style</w:t>
      </w:r>
      <w:proofErr w:type="spellEnd"/>
      <w:r w:rsidR="008E25DC" w:rsidRPr="008E25DC">
        <w:t xml:space="preserve">="padding-left:11px;"&gt;Plan- og Miljøafdelingen&lt;br /&gt;Høvedstensvej 45&lt;br /&gt;2650 Hvidovre &lt;br /&gt;&lt;div </w:t>
      </w:r>
      <w:proofErr w:type="spellStart"/>
      <w:r w:rsidR="008E25DC" w:rsidRPr="008E25DC">
        <w:t>style</w:t>
      </w:r>
      <w:proofErr w:type="spellEnd"/>
      <w:r w:rsidR="008E25DC" w:rsidRPr="008E25DC">
        <w:t xml:space="preserve">="width:95px; </w:t>
      </w:r>
      <w:proofErr w:type="spellStart"/>
      <w:r w:rsidR="008E25DC" w:rsidRPr="008E25DC">
        <w:t>float</w:t>
      </w:r>
      <w:proofErr w:type="spellEnd"/>
      <w:r w:rsidR="008E25DC" w:rsidRPr="008E25DC">
        <w:t xml:space="preserve">: </w:t>
      </w:r>
      <w:proofErr w:type="spellStart"/>
      <w:r w:rsidR="008E25DC" w:rsidRPr="008E25DC">
        <w:t>left</w:t>
      </w:r>
      <w:proofErr w:type="spellEnd"/>
      <w:r w:rsidR="008E25DC" w:rsidRPr="008E25DC">
        <w:t xml:space="preserve">;"&gt;Telefon:&lt;/div&gt;36 39 36 39&lt;br /&gt;&lt;div </w:t>
      </w:r>
      <w:proofErr w:type="spellStart"/>
      <w:r w:rsidR="008E25DC" w:rsidRPr="008E25DC">
        <w:t>style</w:t>
      </w:r>
      <w:proofErr w:type="spellEnd"/>
      <w:r w:rsidR="008E25DC" w:rsidRPr="008E25DC">
        <w:t xml:space="preserve">="width:95px; </w:t>
      </w:r>
      <w:proofErr w:type="spellStart"/>
      <w:r w:rsidR="008E25DC" w:rsidRPr="008E25DC">
        <w:t>float</w:t>
      </w:r>
      <w:proofErr w:type="spellEnd"/>
      <w:r w:rsidR="008E25DC" w:rsidRPr="008E25DC">
        <w:t xml:space="preserve">: </w:t>
      </w:r>
      <w:proofErr w:type="spellStart"/>
      <w:r w:rsidR="008E25DC" w:rsidRPr="008E25DC">
        <w:t>left</w:t>
      </w:r>
      <w:proofErr w:type="spellEnd"/>
      <w:r w:rsidR="008E25DC" w:rsidRPr="008E25DC">
        <w:t>;"&gt;E-mail:&lt;/div&gt; &lt;a href="mailto:kmv@hvidovre.dk"&gt;kmv@hvidovre.dk&lt;/a&gt;&lt;/td&gt;&lt;/tr&gt;&lt;/table&gt;</w:t>
      </w:r>
      <w:r w:rsidR="008E25DC">
        <w:t>”</w:t>
      </w:r>
    </w:p>
    <w:p w14:paraId="23C4C496" w14:textId="77777777" w:rsidR="00B66E21" w:rsidRPr="00B66E21" w:rsidRDefault="003F6230" w:rsidP="003F6230">
      <w:pPr>
        <w:pStyle w:val="BodyText1"/>
      </w:pPr>
      <w:proofErr w:type="spellStart"/>
      <w:r>
        <w:t>InfoKommuneWwwVedrJordflyt</w:t>
      </w:r>
      <w:proofErr w:type="spellEnd"/>
      <w:r w:rsidR="00B66E21">
        <w:br/>
      </w:r>
      <w:r w:rsidR="00B66E21" w:rsidRPr="00B66E21">
        <w:t>Eksempel på Value: ” &lt;</w:t>
      </w:r>
      <w:proofErr w:type="spellStart"/>
      <w:r w:rsidR="00B66E21" w:rsidRPr="00B66E21">
        <w:t>table</w:t>
      </w:r>
      <w:proofErr w:type="spellEnd"/>
      <w:r w:rsidR="00B66E21" w:rsidRPr="00B66E21">
        <w:t>&gt;&lt;tr&gt;&lt;</w:t>
      </w:r>
      <w:proofErr w:type="spellStart"/>
      <w:r w:rsidR="00B66E21" w:rsidRPr="00B66E21">
        <w:t>td</w:t>
      </w:r>
      <w:proofErr w:type="spellEnd"/>
      <w:r w:rsidR="00B66E21" w:rsidRPr="00B66E21">
        <w:t>&gt;&lt;a href="http://www.hvidovre.dk/Borger/miljoe-og-affald/Jord-og-</w:t>
      </w:r>
      <w:r w:rsidR="00B66E21" w:rsidRPr="00B66E21">
        <w:lastRenderedPageBreak/>
        <w:t>grundvand/Jordflytning.aspx" target="_blank"&gt;http://www.hvidovre.dk/Borger/miljoe-og-affald/Jord-og-grundvand/Jordflytning.aspx&lt;/a&gt; &lt;/</w:t>
      </w:r>
      <w:proofErr w:type="spellStart"/>
      <w:r w:rsidR="00B66E21" w:rsidRPr="00B66E21">
        <w:t>td</w:t>
      </w:r>
      <w:proofErr w:type="spellEnd"/>
      <w:r w:rsidR="00B66E21" w:rsidRPr="00B66E21">
        <w:t>&gt;&lt;/tr&gt;&lt;/</w:t>
      </w:r>
      <w:proofErr w:type="spellStart"/>
      <w:r w:rsidR="00B66E21" w:rsidRPr="00B66E21">
        <w:t>table</w:t>
      </w:r>
      <w:proofErr w:type="spellEnd"/>
      <w:r w:rsidR="00B66E21" w:rsidRPr="00B66E21">
        <w:t>&gt;”</w:t>
      </w:r>
    </w:p>
    <w:p w14:paraId="4EB6846F" w14:textId="77777777" w:rsidR="00A06C29" w:rsidRDefault="003F6230" w:rsidP="003F6230">
      <w:pPr>
        <w:pStyle w:val="BodyText1"/>
      </w:pPr>
      <w:proofErr w:type="spellStart"/>
      <w:r>
        <w:t>BlanketFooter</w:t>
      </w:r>
      <w:proofErr w:type="spellEnd"/>
      <w:r w:rsidR="00E5447C">
        <w:br/>
      </w:r>
      <w:r w:rsidR="00A06C29">
        <w:t>”</w:t>
      </w:r>
      <w:r w:rsidR="00A06C29" w:rsidRPr="00A06C29">
        <w:t xml:space="preserve"> &lt;</w:t>
      </w:r>
      <w:proofErr w:type="spellStart"/>
      <w:r w:rsidR="00A06C29" w:rsidRPr="00A06C29">
        <w:t>table</w:t>
      </w:r>
      <w:proofErr w:type="spellEnd"/>
      <w:r w:rsidR="00A06C29" w:rsidRPr="00A06C29">
        <w:t>&gt;&lt;tr&gt;&lt;</w:t>
      </w:r>
      <w:proofErr w:type="spellStart"/>
      <w:r w:rsidR="00A06C29" w:rsidRPr="00A06C29">
        <w:t>td</w:t>
      </w:r>
      <w:proofErr w:type="spellEnd"/>
      <w:r w:rsidR="00A06C29" w:rsidRPr="00A06C29">
        <w:t xml:space="preserve">&gt;Plan- og Miljøafdelingen, Høvedstensvej 45, 2650 </w:t>
      </w:r>
      <w:proofErr w:type="gramStart"/>
      <w:r w:rsidR="00A06C29" w:rsidRPr="00A06C29">
        <w:t>Hvidovre,  T</w:t>
      </w:r>
      <w:proofErr w:type="gramEnd"/>
      <w:r w:rsidR="00A06C29" w:rsidRPr="00A06C29">
        <w:t>: 36 39 36 39, E: kmv@hvidovre.dk&lt;/</w:t>
      </w:r>
      <w:proofErr w:type="spellStart"/>
      <w:r w:rsidR="00A06C29" w:rsidRPr="00A06C29">
        <w:t>td</w:t>
      </w:r>
      <w:proofErr w:type="spellEnd"/>
      <w:r w:rsidR="00A06C29" w:rsidRPr="00A06C29">
        <w:t>&gt;&lt;/tr&gt;&lt;/</w:t>
      </w:r>
      <w:proofErr w:type="spellStart"/>
      <w:r w:rsidR="00A06C29" w:rsidRPr="00A06C29">
        <w:t>table</w:t>
      </w:r>
      <w:proofErr w:type="spellEnd"/>
      <w:r w:rsidR="00A06C29" w:rsidRPr="00A06C29">
        <w:t>&gt;</w:t>
      </w:r>
      <w:r w:rsidR="00A06C29">
        <w:t>”</w:t>
      </w:r>
    </w:p>
    <w:p w14:paraId="4B037D46" w14:textId="77777777" w:rsidR="00E5447C" w:rsidRPr="004405D7" w:rsidRDefault="003F6230" w:rsidP="00E5447C">
      <w:pPr>
        <w:pStyle w:val="BodyText1"/>
        <w:rPr>
          <w:lang w:val="en-US"/>
        </w:rPr>
      </w:pPr>
      <w:proofErr w:type="spellStart"/>
      <w:r w:rsidRPr="004405D7">
        <w:rPr>
          <w:lang w:val="en-US"/>
        </w:rPr>
        <w:t>BlanketLogo</w:t>
      </w:r>
      <w:proofErr w:type="spellEnd"/>
      <w:r w:rsidR="00E5447C" w:rsidRPr="004405D7">
        <w:rPr>
          <w:lang w:val="en-US"/>
        </w:rPr>
        <w:br/>
        <w:t>” &lt;table&gt;&lt;tr&gt;&lt;td&gt;&lt;</w:t>
      </w:r>
      <w:proofErr w:type="spellStart"/>
      <w:r w:rsidR="00E5447C" w:rsidRPr="004405D7">
        <w:rPr>
          <w:lang w:val="en-US"/>
        </w:rPr>
        <w:t>img</w:t>
      </w:r>
      <w:proofErr w:type="spellEnd"/>
      <w:r w:rsidR="00E5447C" w:rsidRPr="004405D7">
        <w:rPr>
          <w:lang w:val="en-US"/>
        </w:rPr>
        <w:t xml:space="preserve"> </w:t>
      </w:r>
      <w:proofErr w:type="spellStart"/>
      <w:r w:rsidR="00E5447C" w:rsidRPr="004405D7">
        <w:rPr>
          <w:lang w:val="en-US"/>
        </w:rPr>
        <w:t>src</w:t>
      </w:r>
      <w:proofErr w:type="spellEnd"/>
      <w:r w:rsidR="00E5447C" w:rsidRPr="004405D7">
        <w:rPr>
          <w:lang w:val="en-US"/>
        </w:rPr>
        <w:t>="/Content/Logos/167_Blanket.png" style="width: 250px"/&gt;&lt;/td&gt;&lt;/tr&gt;&lt;/table&gt;”</w:t>
      </w:r>
    </w:p>
    <w:p w14:paraId="5FE9D64C" w14:textId="77777777" w:rsidR="009564C8" w:rsidRPr="004405D7" w:rsidRDefault="009564C8" w:rsidP="003F6230">
      <w:pPr>
        <w:pStyle w:val="BodyText1"/>
        <w:rPr>
          <w:lang w:val="en-US"/>
        </w:rPr>
      </w:pPr>
    </w:p>
    <w:p w14:paraId="28CF02B8" w14:textId="77777777" w:rsidR="009564C8" w:rsidRDefault="009564C8" w:rsidP="003F6230">
      <w:pPr>
        <w:pStyle w:val="BodyText1"/>
      </w:pPr>
      <w:r>
        <w:t xml:space="preserve">Til oprettelse af disse kan </w:t>
      </w:r>
      <w:proofErr w:type="spellStart"/>
      <w:r>
        <w:t>db</w:t>
      </w:r>
      <w:proofErr w:type="spellEnd"/>
      <w:r>
        <w:t xml:space="preserve"> scriptet </w:t>
      </w:r>
      <w:proofErr w:type="spellStart"/>
      <w:r w:rsidR="004229AE">
        <w:t>SQL_</w:t>
      </w:r>
      <w:r w:rsidR="00D00096">
        <w:t>Opret_kommune_konfig_settings</w:t>
      </w:r>
      <w:proofErr w:type="spellEnd"/>
      <w:r>
        <w:t xml:space="preserve"> tilpasses og anvendes.</w:t>
      </w:r>
      <w:r w:rsidR="00611B60" w:rsidRPr="00611B60">
        <w:t xml:space="preserve"> </w:t>
      </w:r>
      <w:r w:rsidR="00611B60">
        <w:t xml:space="preserve">Scriptet ligger i Subversion i mappen Database i </w:t>
      </w:r>
      <w:proofErr w:type="spellStart"/>
      <w:r w:rsidR="00611B60">
        <w:t>Trunk</w:t>
      </w:r>
      <w:proofErr w:type="spellEnd"/>
      <w:r w:rsidR="00611B60">
        <w:t>.</w:t>
      </w:r>
    </w:p>
    <w:p w14:paraId="28A80FE8" w14:textId="77777777" w:rsidR="003F6230" w:rsidRDefault="003F6230" w:rsidP="003F6230">
      <w:pPr>
        <w:pStyle w:val="BodyText1"/>
      </w:pPr>
    </w:p>
    <w:p w14:paraId="5277008F" w14:textId="77777777" w:rsidR="003F6230" w:rsidRDefault="003F6230" w:rsidP="003F6230">
      <w:pPr>
        <w:pStyle w:val="BodyText1"/>
      </w:pPr>
    </w:p>
    <w:p w14:paraId="3A5D6084" w14:textId="77777777" w:rsidR="006A31AD" w:rsidRPr="006A31AD" w:rsidRDefault="006A31AD" w:rsidP="006A31AD">
      <w:pPr>
        <w:pStyle w:val="BodyText1"/>
      </w:pPr>
    </w:p>
    <w:p w14:paraId="2B4C7761" w14:textId="77777777" w:rsidR="005D7847" w:rsidRDefault="005D7847" w:rsidP="005D7847">
      <w:pPr>
        <w:pStyle w:val="Heading2"/>
      </w:pPr>
      <w:r>
        <w:t>Godkendt anmeldelse</w:t>
      </w:r>
    </w:p>
    <w:p w14:paraId="2F8C8C65" w14:textId="77777777" w:rsidR="005D7847" w:rsidRDefault="005D7847" w:rsidP="005D7847">
      <w:pPr>
        <w:pStyle w:val="BodyText1"/>
      </w:pPr>
      <w:r>
        <w:t xml:space="preserve">I toppen af den godkendt anmeldelse anvendes kommunens logo og kontakt oplysninger </w:t>
      </w:r>
    </w:p>
    <w:p w14:paraId="3DF2D575" w14:textId="77777777" w:rsidR="005D7847" w:rsidRDefault="005D7847" w:rsidP="005D7847">
      <w:pPr>
        <w:pStyle w:val="BodyText1"/>
      </w:pPr>
      <w:r>
        <w:rPr>
          <w:noProof/>
          <w:lang w:eastAsia="da-DK"/>
        </w:rPr>
        <w:drawing>
          <wp:inline distT="0" distB="0" distL="0" distR="0" wp14:anchorId="4B9EA1D8" wp14:editId="1FB3BA1B">
            <wp:extent cx="4554220" cy="19488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19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D062" w14:textId="77777777" w:rsidR="00752FFD" w:rsidRDefault="00752FFD" w:rsidP="005D7847">
      <w:pPr>
        <w:pStyle w:val="BodyText1"/>
      </w:pPr>
    </w:p>
    <w:p w14:paraId="4F8E0223" w14:textId="77777777" w:rsidR="005D7847" w:rsidRDefault="00F26598" w:rsidP="005D7847">
      <w:pPr>
        <w:pStyle w:val="BodyText1"/>
      </w:pPr>
      <w:r>
        <w:t xml:space="preserve">I bunden af den godkendt anmeldelse anvendes </w:t>
      </w:r>
      <w:r w:rsidR="000E1C7B">
        <w:t>Kommunens</w:t>
      </w:r>
      <w:r>
        <w:t xml:space="preserve"> kontaktoplysninger</w:t>
      </w:r>
    </w:p>
    <w:p w14:paraId="15F4DDF2" w14:textId="77777777" w:rsidR="00F26598" w:rsidRDefault="00F26598" w:rsidP="005D7847">
      <w:pPr>
        <w:pStyle w:val="BodyText1"/>
      </w:pPr>
      <w:r>
        <w:rPr>
          <w:noProof/>
          <w:lang w:eastAsia="da-DK"/>
        </w:rPr>
        <w:lastRenderedPageBreak/>
        <w:drawing>
          <wp:inline distT="0" distB="0" distL="0" distR="0" wp14:anchorId="4CF76118" wp14:editId="4954B3E7">
            <wp:extent cx="4554220" cy="7461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7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4F99" w14:textId="77777777" w:rsidR="00F26598" w:rsidRDefault="00F26598" w:rsidP="00F26598">
      <w:pPr>
        <w:pStyle w:val="BodyText1"/>
      </w:pPr>
      <w:r>
        <w:t>Den ny kommune skal levere:</w:t>
      </w:r>
    </w:p>
    <w:p w14:paraId="2A4193C0" w14:textId="77777777" w:rsidR="00F26598" w:rsidRDefault="00F26598" w:rsidP="00F26598">
      <w:pPr>
        <w:pStyle w:val="BodyText1"/>
        <w:numPr>
          <w:ilvl w:val="0"/>
          <w:numId w:val="13"/>
        </w:numPr>
      </w:pPr>
      <w:r>
        <w:t>Logo</w:t>
      </w:r>
    </w:p>
    <w:p w14:paraId="30CDE745" w14:textId="77777777" w:rsidR="00F26598" w:rsidRDefault="00F26598" w:rsidP="00F26598">
      <w:pPr>
        <w:pStyle w:val="BodyText1"/>
        <w:numPr>
          <w:ilvl w:val="0"/>
          <w:numId w:val="13"/>
        </w:numPr>
      </w:pPr>
      <w:r>
        <w:t>Kontaktoplysninger</w:t>
      </w:r>
    </w:p>
    <w:p w14:paraId="662E1695" w14:textId="77777777" w:rsidR="00F26598" w:rsidRPr="005D7847" w:rsidRDefault="00F26598" w:rsidP="005D7847">
      <w:pPr>
        <w:pStyle w:val="BodyText1"/>
      </w:pPr>
    </w:p>
    <w:p w14:paraId="11254E23" w14:textId="77777777" w:rsidR="000D3B1C" w:rsidRDefault="006A31AD" w:rsidP="006A31AD">
      <w:pPr>
        <w:pStyle w:val="Heading2"/>
      </w:pPr>
      <w:r>
        <w:t>Regler</w:t>
      </w:r>
    </w:p>
    <w:p w14:paraId="5F335FCB" w14:textId="77777777" w:rsidR="00752FFD" w:rsidRPr="00752FFD" w:rsidRDefault="00752FFD" w:rsidP="00752FFD">
      <w:pPr>
        <w:pStyle w:val="BodyText1"/>
      </w:pPr>
      <w:r>
        <w:t>FlytJord arbejder med et regelsæt, som gælder for alle kommunerne i FlytJord. Dog er der implementeret u</w:t>
      </w:r>
      <w:r w:rsidR="000E1C7B">
        <w:t>n</w:t>
      </w:r>
      <w:r>
        <w:t>dtagelser udviklet til specifikke kommuner</w:t>
      </w:r>
      <w:r w:rsidR="00183B90">
        <w:t>, som er nævn i de nedenstående afsnit.</w:t>
      </w:r>
    </w:p>
    <w:p w14:paraId="50EEC8BC" w14:textId="77777777" w:rsidR="000D3B1C" w:rsidRDefault="000D3B1C" w:rsidP="000D3B1C">
      <w:pPr>
        <w:pStyle w:val="Heading3"/>
      </w:pPr>
      <w:r>
        <w:t>Nedklassifikation af kategori 2 jord.</w:t>
      </w:r>
    </w:p>
    <w:p w14:paraId="7397B3E7" w14:textId="77777777" w:rsidR="000D3B1C" w:rsidRDefault="00B25B6C" w:rsidP="000D3B1C">
      <w:pPr>
        <w:pStyle w:val="BodyText1"/>
      </w:pPr>
      <w:r>
        <w:t>Århus særregel: &lt;=18 ton må nedklassificeres til kategori 1 jord</w:t>
      </w:r>
    </w:p>
    <w:p w14:paraId="1DDD9C6E" w14:textId="77777777" w:rsidR="00B25B6C" w:rsidRDefault="00B25B6C" w:rsidP="000D3B1C">
      <w:pPr>
        <w:pStyle w:val="BodyText1"/>
      </w:pPr>
      <w:r>
        <w:t>Øvrige kommuner: &lt;= 1 ton</w:t>
      </w:r>
    </w:p>
    <w:p w14:paraId="59C6F702" w14:textId="77777777" w:rsidR="00B25B6C" w:rsidRDefault="00B25B6C" w:rsidP="00B25B6C">
      <w:pPr>
        <w:pStyle w:val="Heading3"/>
      </w:pPr>
      <w:r>
        <w:t>Automatisk godkendelsesprocedurer</w:t>
      </w:r>
    </w:p>
    <w:p w14:paraId="40FEF9C5" w14:textId="77777777" w:rsidR="00D14080" w:rsidRDefault="00D14080" w:rsidP="00D14080">
      <w:pPr>
        <w:pStyle w:val="BodyText1"/>
      </w:pPr>
      <w:r>
        <w:t>Der er opsat et regelsæt specielt for Århus Kommune, der muliggør at FlytJord kan godkende anmeldelser for kommunen, hvis visse kriterier er opfyldt.</w:t>
      </w:r>
    </w:p>
    <w:p w14:paraId="10C0BF94" w14:textId="77777777" w:rsidR="00EA5F6E" w:rsidRDefault="00D14080" w:rsidP="00D14080">
      <w:pPr>
        <w:pStyle w:val="BodyText1"/>
      </w:pPr>
      <w:r>
        <w:t>For øvrige kommuner er der som udgangspunkt ikke opsat sådanne regler.</w:t>
      </w:r>
      <w:r w:rsidR="00EA5F6E">
        <w:t xml:space="preserve"> Dog godkender FlytJord godkendte jordflytningsanmelder fra andre kommuner, såfremt dokumentation er vedhæftet.</w:t>
      </w:r>
    </w:p>
    <w:p w14:paraId="4D824F68" w14:textId="77777777" w:rsidR="00D14080" w:rsidRPr="00D14080" w:rsidRDefault="00EA5F6E" w:rsidP="00D14080">
      <w:pPr>
        <w:pStyle w:val="BodyText1"/>
      </w:pPr>
      <w:r>
        <w:t>Specielle godkendelsesregler for en kommune udvikles og opsættes for den enkelte kommune.</w:t>
      </w:r>
    </w:p>
    <w:p w14:paraId="1B2D1CEE" w14:textId="77777777" w:rsidR="00E608CA" w:rsidRDefault="00E608CA" w:rsidP="00E608CA">
      <w:pPr>
        <w:pStyle w:val="Heading3"/>
      </w:pPr>
      <w:r>
        <w:t>Regler for op- og nedklassifikation</w:t>
      </w:r>
    </w:p>
    <w:p w14:paraId="2CBB8944" w14:textId="77777777" w:rsidR="00E608CA" w:rsidRPr="00E608CA" w:rsidRDefault="00E608CA" w:rsidP="00E608CA">
      <w:pPr>
        <w:pStyle w:val="BodyText1"/>
      </w:pPr>
      <w:r>
        <w:t>Se dokumentation.</w:t>
      </w:r>
    </w:p>
    <w:p w14:paraId="318DAF06" w14:textId="77777777" w:rsidR="00B25B6C" w:rsidRDefault="000E1C7B" w:rsidP="00B25B6C">
      <w:pPr>
        <w:pStyle w:val="Heading2"/>
      </w:pPr>
      <w:r>
        <w:t>Kommunens</w:t>
      </w:r>
      <w:r w:rsidR="00B25B6C">
        <w:t xml:space="preserve"> miljødatabase</w:t>
      </w:r>
    </w:p>
    <w:p w14:paraId="2380514C" w14:textId="77777777" w:rsidR="00B25B6C" w:rsidRDefault="00B25B6C" w:rsidP="00B25B6C">
      <w:pPr>
        <w:pStyle w:val="BodyText1"/>
      </w:pPr>
      <w:r>
        <w:t>FlytJord understøtter</w:t>
      </w:r>
      <w:r w:rsidR="000E1C7B">
        <w:t xml:space="preserve"> opslag i</w:t>
      </w:r>
      <w:r>
        <w:t xml:space="preserve"> GeoEnviron gennem en webservice.</w:t>
      </w:r>
    </w:p>
    <w:p w14:paraId="0CBB9B77" w14:textId="77777777" w:rsidR="00B25B6C" w:rsidRDefault="00B25B6C" w:rsidP="00B25B6C">
      <w:pPr>
        <w:pStyle w:val="BodyText1"/>
      </w:pPr>
      <w:r>
        <w:t xml:space="preserve">Hvilken miljødatabase anvendes af </w:t>
      </w:r>
      <w:r w:rsidR="00752FFD">
        <w:t xml:space="preserve">den </w:t>
      </w:r>
      <w:r>
        <w:t xml:space="preserve">ny kommune </w:t>
      </w:r>
      <w:r w:rsidR="00752FFD">
        <w:t>og hvilke muligheder har FlytJord for at tilgå oplysningerne i denne</w:t>
      </w:r>
      <w:r>
        <w:t>?</w:t>
      </w:r>
      <w:r w:rsidR="00752FFD">
        <w:t xml:space="preserve"> </w:t>
      </w:r>
    </w:p>
    <w:p w14:paraId="1447E951" w14:textId="77777777" w:rsidR="00B25B6C" w:rsidRPr="00B25B6C" w:rsidRDefault="00B25B6C" w:rsidP="00B25B6C">
      <w:pPr>
        <w:pStyle w:val="BodyText1"/>
      </w:pPr>
    </w:p>
    <w:p w14:paraId="25CE8E09" w14:textId="77777777" w:rsidR="006A31AD" w:rsidRDefault="000D3B1C" w:rsidP="006A31AD">
      <w:pPr>
        <w:pStyle w:val="Heading2"/>
      </w:pPr>
      <w:r>
        <w:t>Brugeroplysninger</w:t>
      </w:r>
    </w:p>
    <w:p w14:paraId="002BBF4C" w14:textId="77777777" w:rsidR="000D3B1C" w:rsidRDefault="000D3B1C" w:rsidP="000D3B1C">
      <w:pPr>
        <w:pStyle w:val="BodyText1"/>
      </w:pPr>
      <w:r>
        <w:t>Den ny kommune skal lever</w:t>
      </w:r>
      <w:r w:rsidR="000E1C7B">
        <w:t>e følgende brugeroplysninger for</w:t>
      </w:r>
      <w:r>
        <w:t xml:space="preserve"> kommune</w:t>
      </w:r>
      <w:r w:rsidR="000E1C7B">
        <w:t>n</w:t>
      </w:r>
      <w:r>
        <w:t>s administrator af FlytJord:</w:t>
      </w:r>
    </w:p>
    <w:p w14:paraId="295679CA" w14:textId="77777777" w:rsidR="000D3B1C" w:rsidRDefault="000D3B1C" w:rsidP="000D3B1C">
      <w:pPr>
        <w:pStyle w:val="BodyText1"/>
        <w:numPr>
          <w:ilvl w:val="0"/>
          <w:numId w:val="14"/>
        </w:numPr>
      </w:pPr>
      <w:r>
        <w:t>Navn</w:t>
      </w:r>
    </w:p>
    <w:p w14:paraId="758AF02E" w14:textId="77777777" w:rsidR="000D3B1C" w:rsidRDefault="000D3B1C" w:rsidP="000D3B1C">
      <w:pPr>
        <w:pStyle w:val="BodyText1"/>
        <w:numPr>
          <w:ilvl w:val="0"/>
          <w:numId w:val="14"/>
        </w:numPr>
      </w:pPr>
      <w:r>
        <w:t>E-mail</w:t>
      </w:r>
    </w:p>
    <w:p w14:paraId="6E2D0CF8" w14:textId="77777777" w:rsidR="000D3B1C" w:rsidRDefault="000D3B1C" w:rsidP="000D3B1C">
      <w:pPr>
        <w:pStyle w:val="BodyText1"/>
        <w:numPr>
          <w:ilvl w:val="0"/>
          <w:numId w:val="14"/>
        </w:numPr>
      </w:pPr>
      <w:r>
        <w:t>Kode</w:t>
      </w:r>
    </w:p>
    <w:p w14:paraId="51577476" w14:textId="77777777" w:rsidR="000D3B1C" w:rsidRDefault="000D3B1C" w:rsidP="000D3B1C">
      <w:pPr>
        <w:pStyle w:val="BodyText1"/>
        <w:numPr>
          <w:ilvl w:val="0"/>
          <w:numId w:val="14"/>
        </w:numPr>
      </w:pPr>
      <w:r>
        <w:t>Firma adresse</w:t>
      </w:r>
    </w:p>
    <w:p w14:paraId="231BC223" w14:textId="77777777" w:rsidR="000D3B1C" w:rsidRPr="000D3B1C" w:rsidRDefault="000D3B1C" w:rsidP="000D3B1C">
      <w:pPr>
        <w:pStyle w:val="BodyText1"/>
        <w:numPr>
          <w:ilvl w:val="0"/>
          <w:numId w:val="14"/>
        </w:numPr>
      </w:pPr>
      <w:r>
        <w:t>Telefonnummer</w:t>
      </w:r>
    </w:p>
    <w:p w14:paraId="7AF3886F" w14:textId="77777777" w:rsidR="000D3B1C" w:rsidRDefault="000D3B1C" w:rsidP="000D3B1C">
      <w:pPr>
        <w:pStyle w:val="BodyText1"/>
      </w:pPr>
      <w:r>
        <w:t>Efterfølgende kan administratoren oprette nye kommunale brugere.</w:t>
      </w:r>
    </w:p>
    <w:p w14:paraId="6BC614B7" w14:textId="77777777" w:rsidR="00E80141" w:rsidRDefault="00E80141" w:rsidP="000D3B1C">
      <w:pPr>
        <w:pStyle w:val="BodyText1"/>
      </w:pPr>
      <w:r w:rsidRPr="00E80141">
        <w:rPr>
          <w:b/>
        </w:rPr>
        <w:t>Praktisk implementering</w:t>
      </w:r>
      <w:r w:rsidR="00176076">
        <w:rPr>
          <w:b/>
        </w:rPr>
        <w:br/>
      </w:r>
      <w:r w:rsidR="00176076" w:rsidRPr="00176076">
        <w:t xml:space="preserve">Til NIRAS </w:t>
      </w:r>
      <w:proofErr w:type="spellStart"/>
      <w:r w:rsidR="00176076" w:rsidRPr="00176076">
        <w:t>admin</w:t>
      </w:r>
      <w:proofErr w:type="spellEnd"/>
      <w:r w:rsidR="00176076" w:rsidRPr="00176076">
        <w:t xml:space="preserve"> brug oprettes en a</w:t>
      </w:r>
      <w:r w:rsidR="00176076">
        <w:t>d</w:t>
      </w:r>
      <w:r w:rsidR="00176076" w:rsidRPr="00176076">
        <w:t>ministrator bruger</w:t>
      </w:r>
      <w:r w:rsidR="00176076">
        <w:t xml:space="preserve"> med navngivning &lt;kommunenavn&gt;</w:t>
      </w:r>
      <w:hyperlink r:id="rId10" w:history="1">
        <w:r w:rsidR="00176076" w:rsidRPr="00151B17">
          <w:rPr>
            <w:rStyle w:val="Hyperlink"/>
          </w:rPr>
          <w:t>.flytjord@gmail.com</w:t>
        </w:r>
      </w:hyperlink>
    </w:p>
    <w:p w14:paraId="29159D34" w14:textId="77777777" w:rsidR="00176076" w:rsidRDefault="00176076" w:rsidP="000D3B1C">
      <w:pPr>
        <w:pStyle w:val="BodyText1"/>
      </w:pPr>
      <w:r>
        <w:t>Bruger</w:t>
      </w:r>
      <w:r w:rsidR="00866B6D">
        <w:t>en</w:t>
      </w:r>
      <w:r>
        <w:t xml:space="preserve"> tildeles rollerne ”Kommune administrator” og ”Sagsbehandler”.</w:t>
      </w:r>
    </w:p>
    <w:p w14:paraId="3D3C9CF2" w14:textId="77777777" w:rsidR="00E80141" w:rsidRDefault="0078646F" w:rsidP="000D3B1C">
      <w:pPr>
        <w:pStyle w:val="BodyText1"/>
      </w:pPr>
      <w:r>
        <w:t xml:space="preserve">Til </w:t>
      </w:r>
      <w:r w:rsidR="00723340">
        <w:t>aktivering og tildeling</w:t>
      </w:r>
      <w:r w:rsidR="00791B44">
        <w:t xml:space="preserve"> af roller kan </w:t>
      </w:r>
      <w:proofErr w:type="spellStart"/>
      <w:r>
        <w:t>db</w:t>
      </w:r>
      <w:proofErr w:type="spellEnd"/>
      <w:r>
        <w:t xml:space="preserve"> scriptet </w:t>
      </w:r>
      <w:proofErr w:type="spellStart"/>
      <w:r w:rsidRPr="0078646F">
        <w:t>SQL_Opret_Administrator_Bruger</w:t>
      </w:r>
      <w:proofErr w:type="spellEnd"/>
      <w:r>
        <w:t>” tilpasses og anvendes</w:t>
      </w:r>
      <w:r w:rsidR="00723340">
        <w:t>.</w:t>
      </w:r>
      <w:r w:rsidR="00791B44">
        <w:t xml:space="preserve"> </w:t>
      </w:r>
      <w:r w:rsidR="00723340">
        <w:t>F</w:t>
      </w:r>
      <w:r w:rsidR="00791B44">
        <w:t xml:space="preserve">ind </w:t>
      </w:r>
      <w:proofErr w:type="spellStart"/>
      <w:r w:rsidR="00791B44">
        <w:t>userid</w:t>
      </w:r>
      <w:proofErr w:type="spellEnd"/>
      <w:r w:rsidR="00791B44">
        <w:t xml:space="preserve"> i </w:t>
      </w:r>
      <w:proofErr w:type="gramStart"/>
      <w:r w:rsidR="00791B44">
        <w:t>person tabellen</w:t>
      </w:r>
      <w:proofErr w:type="gramEnd"/>
      <w:r w:rsidR="00791B44">
        <w:t>.</w:t>
      </w:r>
    </w:p>
    <w:p w14:paraId="595DCD93" w14:textId="77777777" w:rsidR="0078646F" w:rsidRPr="00E80141" w:rsidRDefault="0078646F" w:rsidP="000D3B1C">
      <w:pPr>
        <w:pStyle w:val="BodyText1"/>
        <w:rPr>
          <w:b/>
        </w:rPr>
      </w:pPr>
    </w:p>
    <w:p w14:paraId="7EA45C30" w14:textId="77777777" w:rsidR="001A6596" w:rsidRDefault="000B72C0" w:rsidP="000B72C0">
      <w:pPr>
        <w:pStyle w:val="Heading1"/>
      </w:pPr>
      <w:r>
        <w:t>Ny Jordmodtager</w:t>
      </w:r>
    </w:p>
    <w:p w14:paraId="02718AD6" w14:textId="77777777" w:rsidR="000B72C0" w:rsidRDefault="000B72C0" w:rsidP="000B72C0">
      <w:pPr>
        <w:pStyle w:val="BodyText1"/>
      </w:pPr>
      <w:r>
        <w:t>Jordmodtageren bliver oprettet af kommune</w:t>
      </w:r>
      <w:r w:rsidR="000E1C7B">
        <w:t>n</w:t>
      </w:r>
      <w:r>
        <w:t xml:space="preserve">s administrator, </w:t>
      </w:r>
      <w:r w:rsidR="000E1C7B">
        <w:t>i den kommune hvor</w:t>
      </w:r>
      <w:r>
        <w:t xml:space="preserve"> Jordmodtageren er hjemmehørende.</w:t>
      </w:r>
    </w:p>
    <w:p w14:paraId="58E7EEB6" w14:textId="77777777" w:rsidR="000B72C0" w:rsidRDefault="000B72C0" w:rsidP="000B72C0">
      <w:pPr>
        <w:pStyle w:val="BodyText1"/>
      </w:pPr>
      <w:r>
        <w:t>Hvis Jordmodtageren vil anvende FlytJord.dk</w:t>
      </w:r>
      <w:r w:rsidR="000E1C7B">
        <w:t>,</w:t>
      </w:r>
      <w:r>
        <w:t xml:space="preserve"> skal NIRAS konfigurere dette i databasen.</w:t>
      </w:r>
    </w:p>
    <w:p w14:paraId="54BD9416" w14:textId="77777777" w:rsidR="000B72C0" w:rsidRDefault="000B72C0" w:rsidP="000B72C0">
      <w:pPr>
        <w:pStyle w:val="Heading2"/>
      </w:pPr>
      <w:r>
        <w:t>Ny</w:t>
      </w:r>
      <w:r w:rsidR="004D054F">
        <w:t>t</w:t>
      </w:r>
      <w:r>
        <w:t xml:space="preserve"> modtageranlæg</w:t>
      </w:r>
    </w:p>
    <w:p w14:paraId="07E6E3EA" w14:textId="77777777" w:rsidR="000B72C0" w:rsidRDefault="000E1C7B" w:rsidP="000B72C0">
      <w:pPr>
        <w:pStyle w:val="BodyText1"/>
      </w:pPr>
      <w:r>
        <w:t>Kommunens</w:t>
      </w:r>
      <w:r w:rsidR="00D6783B">
        <w:t xml:space="preserve"> administrator kan oprette et nyt modtagerlæg til en jordmodtager.</w:t>
      </w:r>
    </w:p>
    <w:p w14:paraId="3FC24C45" w14:textId="77777777" w:rsidR="00D6783B" w:rsidRDefault="00D6783B" w:rsidP="000B72C0">
      <w:pPr>
        <w:pStyle w:val="BodyText1"/>
      </w:pPr>
      <w:r>
        <w:t>Skal modtageranlægget anvende FlytJord skal NIRAS konfigurere dette i databasen, hvor der skal oplyses følgende:</w:t>
      </w:r>
    </w:p>
    <w:p w14:paraId="1BF4B8C1" w14:textId="77777777" w:rsidR="00D6783B" w:rsidRDefault="00D6783B" w:rsidP="00D6783B">
      <w:pPr>
        <w:pStyle w:val="BodyText1"/>
        <w:numPr>
          <w:ilvl w:val="0"/>
          <w:numId w:val="15"/>
        </w:numPr>
      </w:pPr>
      <w:r>
        <w:lastRenderedPageBreak/>
        <w:t>Antal stikprøve båse</w:t>
      </w:r>
    </w:p>
    <w:p w14:paraId="166074BF" w14:textId="77777777" w:rsidR="00D6783B" w:rsidRPr="000B72C0" w:rsidRDefault="00D6783B" w:rsidP="00D6783B">
      <w:pPr>
        <w:pStyle w:val="BodyText1"/>
        <w:numPr>
          <w:ilvl w:val="0"/>
          <w:numId w:val="15"/>
        </w:numPr>
      </w:pPr>
      <w:r>
        <w:t>Stikprøve frekvens</w:t>
      </w:r>
    </w:p>
    <w:sectPr w:rsidR="00D6783B" w:rsidRPr="000B72C0" w:rsidSect="001F2EE3">
      <w:headerReference w:type="default" r:id="rId11"/>
      <w:footerReference w:type="default" r:id="rId12"/>
      <w:headerReference w:type="first" r:id="rId13"/>
      <w:footerReference w:type="first" r:id="rId14"/>
      <w:endnotePr>
        <w:numFmt w:val="upperLetter"/>
      </w:endnotePr>
      <w:pgSz w:w="11906" w:h="16838" w:code="9"/>
      <w:pgMar w:top="2268" w:right="1134" w:bottom="2268" w:left="3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1F926" w14:textId="77777777" w:rsidR="007E250A" w:rsidRDefault="007E250A">
      <w:r>
        <w:separator/>
      </w:r>
    </w:p>
  </w:endnote>
  <w:endnote w:type="continuationSeparator" w:id="0">
    <w:p w14:paraId="2CAB4534" w14:textId="77777777" w:rsidR="007E250A" w:rsidRDefault="007E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9640" w:tblpY="15253"/>
      <w:tblOverlap w:val="never"/>
      <w:tblW w:w="113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</w:tblGrid>
    <w:tr w:rsidR="001F2EE3" w:rsidRPr="003A0C01" w14:paraId="6D8057A5" w14:textId="77777777" w:rsidTr="001F2EE3">
      <w:tc>
        <w:tcPr>
          <w:tcW w:w="1080" w:type="dxa"/>
        </w:tcPr>
        <w:p w14:paraId="3308A3CA" w14:textId="77777777" w:rsidR="001F2EE3" w:rsidRPr="00CF6CFE" w:rsidRDefault="001F2EE3" w:rsidP="001F2EE3">
          <w:pPr>
            <w:pStyle w:val="Bottomlinetext"/>
            <w:jc w:val="right"/>
            <w:rPr>
              <w:rStyle w:val="PageNumber"/>
            </w:rPr>
          </w:pPr>
          <w:r w:rsidRPr="000558CB">
            <w:rPr>
              <w:rStyle w:val="PageNumber"/>
            </w:rPr>
            <w:fldChar w:fldCharType="begin"/>
          </w:r>
          <w:r w:rsidRPr="000558CB">
            <w:rPr>
              <w:rStyle w:val="PageNumber"/>
            </w:rPr>
            <w:instrText xml:space="preserve"> PAGE   \* MERGEFORMAT </w:instrText>
          </w:r>
          <w:r w:rsidRPr="000558CB">
            <w:rPr>
              <w:rStyle w:val="PageNumber"/>
            </w:rPr>
            <w:fldChar w:fldCharType="separate"/>
          </w:r>
          <w:r w:rsidR="00611B60">
            <w:rPr>
              <w:rStyle w:val="PageNumber"/>
              <w:noProof/>
            </w:rPr>
            <w:t>3</w:t>
          </w:r>
          <w:r w:rsidRPr="000558CB">
            <w:rPr>
              <w:rStyle w:val="PageNumber"/>
            </w:rPr>
            <w:fldChar w:fldCharType="end"/>
          </w:r>
        </w:p>
      </w:tc>
    </w:tr>
  </w:tbl>
  <w:p w14:paraId="6FAF37EB" w14:textId="77777777" w:rsidR="001F2EE3" w:rsidRDefault="009F74A1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25AA4BC" wp14:editId="6A6E7FAF">
              <wp:simplePos x="0" y="0"/>
              <wp:positionH relativeFrom="page">
                <wp:posOffset>720725</wp:posOffset>
              </wp:positionH>
              <wp:positionV relativeFrom="page">
                <wp:posOffset>9541510</wp:posOffset>
              </wp:positionV>
              <wp:extent cx="1421765" cy="0"/>
              <wp:effectExtent l="6350" t="6985" r="10160" b="1206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51.3pt" to="168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C25500B" wp14:editId="2E7C7CF4">
              <wp:simplePos x="0" y="0"/>
              <wp:positionH relativeFrom="page">
                <wp:posOffset>2286000</wp:posOffset>
              </wp:positionH>
              <wp:positionV relativeFrom="page">
                <wp:posOffset>9541510</wp:posOffset>
              </wp:positionV>
              <wp:extent cx="4554220" cy="0"/>
              <wp:effectExtent l="9525" t="6985" r="8255" b="1206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751.3pt" to="538.6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KvEgIAACg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" strokeweight=".2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135" w:tblpY="15027"/>
      <w:tblOverlap w:val="never"/>
      <w:tblW w:w="964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227"/>
      <w:gridCol w:w="2240"/>
      <w:gridCol w:w="227"/>
      <w:gridCol w:w="2240"/>
      <w:gridCol w:w="227"/>
      <w:gridCol w:w="2240"/>
    </w:tblGrid>
    <w:tr w:rsidR="001F2EE3" w:rsidRPr="002F72C3" w14:paraId="043F593A" w14:textId="77777777" w:rsidTr="001F2EE3">
      <w:trPr>
        <w:trHeight w:hRule="exact" w:val="170"/>
      </w:trPr>
      <w:tc>
        <w:tcPr>
          <w:tcW w:w="2240" w:type="dxa"/>
          <w:tcBorders>
            <w:top w:val="single" w:sz="2" w:space="0" w:color="auto"/>
          </w:tcBorders>
        </w:tcPr>
        <w:p w14:paraId="158471A7" w14:textId="77777777" w:rsidR="001F2EE3" w:rsidRPr="002F72C3" w:rsidRDefault="001F2EE3" w:rsidP="001F2EE3">
          <w:pPr>
            <w:pStyle w:val="Bottomlinetext"/>
          </w:pPr>
        </w:p>
      </w:tc>
      <w:tc>
        <w:tcPr>
          <w:tcW w:w="227" w:type="dxa"/>
        </w:tcPr>
        <w:p w14:paraId="1508CE1D" w14:textId="77777777" w:rsidR="001F2EE3" w:rsidRPr="002F72C3" w:rsidRDefault="001F2EE3" w:rsidP="001F2EE3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14:paraId="0DD7FC17" w14:textId="77777777" w:rsidR="001F2EE3" w:rsidRPr="00E5042A" w:rsidRDefault="001F2EE3" w:rsidP="001F2EE3">
          <w:pPr>
            <w:pStyle w:val="Bottomlinetext"/>
          </w:pPr>
        </w:p>
      </w:tc>
      <w:tc>
        <w:tcPr>
          <w:tcW w:w="227" w:type="dxa"/>
        </w:tcPr>
        <w:p w14:paraId="31EEB1C2" w14:textId="77777777" w:rsidR="001F2EE3" w:rsidRPr="00E5042A" w:rsidRDefault="001F2EE3" w:rsidP="001F2EE3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14:paraId="2D262A2E" w14:textId="77777777" w:rsidR="001F2EE3" w:rsidRPr="00E5042A" w:rsidRDefault="001F2EE3" w:rsidP="001F2EE3">
          <w:pPr>
            <w:pStyle w:val="Bottomlinetext"/>
          </w:pPr>
        </w:p>
      </w:tc>
      <w:tc>
        <w:tcPr>
          <w:tcW w:w="227" w:type="dxa"/>
        </w:tcPr>
        <w:p w14:paraId="2C2D0439" w14:textId="77777777" w:rsidR="001F2EE3" w:rsidRPr="00E5042A" w:rsidRDefault="001F2EE3" w:rsidP="001F2EE3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14:paraId="5607CC8E" w14:textId="77777777" w:rsidR="001F2EE3" w:rsidRPr="00E5042A" w:rsidRDefault="001F2EE3" w:rsidP="001F2EE3">
          <w:pPr>
            <w:pStyle w:val="Bottomlinetext"/>
          </w:pPr>
        </w:p>
      </w:tc>
    </w:tr>
    <w:tr w:rsidR="001F2EE3" w:rsidRPr="002F72C3" w14:paraId="748AB1EB" w14:textId="77777777" w:rsidTr="001F2EE3">
      <w:trPr>
        <w:trHeight w:val="584"/>
      </w:trPr>
      <w:tc>
        <w:tcPr>
          <w:tcW w:w="2240" w:type="dxa"/>
        </w:tcPr>
        <w:p w14:paraId="0D4EC04B" w14:textId="77777777" w:rsidR="001F2EE3" w:rsidRPr="004405D7" w:rsidRDefault="00CA6760" w:rsidP="001F2EE3">
          <w:pPr>
            <w:pStyle w:val="BottomlinetextBold"/>
            <w:rPr>
              <w:lang w:val="en-US"/>
            </w:rPr>
          </w:pPr>
          <w:bookmarkStart w:id="12" w:name="bmkAfsSelskab"/>
          <w:bookmarkEnd w:id="12"/>
          <w:r w:rsidRPr="004405D7">
            <w:rPr>
              <w:lang w:val="en-US"/>
            </w:rPr>
            <w:t>NIRAS A/S</w:t>
          </w:r>
        </w:p>
        <w:p w14:paraId="2133B5E5" w14:textId="77777777" w:rsidR="00CA6760" w:rsidRPr="004405D7" w:rsidRDefault="00CA6760" w:rsidP="001F2EE3">
          <w:pPr>
            <w:pStyle w:val="Bottomlinetext"/>
            <w:rPr>
              <w:lang w:val="en-US"/>
            </w:rPr>
          </w:pPr>
          <w:bookmarkStart w:id="13" w:name="bmkAfsAdresse"/>
          <w:bookmarkEnd w:id="13"/>
          <w:r w:rsidRPr="004405D7">
            <w:rPr>
              <w:lang w:val="en-US"/>
            </w:rPr>
            <w:t>Vestre Havnepromenade 9</w:t>
          </w:r>
        </w:p>
        <w:p w14:paraId="57D5D1F4" w14:textId="77777777" w:rsidR="001F2EE3" w:rsidRDefault="00CA6760" w:rsidP="001F2EE3">
          <w:pPr>
            <w:pStyle w:val="Bottomlinetext"/>
          </w:pPr>
          <w:r>
            <w:t>Postboks 119</w:t>
          </w:r>
        </w:p>
        <w:p w14:paraId="40E46D95" w14:textId="77777777" w:rsidR="001F2EE3" w:rsidRPr="002F72C3" w:rsidRDefault="00CA6760" w:rsidP="001F2EE3">
          <w:pPr>
            <w:pStyle w:val="Bottomlinetext"/>
          </w:pPr>
          <w:bookmarkStart w:id="14" w:name="bmkAfsPostnrBy"/>
          <w:bookmarkEnd w:id="14"/>
          <w:r>
            <w:t>9100 Aalborg</w:t>
          </w:r>
        </w:p>
      </w:tc>
      <w:tc>
        <w:tcPr>
          <w:tcW w:w="227" w:type="dxa"/>
        </w:tcPr>
        <w:p w14:paraId="164CD535" w14:textId="77777777" w:rsidR="001F2EE3" w:rsidRPr="002F72C3" w:rsidRDefault="001F2EE3" w:rsidP="001F2EE3">
          <w:pPr>
            <w:pStyle w:val="Bottomlinetext"/>
          </w:pPr>
        </w:p>
      </w:tc>
      <w:tc>
        <w:tcPr>
          <w:tcW w:w="2240" w:type="dxa"/>
        </w:tcPr>
        <w:p w14:paraId="1C9C1132" w14:textId="77777777" w:rsidR="001F2EE3" w:rsidRPr="00E5042A" w:rsidRDefault="00CA6760" w:rsidP="001F2EE3">
          <w:pPr>
            <w:pStyle w:val="Bottomlinetext"/>
          </w:pPr>
          <w:bookmarkStart w:id="15" w:name="bmkCVR1"/>
          <w:bookmarkEnd w:id="15"/>
          <w:r>
            <w:t>CVR-nr. 37295728</w:t>
          </w:r>
        </w:p>
        <w:p w14:paraId="2A4C74D2" w14:textId="77777777" w:rsidR="001F2EE3" w:rsidRPr="00E5042A" w:rsidRDefault="00CA6760" w:rsidP="001F2EE3">
          <w:pPr>
            <w:pStyle w:val="Bottomlinetext"/>
          </w:pPr>
          <w:bookmarkStart w:id="16" w:name="bmkFRI1"/>
          <w:bookmarkEnd w:id="16"/>
          <w:r>
            <w:t>Tilsluttet FRI</w:t>
          </w:r>
        </w:p>
        <w:p w14:paraId="522A64F8" w14:textId="77777777" w:rsidR="001F2EE3" w:rsidRPr="00E5042A" w:rsidRDefault="00CA6760" w:rsidP="001F2EE3">
          <w:pPr>
            <w:pStyle w:val="Bottomlinetext"/>
          </w:pPr>
          <w:bookmarkStart w:id="17" w:name="bmkAfsWebadresse"/>
          <w:bookmarkEnd w:id="17"/>
          <w:r>
            <w:t>www.niras.dk</w:t>
          </w:r>
        </w:p>
      </w:tc>
      <w:tc>
        <w:tcPr>
          <w:tcW w:w="227" w:type="dxa"/>
        </w:tcPr>
        <w:p w14:paraId="3F705F47" w14:textId="77777777" w:rsidR="001F2EE3" w:rsidRPr="00E5042A" w:rsidRDefault="001F2EE3" w:rsidP="001F2EE3">
          <w:pPr>
            <w:pStyle w:val="Bottomlinetext"/>
          </w:pPr>
        </w:p>
      </w:tc>
      <w:tc>
        <w:tcPr>
          <w:tcW w:w="2240" w:type="dxa"/>
        </w:tcPr>
        <w:p w14:paraId="5503F0D2" w14:textId="77777777" w:rsidR="001F2EE3" w:rsidRPr="00752FFD" w:rsidRDefault="00CA6760" w:rsidP="001F2EE3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8" w:name="bmkAfsTelefon"/>
          <w:bookmarkEnd w:id="18"/>
          <w:proofErr w:type="gramStart"/>
          <w:r w:rsidRPr="00752FFD">
            <w:rPr>
              <w:lang w:val="fr-FR"/>
            </w:rPr>
            <w:t>T:</w:t>
          </w:r>
          <w:proofErr w:type="gramEnd"/>
          <w:r w:rsidRPr="00752FFD">
            <w:rPr>
              <w:lang w:val="fr-FR"/>
            </w:rPr>
            <w:tab/>
            <w:t>+45 9630 6400</w:t>
          </w:r>
        </w:p>
        <w:p w14:paraId="133A93D0" w14:textId="77777777" w:rsidR="001F2EE3" w:rsidRPr="00752FFD" w:rsidRDefault="00CA6760" w:rsidP="001F2EE3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9" w:name="bmkAfsFax"/>
          <w:bookmarkEnd w:id="19"/>
          <w:proofErr w:type="gramStart"/>
          <w:r w:rsidRPr="00752FFD">
            <w:rPr>
              <w:lang w:val="fr-FR"/>
            </w:rPr>
            <w:t>F:</w:t>
          </w:r>
          <w:proofErr w:type="gramEnd"/>
          <w:r w:rsidRPr="00752FFD">
            <w:rPr>
              <w:lang w:val="fr-FR"/>
            </w:rPr>
            <w:tab/>
            <w:t>+45 9630 6474</w:t>
          </w:r>
        </w:p>
        <w:p w14:paraId="49455F24" w14:textId="77777777" w:rsidR="001F2EE3" w:rsidRPr="00752FFD" w:rsidRDefault="00CA6760" w:rsidP="001F2EE3">
          <w:pPr>
            <w:pStyle w:val="Bottomlinetext"/>
            <w:tabs>
              <w:tab w:val="left" w:pos="286"/>
            </w:tabs>
            <w:rPr>
              <w:lang w:val="fr-FR"/>
            </w:rPr>
          </w:pPr>
          <w:bookmarkStart w:id="20" w:name="bmkAfsEmail"/>
          <w:bookmarkEnd w:id="20"/>
          <w:proofErr w:type="gramStart"/>
          <w:r w:rsidRPr="00752FFD">
            <w:rPr>
              <w:lang w:val="fr-FR"/>
            </w:rPr>
            <w:t>E:</w:t>
          </w:r>
          <w:proofErr w:type="gramEnd"/>
          <w:r w:rsidRPr="00752FFD">
            <w:rPr>
              <w:lang w:val="fr-FR"/>
            </w:rPr>
            <w:tab/>
            <w:t>niras@niras.dk</w:t>
          </w:r>
        </w:p>
      </w:tc>
      <w:tc>
        <w:tcPr>
          <w:tcW w:w="227" w:type="dxa"/>
        </w:tcPr>
        <w:p w14:paraId="055FB3FC" w14:textId="77777777" w:rsidR="001F2EE3" w:rsidRPr="00752FFD" w:rsidRDefault="001F2EE3" w:rsidP="001F2EE3">
          <w:pPr>
            <w:pStyle w:val="Bottomlinetext"/>
            <w:rPr>
              <w:lang w:val="fr-FR"/>
            </w:rPr>
          </w:pPr>
        </w:p>
      </w:tc>
      <w:tc>
        <w:tcPr>
          <w:tcW w:w="2240" w:type="dxa"/>
        </w:tcPr>
        <w:p w14:paraId="43887E19" w14:textId="77777777" w:rsidR="001F2EE3" w:rsidRPr="00E5042A" w:rsidRDefault="00CA6760" w:rsidP="001F2EE3">
          <w:pPr>
            <w:pStyle w:val="Bottomlinetext"/>
            <w:tabs>
              <w:tab w:val="left" w:pos="284"/>
            </w:tabs>
          </w:pPr>
          <w:bookmarkStart w:id="21" w:name="bmkAfsDirekteTelefon"/>
          <w:bookmarkEnd w:id="21"/>
          <w:r>
            <w:t>E:</w:t>
          </w:r>
          <w:r>
            <w:tab/>
            <w:t>kve@niras.dk</w:t>
          </w:r>
        </w:p>
        <w:p w14:paraId="665A5DB8" w14:textId="77777777" w:rsidR="001F2EE3" w:rsidRPr="00E5042A" w:rsidRDefault="001F2EE3" w:rsidP="001F2EE3">
          <w:pPr>
            <w:pStyle w:val="Bottomlinetext"/>
            <w:tabs>
              <w:tab w:val="left" w:pos="284"/>
            </w:tabs>
          </w:pPr>
          <w:bookmarkStart w:id="22" w:name="bmkAfsMobil"/>
          <w:bookmarkEnd w:id="22"/>
        </w:p>
        <w:p w14:paraId="33CA577A" w14:textId="77777777" w:rsidR="001F2EE3" w:rsidRPr="00E5042A" w:rsidRDefault="001F2EE3" w:rsidP="001F2EE3">
          <w:pPr>
            <w:pStyle w:val="Bottomlinetext"/>
            <w:tabs>
              <w:tab w:val="left" w:pos="284"/>
            </w:tabs>
          </w:pPr>
          <w:bookmarkStart w:id="23" w:name="bmkAfsDirekteEmail"/>
          <w:bookmarkEnd w:id="23"/>
        </w:p>
      </w:tc>
    </w:tr>
  </w:tbl>
  <w:p w14:paraId="07D872F8" w14:textId="77777777" w:rsidR="001F2EE3" w:rsidRDefault="001F2E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92273" w14:textId="77777777" w:rsidR="007E250A" w:rsidRDefault="007E250A">
      <w:r>
        <w:separator/>
      </w:r>
    </w:p>
  </w:footnote>
  <w:footnote w:type="continuationSeparator" w:id="0">
    <w:p w14:paraId="679A79D8" w14:textId="77777777" w:rsidR="007E250A" w:rsidRDefault="007E2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CB2F6" w14:textId="77777777" w:rsidR="001F2EE3" w:rsidRPr="003A0C01" w:rsidRDefault="00CA6760">
    <w:r>
      <w:rPr>
        <w:noProof/>
      </w:rPr>
      <w:drawing>
        <wp:anchor distT="0" distB="0" distL="114300" distR="114300" simplePos="0" relativeHeight="251662848" behindDoc="0" locked="0" layoutInCell="1" allowOverlap="1" wp14:anchorId="47160AD2" wp14:editId="33A9FBFF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7740" cy="297180"/>
          <wp:effectExtent l="0" t="0" r="3810" b="762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74A1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B353A15" wp14:editId="6402064D">
              <wp:simplePos x="0" y="0"/>
              <wp:positionH relativeFrom="page">
                <wp:posOffset>2286000</wp:posOffset>
              </wp:positionH>
              <wp:positionV relativeFrom="page">
                <wp:posOffset>1141095</wp:posOffset>
              </wp:positionV>
              <wp:extent cx="4554220" cy="0"/>
              <wp:effectExtent l="9525" t="7620" r="8255" b="1143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89.85pt" to="538.6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DEgIAACg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" strokeweight=".25pt">
              <w10:wrap anchorx="page" anchory="page"/>
            </v:line>
          </w:pict>
        </mc:Fallback>
      </mc:AlternateContent>
    </w:r>
    <w:r w:rsidR="009F74A1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CB8AD89" wp14:editId="13E63A63">
              <wp:simplePos x="0" y="0"/>
              <wp:positionH relativeFrom="page">
                <wp:posOffset>720090</wp:posOffset>
              </wp:positionH>
              <wp:positionV relativeFrom="page">
                <wp:posOffset>1141095</wp:posOffset>
              </wp:positionV>
              <wp:extent cx="1421765" cy="0"/>
              <wp:effectExtent l="5715" t="7620" r="10795" b="1143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9.85pt" to="168.6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egGQIAADI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" strokeweight="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8534" w:tblpY="710"/>
      <w:tblOverlap w:val="never"/>
      <w:tblW w:w="0" w:type="auto"/>
      <w:tblBorders>
        <w:top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</w:tblGrid>
    <w:tr w:rsidR="001F2EE3" w:rsidRPr="00352821" w14:paraId="50A4E801" w14:textId="77777777" w:rsidTr="00833096">
      <w:trPr>
        <w:trHeight w:hRule="exact" w:val="442"/>
      </w:trPr>
      <w:tc>
        <w:tcPr>
          <w:tcW w:w="2240" w:type="dxa"/>
          <w:vAlign w:val="bottom"/>
        </w:tcPr>
        <w:p w14:paraId="38B34683" w14:textId="77777777" w:rsidR="001F2EE3" w:rsidRPr="004B5A83" w:rsidRDefault="00CA6760" w:rsidP="001F2EE3">
          <w:pPr>
            <w:pStyle w:val="Documenttitle"/>
            <w:rPr>
              <w:szCs w:val="30"/>
            </w:rPr>
          </w:pPr>
          <w:bookmarkStart w:id="5" w:name="bmkSkabelonnavn1"/>
          <w:bookmarkEnd w:id="5"/>
          <w:r>
            <w:rPr>
              <w:szCs w:val="30"/>
            </w:rPr>
            <w:t>Notat</w:t>
          </w:r>
        </w:p>
      </w:tc>
    </w:tr>
  </w:tbl>
  <w:p w14:paraId="61655517" w14:textId="77777777" w:rsidR="001F2EE3" w:rsidRPr="005066DB" w:rsidRDefault="00CA6760" w:rsidP="001F2EE3">
    <w:pPr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1824" behindDoc="0" locked="0" layoutInCell="1" allowOverlap="1" wp14:anchorId="78D27700" wp14:editId="3D2C3D73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7740" cy="297180"/>
          <wp:effectExtent l="0" t="0" r="3810" b="762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7E2E52" w14:textId="77777777" w:rsidR="001F2EE3" w:rsidRPr="005066DB" w:rsidRDefault="001F2EE3" w:rsidP="001F2EE3">
    <w:pPr>
      <w:rPr>
        <w:szCs w:val="19"/>
      </w:rPr>
    </w:pPr>
  </w:p>
  <w:p w14:paraId="0EC3C6E6" w14:textId="77777777" w:rsidR="001F2EE3" w:rsidRDefault="001F2EE3" w:rsidP="001F2EE3">
    <w:pPr>
      <w:rPr>
        <w:szCs w:val="19"/>
      </w:rPr>
    </w:pPr>
  </w:p>
  <w:p w14:paraId="07B2277F" w14:textId="77777777" w:rsidR="00B8183E" w:rsidRDefault="00B8183E" w:rsidP="001F2EE3">
    <w:pPr>
      <w:rPr>
        <w:szCs w:val="19"/>
      </w:rPr>
    </w:pPr>
  </w:p>
  <w:p w14:paraId="58A1E09E" w14:textId="77777777" w:rsidR="00B8183E" w:rsidRPr="005066DB" w:rsidRDefault="00B8183E" w:rsidP="001F2EE3">
    <w:pPr>
      <w:rPr>
        <w:szCs w:val="19"/>
      </w:rPr>
    </w:pPr>
  </w:p>
  <w:p w14:paraId="5532F10D" w14:textId="77777777" w:rsidR="001F2EE3" w:rsidRPr="005066DB" w:rsidRDefault="001F2EE3" w:rsidP="001F2EE3">
    <w:pPr>
      <w:rPr>
        <w:szCs w:val="19"/>
      </w:rPr>
    </w:pPr>
  </w:p>
  <w:p w14:paraId="1E566FE5" w14:textId="77777777" w:rsidR="001F2EE3" w:rsidRDefault="001F2EE3" w:rsidP="001F2EE3">
    <w:pPr>
      <w:rPr>
        <w:szCs w:val="19"/>
      </w:rPr>
    </w:pPr>
  </w:p>
  <w:p w14:paraId="750F5471" w14:textId="77777777" w:rsidR="001F2EE3" w:rsidRPr="005066DB" w:rsidRDefault="001F2EE3" w:rsidP="001F2EE3">
    <w:pPr>
      <w:rPr>
        <w:szCs w:val="19"/>
      </w:rPr>
    </w:pPr>
  </w:p>
  <w:p w14:paraId="6827725A" w14:textId="77777777" w:rsidR="001F2EE3" w:rsidRPr="005066DB" w:rsidRDefault="009F74A1" w:rsidP="001F2EE3">
    <w:pPr>
      <w:rPr>
        <w:szCs w:val="19"/>
      </w:rPr>
    </w:pP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E47C1" wp14:editId="2153B54B">
              <wp:simplePos x="0" y="0"/>
              <wp:positionH relativeFrom="page">
                <wp:posOffset>720090</wp:posOffset>
              </wp:positionH>
              <wp:positionV relativeFrom="page">
                <wp:posOffset>2682240</wp:posOffset>
              </wp:positionV>
              <wp:extent cx="1403985" cy="0"/>
              <wp:effectExtent l="5715" t="5715" r="9525" b="1333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039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11.2pt" to="167.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vaGQIAADIEAAAOAAAAZHJzL2Uyb0RvYy54bWysU02P2yAQvVfqf0DcE9uJN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5ED397" wp14:editId="07E81D6D">
              <wp:simplePos x="0" y="0"/>
              <wp:positionH relativeFrom="page">
                <wp:posOffset>2286000</wp:posOffset>
              </wp:positionH>
              <wp:positionV relativeFrom="page">
                <wp:posOffset>2682240</wp:posOffset>
              </wp:positionV>
              <wp:extent cx="4554220" cy="0"/>
              <wp:effectExtent l="9525" t="5715" r="8255" b="1333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211.2pt" to="538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8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" strokeweight=".25pt">
              <w10:wrap anchorx="page" anchory="page"/>
            </v:line>
          </w:pict>
        </mc:Fallback>
      </mc:AlternateContent>
    </w:r>
  </w:p>
  <w:p w14:paraId="4C5AD7E9" w14:textId="77777777" w:rsidR="001F2EE3" w:rsidRPr="005066DB" w:rsidRDefault="001F2EE3" w:rsidP="001F2EE3">
    <w:pPr>
      <w:rPr>
        <w:szCs w:val="19"/>
      </w:rPr>
    </w:pPr>
  </w:p>
  <w:p w14:paraId="5419F117" w14:textId="77777777" w:rsidR="001F2EE3" w:rsidRDefault="001F2EE3" w:rsidP="001F2EE3">
    <w:pPr>
      <w:rPr>
        <w:szCs w:val="19"/>
      </w:rPr>
    </w:pPr>
  </w:p>
  <w:p w14:paraId="0242EB55" w14:textId="77777777" w:rsidR="001F2EE3" w:rsidRDefault="001F2EE3" w:rsidP="001F2EE3">
    <w:pPr>
      <w:rPr>
        <w:szCs w:val="19"/>
      </w:rPr>
    </w:pPr>
  </w:p>
  <w:p w14:paraId="5C4AC58A" w14:textId="77777777" w:rsidR="001F2EE3" w:rsidRPr="00352821" w:rsidRDefault="00843876" w:rsidP="001F2EE3">
    <w:pPr>
      <w:spacing w:line="180" w:lineRule="exact"/>
    </w:pP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EBDA2B4" wp14:editId="7C17D7DC">
              <wp:simplePos x="0" y="0"/>
              <wp:positionH relativeFrom="page">
                <wp:posOffset>720090</wp:posOffset>
              </wp:positionH>
              <wp:positionV relativeFrom="page">
                <wp:posOffset>3054985</wp:posOffset>
              </wp:positionV>
              <wp:extent cx="1421765" cy="1511935"/>
              <wp:effectExtent l="0" t="0" r="6985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151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11885" w14:textId="77777777" w:rsidR="001F2EE3" w:rsidRDefault="00CA6760" w:rsidP="001F2EE3">
                          <w:pPr>
                            <w:pStyle w:val="BottomlinetextBold"/>
                          </w:pPr>
                          <w:bookmarkStart w:id="6" w:name="bmkDato1"/>
                          <w:bookmarkEnd w:id="6"/>
                          <w:r>
                            <w:t>4. august 2014</w:t>
                          </w:r>
                        </w:p>
                        <w:p w14:paraId="3FD67B10" w14:textId="77777777" w:rsidR="001F2EE3" w:rsidRDefault="001F2EE3" w:rsidP="001F2EE3">
                          <w:pPr>
                            <w:pStyle w:val="Bottomlinetext"/>
                          </w:pPr>
                        </w:p>
                        <w:p w14:paraId="223BD900" w14:textId="77777777" w:rsidR="001F2EE3" w:rsidRDefault="00CA6760" w:rsidP="001F2EE3">
                          <w:pPr>
                            <w:pStyle w:val="Bottomlinetext"/>
                          </w:pPr>
                          <w:bookmarkStart w:id="7" w:name="bmkNumre1"/>
                          <w:bookmarkStart w:id="8" w:name="bmkKorrekturData"/>
                          <w:bookmarkEnd w:id="7"/>
                          <w:bookmarkEnd w:id="8"/>
                          <w:r>
                            <w:t xml:space="preserve">Projekt nr. </w:t>
                          </w:r>
                          <w:bookmarkStart w:id="9" w:name="bmkProjektnr1"/>
                          <w:r>
                            <w:t>212203</w:t>
                          </w:r>
                          <w:bookmarkEnd w:id="9"/>
                        </w:p>
                        <w:p w14:paraId="6D0093B6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Dokument nr. </w:t>
                          </w:r>
                          <w:bookmarkStart w:id="10" w:name="bmkDokumentnr1"/>
                          <w:r>
                            <w:t>1212035340</w:t>
                          </w:r>
                          <w:bookmarkEnd w:id="10"/>
                        </w:p>
                        <w:p w14:paraId="4A2FAE98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Version </w:t>
                          </w:r>
                          <w:bookmarkStart w:id="11" w:name="bmkVersion1"/>
                          <w:r>
                            <w:t>1</w:t>
                          </w:r>
                          <w:bookmarkEnd w:id="11"/>
                        </w:p>
                        <w:p w14:paraId="2249D244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Udarbejdet af  </w:t>
                          </w:r>
                        </w:p>
                        <w:p w14:paraId="05143467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Kontrolleret af  </w:t>
                          </w:r>
                        </w:p>
                        <w:p w14:paraId="732B01A5" w14:textId="77777777"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Godkendt af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6.7pt;margin-top:240.55pt;width:111.95pt;height:11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" stroked="f">
              <v:textbox inset="0,0,0,0">
                <w:txbxContent>
                  <w:p w:rsidR="001F2EE3" w:rsidRDefault="00CA6760" w:rsidP="001F2EE3">
                    <w:pPr>
                      <w:pStyle w:val="BottomlinetextBold"/>
                    </w:pPr>
                    <w:bookmarkStart w:id="12" w:name="bmkDato1"/>
                    <w:bookmarkEnd w:id="12"/>
                    <w:r>
                      <w:t>4. august 2014</w:t>
                    </w:r>
                  </w:p>
                  <w:p w:rsidR="001F2EE3" w:rsidRDefault="001F2EE3" w:rsidP="001F2EE3">
                    <w:pPr>
                      <w:pStyle w:val="Bottomlinetext"/>
                    </w:pPr>
                  </w:p>
                  <w:p w:rsidR="001F2EE3" w:rsidRDefault="00CA6760" w:rsidP="001F2EE3">
                    <w:pPr>
                      <w:pStyle w:val="Bottomlinetext"/>
                    </w:pPr>
                    <w:bookmarkStart w:id="13" w:name="bmkNumre1"/>
                    <w:bookmarkStart w:id="14" w:name="bmkKorrekturData"/>
                    <w:bookmarkEnd w:id="13"/>
                    <w:bookmarkEnd w:id="14"/>
                    <w:r>
                      <w:t xml:space="preserve">Projekt nr. </w:t>
                    </w:r>
                    <w:bookmarkStart w:id="15" w:name="bmkProjektnr1"/>
                    <w:r>
                      <w:t>212203</w:t>
                    </w:r>
                    <w:bookmarkEnd w:id="15"/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Dokument nr. </w:t>
                    </w:r>
                    <w:bookmarkStart w:id="16" w:name="bmkDokumentnr1"/>
                    <w:r>
                      <w:t>1212035340</w:t>
                    </w:r>
                    <w:bookmarkEnd w:id="16"/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Version </w:t>
                    </w:r>
                    <w:bookmarkStart w:id="17" w:name="bmkVersion1"/>
                    <w:r>
                      <w:t>1</w:t>
                    </w:r>
                    <w:bookmarkEnd w:id="17"/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Udarbejdet af  </w:t>
                    </w:r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Kontrolleret af  </w:t>
                    </w:r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Godkendt af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8746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9FA4DC6"/>
    <w:lvl w:ilvl="0">
      <w:start w:val="1"/>
      <w:numFmt w:val="bullet"/>
      <w:pStyle w:val="ListBullet"/>
      <w:lvlText w:val="―"/>
      <w:lvlJc w:val="left"/>
      <w:pPr>
        <w:ind w:left="360" w:hanging="360"/>
      </w:pPr>
      <w:rPr>
        <w:rFonts w:ascii="Arial" w:hAnsi="Arial" w:hint="default"/>
      </w:rPr>
    </w:lvl>
  </w:abstractNum>
  <w:abstractNum w:abstractNumId="2" w15:restartNumberingAfterBreak="0">
    <w:nsid w:val="01345316"/>
    <w:multiLevelType w:val="multilevel"/>
    <w:tmpl w:val="5072B414"/>
    <w:lvl w:ilvl="0">
      <w:start w:val="1"/>
      <w:numFmt w:val="decimal"/>
      <w:pStyle w:val="NormalNumbering"/>
      <w:lvlText w:val="%1.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 w:val="0"/>
        <w:sz w:val="19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</w:abstractNum>
  <w:abstractNum w:abstractNumId="3" w15:restartNumberingAfterBreak="0">
    <w:nsid w:val="0A9D4DFB"/>
    <w:multiLevelType w:val="multilevel"/>
    <w:tmpl w:val="A060FCAE"/>
    <w:lvl w:ilvl="0">
      <w:start w:val="1"/>
      <w:numFmt w:val="bullet"/>
      <w:pStyle w:val="Normal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27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7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7"/>
        </w:tabs>
        <w:ind w:left="1361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7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7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27"/>
        </w:tabs>
        <w:ind w:left="2041" w:hanging="227"/>
      </w:pPr>
      <w:rPr>
        <w:rFonts w:ascii="Symbol" w:hAnsi="Symbol" w:hint="default"/>
      </w:rPr>
    </w:lvl>
  </w:abstractNum>
  <w:abstractNum w:abstractNumId="4" w15:restartNumberingAfterBreak="0">
    <w:nsid w:val="13752867"/>
    <w:multiLevelType w:val="multilevel"/>
    <w:tmpl w:val="94A298E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</w:abstractNum>
  <w:abstractNum w:abstractNumId="5" w15:restartNumberingAfterBreak="0">
    <w:nsid w:val="1A59071D"/>
    <w:multiLevelType w:val="hybridMultilevel"/>
    <w:tmpl w:val="4D52BC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C0B71"/>
    <w:multiLevelType w:val="hybridMultilevel"/>
    <w:tmpl w:val="35E0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03FFE"/>
    <w:multiLevelType w:val="hybridMultilevel"/>
    <w:tmpl w:val="5266A4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722B6"/>
    <w:multiLevelType w:val="hybridMultilevel"/>
    <w:tmpl w:val="B65C71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D71E6"/>
    <w:multiLevelType w:val="hybridMultilevel"/>
    <w:tmpl w:val="9260E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fsendernavn" w:val="Kristian Vester"/>
    <w:docVar w:name="firma" w:val="NIRAS"/>
    <w:docVar w:name="sprog" w:val="Danish"/>
  </w:docVars>
  <w:rsids>
    <w:rsidRoot w:val="00CA6760"/>
    <w:rsid w:val="000056E7"/>
    <w:rsid w:val="00023EF4"/>
    <w:rsid w:val="000824A0"/>
    <w:rsid w:val="000B1C5D"/>
    <w:rsid w:val="000B71BB"/>
    <w:rsid w:val="000B72C0"/>
    <w:rsid w:val="000D3B1C"/>
    <w:rsid w:val="000E1C7B"/>
    <w:rsid w:val="00176076"/>
    <w:rsid w:val="00183B90"/>
    <w:rsid w:val="001A6596"/>
    <w:rsid w:val="001F2EE3"/>
    <w:rsid w:val="00255AE5"/>
    <w:rsid w:val="00296395"/>
    <w:rsid w:val="00297611"/>
    <w:rsid w:val="002D7357"/>
    <w:rsid w:val="00300686"/>
    <w:rsid w:val="003463C5"/>
    <w:rsid w:val="00367403"/>
    <w:rsid w:val="0038144C"/>
    <w:rsid w:val="003F6230"/>
    <w:rsid w:val="003F71B4"/>
    <w:rsid w:val="00402AEF"/>
    <w:rsid w:val="004229AE"/>
    <w:rsid w:val="004405D7"/>
    <w:rsid w:val="004B5A83"/>
    <w:rsid w:val="004D054F"/>
    <w:rsid w:val="004E1FDC"/>
    <w:rsid w:val="004E77CC"/>
    <w:rsid w:val="0053116D"/>
    <w:rsid w:val="00596640"/>
    <w:rsid w:val="005B3589"/>
    <w:rsid w:val="005D7847"/>
    <w:rsid w:val="00611B60"/>
    <w:rsid w:val="00634349"/>
    <w:rsid w:val="00676AAD"/>
    <w:rsid w:val="006A31AD"/>
    <w:rsid w:val="006E3EA8"/>
    <w:rsid w:val="00723340"/>
    <w:rsid w:val="00741FD9"/>
    <w:rsid w:val="00752FFD"/>
    <w:rsid w:val="00763CA6"/>
    <w:rsid w:val="0078646F"/>
    <w:rsid w:val="00791B44"/>
    <w:rsid w:val="007A5C1B"/>
    <w:rsid w:val="007B6808"/>
    <w:rsid w:val="007D18FE"/>
    <w:rsid w:val="007E250A"/>
    <w:rsid w:val="00833096"/>
    <w:rsid w:val="00843876"/>
    <w:rsid w:val="00866B6D"/>
    <w:rsid w:val="008E25DC"/>
    <w:rsid w:val="00902666"/>
    <w:rsid w:val="009564C8"/>
    <w:rsid w:val="00962FE2"/>
    <w:rsid w:val="009C482A"/>
    <w:rsid w:val="009C6A5A"/>
    <w:rsid w:val="009F74A1"/>
    <w:rsid w:val="00A06C29"/>
    <w:rsid w:val="00AA1804"/>
    <w:rsid w:val="00AC1675"/>
    <w:rsid w:val="00AE613E"/>
    <w:rsid w:val="00B02942"/>
    <w:rsid w:val="00B25B6C"/>
    <w:rsid w:val="00B53FB7"/>
    <w:rsid w:val="00B66E21"/>
    <w:rsid w:val="00B8183E"/>
    <w:rsid w:val="00BA5250"/>
    <w:rsid w:val="00BB4CCC"/>
    <w:rsid w:val="00C90D5F"/>
    <w:rsid w:val="00CA6760"/>
    <w:rsid w:val="00CE23DF"/>
    <w:rsid w:val="00D00096"/>
    <w:rsid w:val="00D14080"/>
    <w:rsid w:val="00D44178"/>
    <w:rsid w:val="00D6783B"/>
    <w:rsid w:val="00D83E3F"/>
    <w:rsid w:val="00E5447C"/>
    <w:rsid w:val="00E56B26"/>
    <w:rsid w:val="00E608CA"/>
    <w:rsid w:val="00E80141"/>
    <w:rsid w:val="00EA5F6E"/>
    <w:rsid w:val="00EE1EDF"/>
    <w:rsid w:val="00F26598"/>
    <w:rsid w:val="00F3240A"/>
    <w:rsid w:val="00F35FCF"/>
    <w:rsid w:val="00F3603B"/>
    <w:rsid w:val="00F9429A"/>
    <w:rsid w:val="00F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D602EF9"/>
  <w15:docId w15:val="{46C0A9C8-2393-D645-B230-7896ECBD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1EDF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8183E"/>
    <w:pPr>
      <w:keepNext/>
      <w:keepLines/>
      <w:numPr>
        <w:numId w:val="4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EE1EDF"/>
    <w:pPr>
      <w:keepNext/>
      <w:keepLines/>
      <w:numPr>
        <w:ilvl w:val="1"/>
        <w:numId w:val="4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EE1EDF"/>
    <w:pPr>
      <w:keepNext/>
      <w:keepLines/>
      <w:numPr>
        <w:ilvl w:val="2"/>
        <w:numId w:val="4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EE1EDF"/>
    <w:pPr>
      <w:keepNext/>
      <w:keepLines/>
      <w:numPr>
        <w:ilvl w:val="3"/>
        <w:numId w:val="4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rsid w:val="00EE1EDF"/>
    <w:rPr>
      <w:rFonts w:ascii="Courier New" w:hAnsi="Courier New" w:cs="Courier New"/>
      <w:lang w:val="da-DK" w:eastAsia="da-DK" w:bidi="ar-SA"/>
    </w:rPr>
  </w:style>
  <w:style w:type="paragraph" w:styleId="PlainText">
    <w:name w:val="Plain Text"/>
    <w:basedOn w:val="Normal"/>
    <w:link w:val="PlainTextChar"/>
    <w:rsid w:val="00EE1EDF"/>
    <w:rPr>
      <w:rFonts w:ascii="Courier New" w:hAnsi="Courier New" w:cs="Courier New"/>
      <w:szCs w:val="20"/>
    </w:rPr>
  </w:style>
  <w:style w:type="character" w:customStyle="1" w:styleId="EndnoteTextChar">
    <w:name w:val="Endnote Text Char"/>
    <w:basedOn w:val="DefaultParagraphFont"/>
    <w:link w:val="EndnoteText"/>
    <w:rsid w:val="00EE1EDF"/>
    <w:rPr>
      <w:rFonts w:ascii="Arial" w:hAnsi="Arial"/>
      <w:sz w:val="18"/>
      <w:lang w:val="da-DK" w:eastAsia="da-DK" w:bidi="ar-SA"/>
    </w:rPr>
  </w:style>
  <w:style w:type="paragraph" w:styleId="EndnoteText">
    <w:name w:val="endnote text"/>
    <w:basedOn w:val="Normal"/>
    <w:link w:val="EndnoteTextChar"/>
    <w:rsid w:val="00EE1EDF"/>
    <w:pPr>
      <w:keepLines/>
      <w:spacing w:after="120" w:line="240" w:lineRule="auto"/>
      <w:ind w:left="284" w:hanging="142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EE1EDF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EE1EDF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EE1EDF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EE1EDF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EE1EDF"/>
    <w:rPr>
      <w:sz w:val="16"/>
    </w:rPr>
  </w:style>
  <w:style w:type="paragraph" w:customStyle="1" w:styleId="BottomlinetextBold">
    <w:name w:val="Bottom line text Bold"/>
    <w:basedOn w:val="Normal"/>
    <w:rsid w:val="00EE1EDF"/>
    <w:rPr>
      <w:b/>
      <w:sz w:val="16"/>
    </w:rPr>
  </w:style>
  <w:style w:type="paragraph" w:styleId="Caption">
    <w:name w:val="caption"/>
    <w:basedOn w:val="Normal"/>
    <w:next w:val="BodyText1"/>
    <w:qFormat/>
    <w:rsid w:val="00EE1EDF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53116D"/>
    <w:pPr>
      <w:spacing w:before="260"/>
    </w:pPr>
    <w:rPr>
      <w:b/>
    </w:rPr>
  </w:style>
  <w:style w:type="character" w:styleId="CommentReference">
    <w:name w:val="annotation reference"/>
    <w:basedOn w:val="DefaultParagraphFont"/>
    <w:semiHidden/>
    <w:rsid w:val="00EE1EDF"/>
    <w:rPr>
      <w:sz w:val="16"/>
      <w:szCs w:val="16"/>
    </w:rPr>
  </w:style>
  <w:style w:type="paragraph" w:styleId="CommentText">
    <w:name w:val="annotation text"/>
    <w:basedOn w:val="Normal"/>
    <w:semiHidden/>
    <w:rsid w:val="00EE1ED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E1EDF"/>
    <w:rPr>
      <w:b/>
      <w:bCs/>
    </w:rPr>
  </w:style>
  <w:style w:type="paragraph" w:customStyle="1" w:styleId="CustomType">
    <w:name w:val="Custom Type"/>
    <w:basedOn w:val="Normal"/>
    <w:rsid w:val="00EE1EDF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EE1EDF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AA1804"/>
    <w:pPr>
      <w:spacing w:line="300" w:lineRule="atLeast"/>
    </w:pPr>
    <w:rPr>
      <w:sz w:val="26"/>
    </w:rPr>
  </w:style>
  <w:style w:type="character" w:styleId="EndnoteReference">
    <w:name w:val="endnote reference"/>
    <w:basedOn w:val="DefaultParagraphFont"/>
    <w:rsid w:val="00EE1EDF"/>
    <w:rPr>
      <w:rFonts w:ascii="Arial" w:hAnsi="Arial"/>
      <w:vertAlign w:val="superscript"/>
    </w:rPr>
  </w:style>
  <w:style w:type="paragraph" w:styleId="Footer">
    <w:name w:val="footer"/>
    <w:basedOn w:val="Normal"/>
    <w:semiHidden/>
    <w:rsid w:val="00EE1EDF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EE1EDF"/>
    <w:rPr>
      <w:rFonts w:ascii="Arial" w:hAnsi="Arial"/>
      <w:vertAlign w:val="superscript"/>
    </w:rPr>
  </w:style>
  <w:style w:type="paragraph" w:styleId="Header">
    <w:name w:val="header"/>
    <w:basedOn w:val="Normal"/>
    <w:semiHidden/>
    <w:rsid w:val="00EE1EDF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EE1EDF"/>
  </w:style>
  <w:style w:type="paragraph" w:customStyle="1" w:styleId="HeadlineLevel3">
    <w:name w:val="Headline Level 3"/>
    <w:basedOn w:val="Normal"/>
    <w:rsid w:val="00EE1EDF"/>
  </w:style>
  <w:style w:type="paragraph" w:customStyle="1" w:styleId="HeadlineLevel4">
    <w:name w:val="Headline Level 4"/>
    <w:basedOn w:val="Normal"/>
    <w:rsid w:val="00EE1EDF"/>
  </w:style>
  <w:style w:type="paragraph" w:styleId="ListBullet">
    <w:name w:val="List Bullet"/>
    <w:basedOn w:val="Normal"/>
    <w:rsid w:val="00EE1EDF"/>
    <w:pPr>
      <w:numPr>
        <w:numId w:val="6"/>
      </w:numPr>
      <w:spacing w:after="240"/>
    </w:pPr>
  </w:style>
  <w:style w:type="paragraph" w:styleId="ListNumber">
    <w:name w:val="List Number"/>
    <w:basedOn w:val="Normal"/>
    <w:rsid w:val="00EE1EDF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EE1EDF"/>
    <w:rPr>
      <w:b/>
    </w:rPr>
  </w:style>
  <w:style w:type="paragraph" w:customStyle="1" w:styleId="NormalBoldAllCaps">
    <w:name w:val="Normal Bold All Caps"/>
    <w:basedOn w:val="Normal"/>
    <w:rsid w:val="00EE1EDF"/>
    <w:rPr>
      <w:b/>
      <w:caps/>
    </w:rPr>
  </w:style>
  <w:style w:type="paragraph" w:customStyle="1" w:styleId="NormalBullet">
    <w:name w:val="Normal Bullet"/>
    <w:basedOn w:val="Normal"/>
    <w:rsid w:val="00EE1EDF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EE1EDF"/>
    <w:pPr>
      <w:numPr>
        <w:numId w:val="10"/>
      </w:numPr>
    </w:pPr>
  </w:style>
  <w:style w:type="character" w:styleId="PageNumber">
    <w:name w:val="page number"/>
    <w:basedOn w:val="DefaultParagraphFont"/>
    <w:rsid w:val="00EE1EDF"/>
    <w:rPr>
      <w:rFonts w:ascii="Arial" w:hAnsi="Arial"/>
      <w:sz w:val="20"/>
    </w:rPr>
  </w:style>
  <w:style w:type="table" w:styleId="TableGrid">
    <w:name w:val="Table Grid"/>
    <w:basedOn w:val="TableNormal"/>
    <w:semiHidden/>
    <w:rsid w:val="00EE1EDF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53116D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53116D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EE1EDF"/>
    <w:rPr>
      <w:sz w:val="22"/>
    </w:rPr>
  </w:style>
  <w:style w:type="paragraph" w:customStyle="1" w:styleId="Title18pkt">
    <w:name w:val="Title 18 pkt"/>
    <w:basedOn w:val="Normal"/>
    <w:rsid w:val="00EE1EDF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EE1EDF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EE1EDF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EE1EDF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EE1EDF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semiHidden/>
    <w:rsid w:val="00EE1EDF"/>
    <w:pPr>
      <w:framePr w:hSpace="142" w:wrap="around" w:vAnchor="page" w:hAnchor="page" w:x="3601" w:y="4254"/>
      <w:tabs>
        <w:tab w:val="right" w:leader="dot" w:pos="7161"/>
      </w:tabs>
      <w:suppressOverlap/>
    </w:pPr>
  </w:style>
  <w:style w:type="paragraph" w:styleId="TOC2">
    <w:name w:val="toc 2"/>
    <w:basedOn w:val="HeadlineLevel2"/>
    <w:next w:val="Normal"/>
    <w:autoRedefine/>
    <w:semiHidden/>
    <w:rsid w:val="00EE1EDF"/>
    <w:pPr>
      <w:framePr w:hSpace="142" w:wrap="around" w:vAnchor="page" w:hAnchor="page" w:x="1135" w:y="4242"/>
      <w:tabs>
        <w:tab w:val="left" w:pos="567"/>
        <w:tab w:val="right" w:leader="dot" w:pos="7162"/>
      </w:tabs>
      <w:suppressOverlap/>
    </w:pPr>
  </w:style>
  <w:style w:type="paragraph" w:styleId="TOC3">
    <w:name w:val="toc 3"/>
    <w:basedOn w:val="HeadlineLevel3"/>
    <w:next w:val="Normal"/>
    <w:autoRedefine/>
    <w:semiHidden/>
    <w:rsid w:val="00EE1EDF"/>
    <w:pPr>
      <w:tabs>
        <w:tab w:val="left" w:pos="1446"/>
        <w:tab w:val="right" w:leader="dot" w:pos="7161"/>
      </w:tabs>
      <w:ind w:left="567"/>
    </w:pPr>
  </w:style>
  <w:style w:type="paragraph" w:styleId="TOC4">
    <w:name w:val="toc 4"/>
    <w:basedOn w:val="HeadlineLevel4"/>
    <w:next w:val="Normal"/>
    <w:autoRedefine/>
    <w:semiHidden/>
    <w:rsid w:val="00EE1EDF"/>
    <w:pPr>
      <w:framePr w:hSpace="142" w:wrap="around" w:vAnchor="page" w:hAnchor="page" w:x="1135" w:y="4242"/>
      <w:tabs>
        <w:tab w:val="left" w:pos="1446"/>
        <w:tab w:val="right" w:leader="dot" w:pos="7173"/>
      </w:tabs>
      <w:ind w:left="567"/>
      <w:suppressOverlap/>
    </w:pPr>
    <w:rPr>
      <w:i/>
    </w:rPr>
  </w:style>
  <w:style w:type="character" w:styleId="Hyperlink">
    <w:name w:val="Hyperlink"/>
    <w:basedOn w:val="DefaultParagraphFont"/>
    <w:rsid w:val="001760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.flytjord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NIRAS\Skabeloner\Skabeloner\Note%20without%20Ind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files\NIRAS\Skabeloner\Skabeloner\Note without Index.dotx</Template>
  <TotalTime>164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NIRAS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Holm Vester (KVE)</dc:creator>
  <cp:lastModifiedBy>Rasmus Frey</cp:lastModifiedBy>
  <cp:revision>17</cp:revision>
  <dcterms:created xsi:type="dcterms:W3CDTF">2014-12-15T07:23:00Z</dcterms:created>
  <dcterms:modified xsi:type="dcterms:W3CDTF">2019-10-25T12:16:00Z</dcterms:modified>
</cp:coreProperties>
</file>