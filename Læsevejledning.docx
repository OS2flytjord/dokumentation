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2601"/>
        <w:tblW w:w="7245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45"/>
      </w:tblGrid>
      <w:tr w:rsidR="005177FE" w:rsidRPr="004520CB" w:rsidTr="005177FE">
        <w:trPr>
          <w:trHeight w:hRule="exact" w:val="1569"/>
        </w:trPr>
        <w:tc>
          <w:tcPr>
            <w:tcW w:w="7245" w:type="dxa"/>
          </w:tcPr>
          <w:p w:rsidR="005177FE" w:rsidRDefault="005177FE" w:rsidP="005177FE">
            <w:pPr>
              <w:pStyle w:val="Title11pkt"/>
              <w:rPr>
                <w:b/>
                <w:sz w:val="36"/>
                <w:szCs w:val="36"/>
              </w:rPr>
            </w:pPr>
            <w:bookmarkStart w:id="0" w:name="bmkIndholdLedetekst"/>
            <w:bookmarkEnd w:id="0"/>
            <w:proofErr w:type="spellStart"/>
            <w:r>
              <w:rPr>
                <w:b/>
                <w:sz w:val="36"/>
                <w:szCs w:val="36"/>
              </w:rPr>
              <w:t>Flytjord</w:t>
            </w:r>
            <w:proofErr w:type="spellEnd"/>
          </w:p>
          <w:p w:rsidR="005177FE" w:rsidRPr="005177FE" w:rsidRDefault="005177FE" w:rsidP="00D70292">
            <w:pPr>
              <w:pStyle w:val="Title11pkt"/>
              <w:rPr>
                <w:sz w:val="32"/>
                <w:szCs w:val="32"/>
              </w:rPr>
            </w:pPr>
            <w:r w:rsidRPr="005177FE">
              <w:rPr>
                <w:b/>
                <w:sz w:val="32"/>
                <w:szCs w:val="32"/>
              </w:rPr>
              <w:t xml:space="preserve">Læsevejledning for </w:t>
            </w:r>
            <w:r>
              <w:rPr>
                <w:b/>
                <w:sz w:val="32"/>
                <w:szCs w:val="32"/>
              </w:rPr>
              <w:t>systemdokumenta</w:t>
            </w:r>
            <w:r w:rsidRPr="005177FE">
              <w:rPr>
                <w:b/>
                <w:sz w:val="32"/>
                <w:szCs w:val="32"/>
              </w:rPr>
              <w:t>tion</w:t>
            </w:r>
          </w:p>
        </w:tc>
      </w:tr>
    </w:tbl>
    <w:p w:rsidR="00D70292" w:rsidRDefault="005177FE" w:rsidP="00D70292">
      <w:pPr>
        <w:pStyle w:val="TitleBold11pkt"/>
      </w:pPr>
      <w:r>
        <w:t xml:space="preserve"> </w:t>
      </w:r>
      <w:bookmarkStart w:id="1" w:name="_Toc398803734"/>
    </w:p>
    <w:p w:rsidR="00BC00C7" w:rsidRDefault="004D3C52" w:rsidP="00D70292">
      <w:pPr>
        <w:pStyle w:val="TitleBold11pkt"/>
      </w:pPr>
      <w:r>
        <w:t>Læsevejledning</w:t>
      </w:r>
      <w:bookmarkEnd w:id="1"/>
    </w:p>
    <w:p w:rsidR="005177FE" w:rsidRDefault="00D70292" w:rsidP="005177FE">
      <w:pPr>
        <w:pStyle w:val="BodyText1"/>
      </w:pPr>
      <w:r>
        <w:br/>
        <w:t>Systemd</w:t>
      </w:r>
      <w:r w:rsidR="005177FE">
        <w:t>okumentationen er overordnet delt i 2</w:t>
      </w:r>
      <w:r w:rsidR="0092543E">
        <w:t xml:space="preserve"> dele</w:t>
      </w:r>
      <w:r w:rsidR="005177FE">
        <w:t>:</w:t>
      </w:r>
    </w:p>
    <w:p w:rsidR="0092543E" w:rsidRDefault="00D70292" w:rsidP="0092543E">
      <w:pPr>
        <w:pStyle w:val="BodyText1"/>
        <w:numPr>
          <w:ilvl w:val="0"/>
          <w:numId w:val="29"/>
        </w:numPr>
      </w:pPr>
      <w:r>
        <w:t>T</w:t>
      </w:r>
      <w:r w:rsidR="0092543E">
        <w:t xml:space="preserve">eknisk </w:t>
      </w:r>
      <w:r>
        <w:t>dokumentation</w:t>
      </w:r>
    </w:p>
    <w:p w:rsidR="0092543E" w:rsidRDefault="00D70292" w:rsidP="0092543E">
      <w:pPr>
        <w:pStyle w:val="BodyText1"/>
        <w:numPr>
          <w:ilvl w:val="0"/>
          <w:numId w:val="29"/>
        </w:numPr>
      </w:pPr>
      <w:r>
        <w:t>Applikationsdokumentation</w:t>
      </w:r>
    </w:p>
    <w:p w:rsidR="0092543E" w:rsidRDefault="0092543E" w:rsidP="0092543E">
      <w:pPr>
        <w:pStyle w:val="BodyText1"/>
      </w:pPr>
      <w:r>
        <w:t>Den teknisk</w:t>
      </w:r>
      <w:r w:rsidR="006D1306">
        <w:t>e</w:t>
      </w:r>
      <w:r>
        <w:t xml:space="preserve"> </w:t>
      </w:r>
      <w:r w:rsidR="00D70292">
        <w:t>dokumentation</w:t>
      </w:r>
      <w:r>
        <w:t xml:space="preserve"> beskriver arkitektur, datamodel, opsætning, snitfl</w:t>
      </w:r>
      <w:r>
        <w:t>a</w:t>
      </w:r>
      <w:r>
        <w:t>der, installationsvejledning</w:t>
      </w:r>
      <w:r w:rsidR="006D1306">
        <w:t>, opsætning af nye kunder</w:t>
      </w:r>
      <w:r>
        <w:t xml:space="preserve"> osv.</w:t>
      </w:r>
      <w:r w:rsidR="006D1306">
        <w:br/>
        <w:t xml:space="preserve">Den tekniske dokumentation </w:t>
      </w:r>
      <w:r w:rsidR="00321B2B">
        <w:t>findes i dokumentet ”Teknisk</w:t>
      </w:r>
      <w:r w:rsidR="00426695">
        <w:t xml:space="preserve"> dokumentation.doc”</w:t>
      </w:r>
      <w:r w:rsidR="00D70292">
        <w:t>. Dog</w:t>
      </w:r>
      <w:r w:rsidR="00426695">
        <w:t xml:space="preserve"> </w:t>
      </w:r>
      <w:r w:rsidR="00D70292">
        <w:t xml:space="preserve">foreligger </w:t>
      </w:r>
      <w:r w:rsidR="00426695">
        <w:t>afsnittene ”</w:t>
      </w:r>
      <w:r w:rsidR="00426695" w:rsidRPr="00426695">
        <w:t>Opsætning af ny kunde</w:t>
      </w:r>
      <w:r w:rsidR="00426695">
        <w:t>”, ”</w:t>
      </w:r>
      <w:r w:rsidR="00426695" w:rsidRPr="00426695">
        <w:t xml:space="preserve"> Bomsystem </w:t>
      </w:r>
      <w:r w:rsidR="00426695">
        <w:t>–</w:t>
      </w:r>
      <w:r w:rsidR="00426695" w:rsidRPr="00426695">
        <w:t xml:space="preserve"> snitflade</w:t>
      </w:r>
      <w:r w:rsidR="00426695">
        <w:t>” og ”</w:t>
      </w:r>
      <w:r w:rsidR="00D70292">
        <w:t>Installationsvejledning</w:t>
      </w:r>
      <w:r w:rsidR="00426695">
        <w:t xml:space="preserve">” </w:t>
      </w:r>
      <w:r w:rsidR="00D70292">
        <w:t xml:space="preserve">i hvert sit </w:t>
      </w:r>
      <w:r w:rsidR="006D1306">
        <w:t>dokumen</w:t>
      </w:r>
      <w:r w:rsidR="00D70292">
        <w:t>t.</w:t>
      </w:r>
    </w:p>
    <w:p w:rsidR="0092543E" w:rsidRPr="005177FE" w:rsidRDefault="00D70292" w:rsidP="0092543E">
      <w:pPr>
        <w:pStyle w:val="BodyText1"/>
      </w:pPr>
      <w:r>
        <w:t>Applikationsdokumentationen</w:t>
      </w:r>
      <w:r w:rsidR="0092543E">
        <w:t xml:space="preserve"> beskriver applikationsforhold, funktionalitet og forretningsregler så som roller, rettigheder,</w:t>
      </w:r>
      <w:r w:rsidR="006D1306">
        <w:t xml:space="preserve"> opsætning af jordmodtagere,</w:t>
      </w:r>
      <w:r w:rsidR="0092543E">
        <w:t xml:space="preserve"> aut</w:t>
      </w:r>
      <w:r w:rsidR="0092543E">
        <w:t>o</w:t>
      </w:r>
      <w:r w:rsidR="0092543E">
        <w:t>matisk godkendelses</w:t>
      </w:r>
      <w:r w:rsidR="006D1306">
        <w:t xml:space="preserve"> procedurer osv.</w:t>
      </w:r>
      <w:r>
        <w:br/>
        <w:t>Applikationsdokumentationen findes i dokumentet ”</w:t>
      </w:r>
      <w:r w:rsidRPr="00D70292">
        <w:t>Applikationsdokumentat</w:t>
      </w:r>
      <w:r w:rsidRPr="00D70292">
        <w:t>i</w:t>
      </w:r>
      <w:r w:rsidRPr="00D70292">
        <w:t>on.docx</w:t>
      </w:r>
      <w:r>
        <w:t>”.</w:t>
      </w:r>
    </w:p>
    <w:p w:rsidR="004A6E08" w:rsidRDefault="00D91DAF" w:rsidP="005177FE">
      <w:pPr>
        <w:pStyle w:val="BodyText1"/>
      </w:pPr>
      <w:r>
        <w:t xml:space="preserve">Systemdokumentationen samt kildekode og dump af </w:t>
      </w:r>
      <w:proofErr w:type="spellStart"/>
      <w:r>
        <w:t>Flytjord</w:t>
      </w:r>
      <w:proofErr w:type="spellEnd"/>
      <w:r>
        <w:t xml:space="preserve"> databasen findes i </w:t>
      </w:r>
      <w:proofErr w:type="spellStart"/>
      <w:r>
        <w:t>Dropbox</w:t>
      </w:r>
      <w:proofErr w:type="spellEnd"/>
      <w:r>
        <w:t xml:space="preserve"> her: </w:t>
      </w:r>
      <w:hyperlink r:id="rId8" w:history="1">
        <w:r w:rsidR="004A6E08" w:rsidRPr="00CF0327">
          <w:rPr>
            <w:rStyle w:val="Hyperlink"/>
          </w:rPr>
          <w:t>https://www.dropbox.com/sh/llx2kocnxlts1m7/AABlwHCikstFe4JilBk-Cjiqa?dl=0</w:t>
        </w:r>
      </w:hyperlink>
      <w:r w:rsidR="004A6E08">
        <w:br/>
        <w:t>(&lt;lokal computer&gt;\</w:t>
      </w:r>
      <w:proofErr w:type="spellStart"/>
      <w:r w:rsidR="004A6E08" w:rsidRPr="004A6E08">
        <w:t>Dropbox</w:t>
      </w:r>
      <w:proofErr w:type="spellEnd"/>
      <w:r w:rsidR="004A6E08" w:rsidRPr="004A6E08">
        <w:t>\JF2, NIRAS\Systemdokumentation</w:t>
      </w:r>
      <w:r w:rsidR="004A6E08">
        <w:t>)</w:t>
      </w:r>
    </w:p>
    <w:p w:rsidR="0094790E" w:rsidRDefault="0094790E" w:rsidP="005177FE">
      <w:pPr>
        <w:pStyle w:val="BodyText1"/>
      </w:pPr>
    </w:p>
    <w:p w:rsidR="0094790E" w:rsidRDefault="00EC7A8B" w:rsidP="005177FE">
      <w:pPr>
        <w:pStyle w:val="BodyText1"/>
      </w:pPr>
      <w:r>
        <w:t xml:space="preserve">Herunder </w:t>
      </w:r>
      <w:r w:rsidR="0094790E">
        <w:t>er en oversigt over de fysiske filer</w:t>
      </w:r>
      <w:r>
        <w:t>,</w:t>
      </w:r>
      <w:r w:rsidR="0094790E">
        <w:t xml:space="preserve"> der udgør systemdokumentationen:</w:t>
      </w:r>
    </w:p>
    <w:p w:rsidR="0094790E" w:rsidRPr="005177FE" w:rsidRDefault="0094790E" w:rsidP="007E00C3">
      <w:pPr>
        <w:pStyle w:val="BodyText1"/>
        <w:ind w:left="1304"/>
      </w:pPr>
      <w:r w:rsidRPr="0094790E">
        <w:t>Læsevejledning.docx</w:t>
      </w:r>
      <w:r>
        <w:br/>
      </w:r>
      <w:r>
        <w:br/>
        <w:t>I mappen ”Applikationsdokumentation”:</w:t>
      </w:r>
      <w:r>
        <w:br/>
      </w:r>
      <w:r>
        <w:tab/>
        <w:t>Applikationsdokumentation.docx</w:t>
      </w:r>
      <w:r>
        <w:br/>
      </w:r>
      <w:r>
        <w:tab/>
      </w:r>
      <w:r w:rsidRPr="0094790E">
        <w:t>RollerRettighederMatrix.xlsx</w:t>
      </w:r>
      <w:r>
        <w:br/>
      </w:r>
      <w:r>
        <w:lastRenderedPageBreak/>
        <w:br/>
        <w:t>I mappen ”Kildekode</w:t>
      </w:r>
      <w:r w:rsidR="007E00C3">
        <w:t xml:space="preserve"> og d</w:t>
      </w:r>
      <w:r w:rsidR="007E00C3" w:rsidRPr="0094790E">
        <w:t>ump af database</w:t>
      </w:r>
      <w:r>
        <w:t>”:</w:t>
      </w:r>
      <w:r>
        <w:br/>
      </w:r>
      <w:r>
        <w:tab/>
      </w:r>
      <w:r w:rsidR="00A93807">
        <w:t>Flytjord_Kildekode.zip</w:t>
      </w:r>
      <w:r w:rsidR="007E00C3">
        <w:rPr>
          <w:i/>
        </w:rPr>
        <w:br/>
      </w:r>
      <w:r w:rsidR="007E00C3">
        <w:tab/>
        <w:t>Jordflytning_DB.bak</w:t>
      </w:r>
      <w:r w:rsidR="00A93807">
        <w:t>.zip</w:t>
      </w:r>
      <w:r>
        <w:br/>
      </w:r>
      <w:r>
        <w:br/>
      </w:r>
      <w:r w:rsidR="00EC7A8B">
        <w:t>I mappen ”Tek</w:t>
      </w:r>
      <w:r w:rsidR="00EC7A8B" w:rsidRPr="00EC7A8B">
        <w:t>nisk dokumentation</w:t>
      </w:r>
      <w:r w:rsidR="00EC7A8B">
        <w:t>”:</w:t>
      </w:r>
      <w:r w:rsidR="00EC7A8B">
        <w:br/>
      </w:r>
      <w:r w:rsidR="00EC7A8B">
        <w:tab/>
      </w:r>
      <w:r w:rsidR="0086500F">
        <w:t>Bomsystem - s</w:t>
      </w:r>
      <w:bookmarkStart w:id="2" w:name="_GoBack"/>
      <w:bookmarkEnd w:id="2"/>
      <w:r w:rsidR="00912441">
        <w:t>nitflade</w:t>
      </w:r>
      <w:r w:rsidR="00EC7A8B" w:rsidRPr="00EC7A8B">
        <w:t>.docx</w:t>
      </w:r>
      <w:r w:rsidR="00EC7A8B">
        <w:tab/>
      </w:r>
      <w:r w:rsidR="00EC7A8B">
        <w:br/>
      </w:r>
      <w:r w:rsidR="00EC7A8B">
        <w:tab/>
      </w:r>
      <w:r w:rsidR="00EC7A8B" w:rsidRPr="00EC7A8B">
        <w:t>Teknisk dokumentation.docx</w:t>
      </w:r>
      <w:r w:rsidR="00EC7A8B">
        <w:br/>
      </w:r>
      <w:r w:rsidR="00EC7A8B">
        <w:tab/>
        <w:t>I mappen ”</w:t>
      </w:r>
      <w:r w:rsidR="00EC7A8B" w:rsidRPr="00EC7A8B">
        <w:t xml:space="preserve"> Original filer</w:t>
      </w:r>
      <w:r w:rsidR="00EC7A8B">
        <w:t>”:</w:t>
      </w:r>
      <w:r w:rsidR="00EC7A8B">
        <w:br/>
      </w:r>
      <w:r w:rsidR="00EC7A8B">
        <w:tab/>
      </w:r>
      <w:r w:rsidR="00EC7A8B">
        <w:tab/>
      </w:r>
      <w:proofErr w:type="spellStart"/>
      <w:r w:rsidR="00EC7A8B" w:rsidRPr="00EC7A8B">
        <w:t>Databasemodel.dez</w:t>
      </w:r>
      <w:proofErr w:type="spellEnd"/>
      <w:r w:rsidR="00EC7A8B">
        <w:br/>
      </w:r>
      <w:r w:rsidR="00EC7A8B">
        <w:tab/>
      </w:r>
      <w:r w:rsidR="00EC7A8B">
        <w:tab/>
      </w:r>
      <w:r w:rsidR="00EC7A8B" w:rsidRPr="00EC7A8B">
        <w:t>Teknisk Dokumentation Arkite</w:t>
      </w:r>
      <w:r w:rsidR="00EC7A8B" w:rsidRPr="00EC7A8B">
        <w:t>k</w:t>
      </w:r>
      <w:r w:rsidR="00EC7A8B" w:rsidRPr="00EC7A8B">
        <w:t>tur.vsd</w:t>
      </w:r>
      <w:r>
        <w:tab/>
      </w:r>
    </w:p>
    <w:sectPr w:rsidR="0094790E" w:rsidRPr="005177FE" w:rsidSect="00300C84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268" w:right="1134" w:bottom="2268" w:left="360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933" w:rsidRDefault="007A7933">
      <w:r>
        <w:separator/>
      </w:r>
    </w:p>
  </w:endnote>
  <w:endnote w:type="continuationSeparator" w:id="0">
    <w:p w:rsidR="007A7933" w:rsidRDefault="007A7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9640" w:tblpY="15253"/>
      <w:tblOverlap w:val="never"/>
      <w:tblW w:w="1134" w:type="dxa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134"/>
    </w:tblGrid>
    <w:tr w:rsidR="00D86BDC" w:rsidRPr="003A0C01" w:rsidTr="002C386E">
      <w:tc>
        <w:tcPr>
          <w:tcW w:w="1080" w:type="dxa"/>
        </w:tcPr>
        <w:p w:rsidR="00D86BDC" w:rsidRPr="00914CD4" w:rsidRDefault="00D86BDC" w:rsidP="002C386E">
          <w:pPr>
            <w:pStyle w:val="Bottomlinetext"/>
            <w:jc w:val="right"/>
            <w:rPr>
              <w:rStyle w:val="PageNumber"/>
            </w:rPr>
          </w:pPr>
          <w:r w:rsidRPr="00914CD4">
            <w:rPr>
              <w:rStyle w:val="PageNumber"/>
            </w:rPr>
            <w:fldChar w:fldCharType="begin"/>
          </w:r>
          <w:r w:rsidRPr="00914CD4">
            <w:rPr>
              <w:rStyle w:val="PageNumber"/>
            </w:rPr>
            <w:instrText xml:space="preserve"> PAGE   \* MERGEFORMAT </w:instrText>
          </w:r>
          <w:r w:rsidRPr="00914CD4">
            <w:rPr>
              <w:rStyle w:val="PageNumber"/>
            </w:rPr>
            <w:fldChar w:fldCharType="separate"/>
          </w:r>
          <w:r w:rsidR="0086500F">
            <w:rPr>
              <w:rStyle w:val="PageNumber"/>
              <w:noProof/>
            </w:rPr>
            <w:t>2</w:t>
          </w:r>
          <w:r w:rsidRPr="00914CD4">
            <w:rPr>
              <w:rStyle w:val="PageNumber"/>
            </w:rPr>
            <w:fldChar w:fldCharType="end"/>
          </w:r>
        </w:p>
      </w:tc>
    </w:tr>
  </w:tbl>
  <w:p w:rsidR="00D86BDC" w:rsidRDefault="00D86BDC"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F742974" wp14:editId="66671A4F">
              <wp:simplePos x="0" y="0"/>
              <wp:positionH relativeFrom="page">
                <wp:posOffset>720725</wp:posOffset>
              </wp:positionH>
              <wp:positionV relativeFrom="page">
                <wp:posOffset>9541509</wp:posOffset>
              </wp:positionV>
              <wp:extent cx="1421765" cy="0"/>
              <wp:effectExtent l="0" t="0" r="2603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51.3pt" to="168.7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4656" behindDoc="0" locked="0" layoutInCell="1" allowOverlap="1" wp14:anchorId="1C693A5E" wp14:editId="0BF0F0AF">
              <wp:simplePos x="0" y="0"/>
              <wp:positionH relativeFrom="page">
                <wp:posOffset>2286000</wp:posOffset>
              </wp:positionH>
              <wp:positionV relativeFrom="page">
                <wp:posOffset>9541509</wp:posOffset>
              </wp:positionV>
              <wp:extent cx="4554220" cy="0"/>
              <wp:effectExtent l="0" t="0" r="17780" b="19050"/>
              <wp:wrapNone/>
              <wp:docPr id="4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80pt,751.3pt" to="538.6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" strokeweight=".2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vertAnchor="page" w:horzAnchor="page" w:tblpX="1135" w:tblpY="15027"/>
      <w:tblOverlap w:val="never"/>
      <w:tblW w:w="9641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  <w:gridCol w:w="227"/>
      <w:gridCol w:w="2240"/>
      <w:gridCol w:w="227"/>
      <w:gridCol w:w="2240"/>
      <w:gridCol w:w="227"/>
      <w:gridCol w:w="2240"/>
    </w:tblGrid>
    <w:tr w:rsidR="00D86BDC" w:rsidRPr="002F72C3" w:rsidTr="002C386E">
      <w:trPr>
        <w:trHeight w:hRule="exact" w:val="170"/>
      </w:trPr>
      <w:tc>
        <w:tcPr>
          <w:tcW w:w="2240" w:type="dxa"/>
          <w:tcBorders>
            <w:top w:val="single" w:sz="2" w:space="0" w:color="auto"/>
          </w:tcBorders>
        </w:tcPr>
        <w:p w:rsidR="00D86BDC" w:rsidRPr="002F72C3" w:rsidRDefault="00D86BDC" w:rsidP="002C386E">
          <w:pPr>
            <w:pStyle w:val="Bottomlinetext"/>
          </w:pPr>
        </w:p>
      </w:tc>
      <w:tc>
        <w:tcPr>
          <w:tcW w:w="227" w:type="dxa"/>
        </w:tcPr>
        <w:p w:rsidR="00D86BDC" w:rsidRPr="002F72C3" w:rsidRDefault="00D86BDC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D86BDC" w:rsidRPr="00E5042A" w:rsidRDefault="00D86BDC" w:rsidP="002C386E">
          <w:pPr>
            <w:pStyle w:val="Bottomlinetext"/>
          </w:pPr>
        </w:p>
      </w:tc>
      <w:tc>
        <w:tcPr>
          <w:tcW w:w="227" w:type="dxa"/>
        </w:tcPr>
        <w:p w:rsidR="00D86BDC" w:rsidRPr="00E5042A" w:rsidRDefault="00D86BDC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D86BDC" w:rsidRPr="00E5042A" w:rsidRDefault="00D86BDC" w:rsidP="002C386E">
          <w:pPr>
            <w:pStyle w:val="Bottomlinetext"/>
          </w:pPr>
        </w:p>
      </w:tc>
      <w:tc>
        <w:tcPr>
          <w:tcW w:w="227" w:type="dxa"/>
        </w:tcPr>
        <w:p w:rsidR="00D86BDC" w:rsidRPr="00E5042A" w:rsidRDefault="00D86BDC" w:rsidP="002C386E">
          <w:pPr>
            <w:pStyle w:val="Bottomlinetext"/>
          </w:pPr>
        </w:p>
      </w:tc>
      <w:tc>
        <w:tcPr>
          <w:tcW w:w="2240" w:type="dxa"/>
          <w:tcBorders>
            <w:top w:val="single" w:sz="2" w:space="0" w:color="auto"/>
          </w:tcBorders>
        </w:tcPr>
        <w:p w:rsidR="00D86BDC" w:rsidRPr="00E5042A" w:rsidRDefault="00D86BDC" w:rsidP="002C386E">
          <w:pPr>
            <w:pStyle w:val="Bottomlinetext"/>
          </w:pPr>
        </w:p>
      </w:tc>
    </w:tr>
    <w:tr w:rsidR="00D86BDC" w:rsidRPr="00E16534" w:rsidTr="002C386E">
      <w:trPr>
        <w:trHeight w:val="584"/>
      </w:trPr>
      <w:tc>
        <w:tcPr>
          <w:tcW w:w="2240" w:type="dxa"/>
        </w:tcPr>
        <w:p w:rsidR="00D86BDC" w:rsidRPr="00FD71CA" w:rsidRDefault="00D86BDC" w:rsidP="002C386E">
          <w:pPr>
            <w:pStyle w:val="BottomlinetextBold"/>
          </w:pPr>
          <w:bookmarkStart w:id="5" w:name="bmkAfsSelskab"/>
          <w:bookmarkEnd w:id="5"/>
          <w:r>
            <w:t>NIRAS A/S</w:t>
          </w:r>
        </w:p>
        <w:p w:rsidR="00D86BDC" w:rsidRDefault="00D86BDC" w:rsidP="002C386E">
          <w:pPr>
            <w:pStyle w:val="Bottomlinetext"/>
          </w:pPr>
          <w:bookmarkStart w:id="6" w:name="bmkAfsAdresse"/>
          <w:bookmarkEnd w:id="6"/>
          <w:r>
            <w:t>Vestre Havnepromenade 9</w:t>
          </w:r>
        </w:p>
        <w:p w:rsidR="00D86BDC" w:rsidRDefault="00D86BDC" w:rsidP="002C386E">
          <w:pPr>
            <w:pStyle w:val="Bottomlinetext"/>
          </w:pPr>
          <w:r>
            <w:t>Postboks 119</w:t>
          </w:r>
        </w:p>
        <w:p w:rsidR="00D86BDC" w:rsidRPr="002F72C3" w:rsidRDefault="00D86BDC" w:rsidP="002C386E">
          <w:pPr>
            <w:pStyle w:val="Bottomlinetext"/>
          </w:pPr>
          <w:bookmarkStart w:id="7" w:name="bmkAfsPostnrBy"/>
          <w:bookmarkEnd w:id="7"/>
          <w:r>
            <w:t>9100 Aalborg</w:t>
          </w:r>
        </w:p>
      </w:tc>
      <w:tc>
        <w:tcPr>
          <w:tcW w:w="227" w:type="dxa"/>
        </w:tcPr>
        <w:p w:rsidR="00D86BDC" w:rsidRPr="002F72C3" w:rsidRDefault="00D86BDC" w:rsidP="002C386E">
          <w:pPr>
            <w:pStyle w:val="Bottomlinetext"/>
          </w:pPr>
        </w:p>
      </w:tc>
      <w:tc>
        <w:tcPr>
          <w:tcW w:w="2240" w:type="dxa"/>
        </w:tcPr>
        <w:p w:rsidR="00D86BDC" w:rsidRPr="00E5042A" w:rsidRDefault="00D86BDC" w:rsidP="002C386E">
          <w:pPr>
            <w:pStyle w:val="Bottomlinetext"/>
          </w:pPr>
          <w:bookmarkStart w:id="8" w:name="bmkCVR1"/>
          <w:bookmarkEnd w:id="8"/>
          <w:r>
            <w:t>CVR-nr. 37295728</w:t>
          </w:r>
        </w:p>
        <w:p w:rsidR="00D86BDC" w:rsidRPr="00E5042A" w:rsidRDefault="00D86BDC" w:rsidP="002C386E">
          <w:pPr>
            <w:pStyle w:val="Bottomlinetext"/>
          </w:pPr>
          <w:bookmarkStart w:id="9" w:name="bmkFRI1"/>
          <w:bookmarkEnd w:id="9"/>
          <w:r>
            <w:t>Tilsluttet FRI</w:t>
          </w:r>
        </w:p>
        <w:p w:rsidR="00D86BDC" w:rsidRPr="00E5042A" w:rsidRDefault="00D86BDC" w:rsidP="002C386E">
          <w:pPr>
            <w:pStyle w:val="Bottomlinetext"/>
          </w:pPr>
          <w:bookmarkStart w:id="10" w:name="bmkAfsWebadresse"/>
          <w:bookmarkEnd w:id="10"/>
          <w:r>
            <w:t>www.niras.dk</w:t>
          </w:r>
        </w:p>
      </w:tc>
      <w:tc>
        <w:tcPr>
          <w:tcW w:w="227" w:type="dxa"/>
        </w:tcPr>
        <w:p w:rsidR="00D86BDC" w:rsidRPr="00E5042A" w:rsidRDefault="00D86BDC" w:rsidP="002C386E">
          <w:pPr>
            <w:pStyle w:val="Bottomlinetext"/>
          </w:pPr>
        </w:p>
      </w:tc>
      <w:tc>
        <w:tcPr>
          <w:tcW w:w="2240" w:type="dxa"/>
        </w:tcPr>
        <w:p w:rsidR="00D86BDC" w:rsidRPr="004520CB" w:rsidRDefault="00D86BD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1" w:name="bmkAfsTelefon"/>
          <w:bookmarkEnd w:id="11"/>
          <w:r w:rsidRPr="004520CB">
            <w:rPr>
              <w:lang w:val="fr-FR"/>
            </w:rPr>
            <w:t>T:</w:t>
          </w:r>
          <w:r w:rsidRPr="004520CB">
            <w:rPr>
              <w:lang w:val="fr-FR"/>
            </w:rPr>
            <w:tab/>
            <w:t>+45 9630 6400</w:t>
          </w:r>
        </w:p>
        <w:p w:rsidR="00D86BDC" w:rsidRPr="004520CB" w:rsidRDefault="00D86BD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2" w:name="bmkAfsFax"/>
          <w:bookmarkEnd w:id="12"/>
          <w:r w:rsidRPr="004520CB">
            <w:rPr>
              <w:lang w:val="fr-FR"/>
            </w:rPr>
            <w:t>F:</w:t>
          </w:r>
          <w:r w:rsidRPr="004520CB">
            <w:rPr>
              <w:lang w:val="fr-FR"/>
            </w:rPr>
            <w:tab/>
            <w:t>+45 9630 6474</w:t>
          </w:r>
        </w:p>
        <w:p w:rsidR="00D86BDC" w:rsidRPr="004520CB" w:rsidRDefault="00D86BD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3" w:name="bmkAfsEmail"/>
          <w:bookmarkEnd w:id="13"/>
          <w:r w:rsidRPr="004520CB">
            <w:rPr>
              <w:lang w:val="fr-FR"/>
            </w:rPr>
            <w:t>E:</w:t>
          </w:r>
          <w:r w:rsidRPr="004520CB">
            <w:rPr>
              <w:lang w:val="fr-FR"/>
            </w:rPr>
            <w:tab/>
            <w:t>niras@niras.dk</w:t>
          </w:r>
        </w:p>
      </w:tc>
      <w:tc>
        <w:tcPr>
          <w:tcW w:w="227" w:type="dxa"/>
        </w:tcPr>
        <w:p w:rsidR="00D86BDC" w:rsidRPr="004520CB" w:rsidRDefault="00D86BDC" w:rsidP="002C386E">
          <w:pPr>
            <w:pStyle w:val="Bottomlinetext"/>
            <w:rPr>
              <w:lang w:val="fr-FR"/>
            </w:rPr>
          </w:pPr>
        </w:p>
      </w:tc>
      <w:tc>
        <w:tcPr>
          <w:tcW w:w="2240" w:type="dxa"/>
        </w:tcPr>
        <w:p w:rsidR="00D86BDC" w:rsidRPr="004520CB" w:rsidRDefault="00D86BD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4" w:name="bmkAfsDirekteTelefon"/>
          <w:bookmarkEnd w:id="14"/>
          <w:r w:rsidRPr="004520CB">
            <w:rPr>
              <w:lang w:val="fr-FR"/>
            </w:rPr>
            <w:t>D:</w:t>
          </w:r>
          <w:r w:rsidRPr="004520CB">
            <w:rPr>
              <w:lang w:val="fr-FR"/>
            </w:rPr>
            <w:tab/>
            <w:t>9630 6</w:t>
          </w:r>
          <w:r w:rsidR="00E16534">
            <w:rPr>
              <w:lang w:val="fr-FR"/>
            </w:rPr>
            <w:t>525</w:t>
          </w:r>
        </w:p>
        <w:p w:rsidR="00D86BDC" w:rsidRPr="004520CB" w:rsidRDefault="00E16534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5" w:name="bmkAfsMobil"/>
          <w:bookmarkEnd w:id="15"/>
          <w:r>
            <w:rPr>
              <w:lang w:val="fr-FR"/>
            </w:rPr>
            <w:t>E:</w:t>
          </w:r>
          <w:r>
            <w:rPr>
              <w:lang w:val="fr-FR"/>
            </w:rPr>
            <w:tab/>
            <w:t>tok</w:t>
          </w:r>
          <w:r w:rsidR="00D86BDC" w:rsidRPr="004520CB">
            <w:rPr>
              <w:lang w:val="fr-FR"/>
            </w:rPr>
            <w:t>@niras.dk</w:t>
          </w:r>
        </w:p>
        <w:p w:rsidR="00D86BDC" w:rsidRPr="004520CB" w:rsidRDefault="00D86BDC" w:rsidP="002C386E">
          <w:pPr>
            <w:pStyle w:val="Bottomlinetext"/>
            <w:tabs>
              <w:tab w:val="left" w:pos="284"/>
            </w:tabs>
            <w:rPr>
              <w:lang w:val="fr-FR"/>
            </w:rPr>
          </w:pPr>
          <w:bookmarkStart w:id="16" w:name="bmkAfsDirekteEmail"/>
          <w:bookmarkEnd w:id="16"/>
        </w:p>
      </w:tc>
    </w:tr>
  </w:tbl>
  <w:p w:rsidR="00D86BDC" w:rsidRPr="004520CB" w:rsidRDefault="00D86BDC">
    <w:pPr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933" w:rsidRDefault="007A7933">
      <w:r>
        <w:separator/>
      </w:r>
    </w:p>
  </w:footnote>
  <w:footnote w:type="continuationSeparator" w:id="0">
    <w:p w:rsidR="007A7933" w:rsidRDefault="007A79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BDC" w:rsidRPr="003A0C01" w:rsidRDefault="00D86BDC">
    <w:r>
      <w:rPr>
        <w:noProof/>
      </w:rPr>
      <w:drawing>
        <wp:anchor distT="0" distB="0" distL="114300" distR="114300" simplePos="0" relativeHeight="251662848" behindDoc="0" locked="0" layoutInCell="1" allowOverlap="1" wp14:anchorId="24ABF397" wp14:editId="73ACA72B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9" name="Billed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 wp14:anchorId="4196091E" wp14:editId="33E89E57">
              <wp:simplePos x="0" y="0"/>
              <wp:positionH relativeFrom="page">
                <wp:posOffset>2286000</wp:posOffset>
              </wp:positionH>
              <wp:positionV relativeFrom="page">
                <wp:posOffset>1141094</wp:posOffset>
              </wp:positionV>
              <wp:extent cx="4554220" cy="0"/>
              <wp:effectExtent l="0" t="0" r="17780" b="19050"/>
              <wp:wrapNone/>
              <wp:docPr id="7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80pt,89.85pt" to="538.6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" strokeweight=".2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7E0F2C4B" wp14:editId="27233E65">
              <wp:simplePos x="0" y="0"/>
              <wp:positionH relativeFrom="page">
                <wp:posOffset>720090</wp:posOffset>
              </wp:positionH>
              <wp:positionV relativeFrom="page">
                <wp:posOffset>1141094</wp:posOffset>
              </wp:positionV>
              <wp:extent cx="1421765" cy="0"/>
              <wp:effectExtent l="0" t="0" r="26035" b="1905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2176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" o:spid="_x0000_s1026" style="position:absolute;flip:x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9.85pt" to="168.65pt,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" strokeweight=".2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2" w:rightFromText="142" w:vertAnchor="page" w:horzAnchor="page" w:tblpX="8534" w:tblpY="710"/>
      <w:tblOverlap w:val="never"/>
      <w:tblW w:w="0" w:type="auto"/>
      <w:tblBorders>
        <w:top w:val="single" w:sz="2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2240"/>
    </w:tblGrid>
    <w:tr w:rsidR="00D86BDC" w:rsidRPr="00352821" w:rsidTr="00F65D0D">
      <w:trPr>
        <w:trHeight w:hRule="exact" w:val="442"/>
      </w:trPr>
      <w:tc>
        <w:tcPr>
          <w:tcW w:w="2240" w:type="dxa"/>
          <w:vAlign w:val="bottom"/>
        </w:tcPr>
        <w:p w:rsidR="00D86BDC" w:rsidRPr="00352821" w:rsidRDefault="00D86BDC" w:rsidP="002C386E">
          <w:pPr>
            <w:pStyle w:val="Documenttitle"/>
          </w:pPr>
        </w:p>
      </w:tc>
    </w:tr>
  </w:tbl>
  <w:p w:rsidR="00D86BDC" w:rsidRPr="005066DB" w:rsidRDefault="00D86BDC" w:rsidP="002C386E">
    <w:pPr>
      <w:rPr>
        <w:szCs w:val="19"/>
      </w:rPr>
    </w:pPr>
    <w:r>
      <w:rPr>
        <w:noProof/>
        <w:szCs w:val="19"/>
      </w:rPr>
      <w:drawing>
        <wp:anchor distT="0" distB="0" distL="114300" distR="114300" simplePos="0" relativeHeight="251661824" behindDoc="0" locked="0" layoutInCell="1" allowOverlap="1" wp14:anchorId="6750AFA9" wp14:editId="1D6FE194">
          <wp:simplePos x="0" y="0"/>
          <wp:positionH relativeFrom="page">
            <wp:posOffset>719455</wp:posOffset>
          </wp:positionH>
          <wp:positionV relativeFrom="page">
            <wp:posOffset>402590</wp:posOffset>
          </wp:positionV>
          <wp:extent cx="962891" cy="297872"/>
          <wp:effectExtent l="0" t="0" r="8890" b="6985"/>
          <wp:wrapNone/>
          <wp:docPr id="8" name="Billed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891" cy="2978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86BDC" w:rsidRPr="005066DB" w:rsidRDefault="00D86BDC" w:rsidP="002C386E">
    <w:pPr>
      <w:rPr>
        <w:szCs w:val="19"/>
      </w:rPr>
    </w:pPr>
  </w:p>
  <w:p w:rsidR="00D86BDC" w:rsidRPr="005066DB" w:rsidRDefault="00D86BDC" w:rsidP="002C386E">
    <w:pPr>
      <w:rPr>
        <w:szCs w:val="19"/>
      </w:rPr>
    </w:pPr>
  </w:p>
  <w:p w:rsidR="00D86BDC" w:rsidRPr="005066DB" w:rsidRDefault="00D86BDC" w:rsidP="002C386E">
    <w:pPr>
      <w:rPr>
        <w:szCs w:val="19"/>
      </w:rPr>
    </w:pPr>
  </w:p>
  <w:p w:rsidR="00D86BDC" w:rsidRPr="005066DB" w:rsidRDefault="00D86BDC" w:rsidP="002C386E">
    <w:pPr>
      <w:rPr>
        <w:szCs w:val="19"/>
      </w:rPr>
    </w:pPr>
  </w:p>
  <w:p w:rsidR="00D86BDC" w:rsidRDefault="00D86BDC" w:rsidP="002C386E">
    <w:pPr>
      <w:rPr>
        <w:szCs w:val="19"/>
      </w:rPr>
    </w:pPr>
  </w:p>
  <w:p w:rsidR="00D86BDC" w:rsidRPr="005066DB" w:rsidRDefault="00D86BDC" w:rsidP="002C386E">
    <w:pPr>
      <w:rPr>
        <w:szCs w:val="19"/>
      </w:rPr>
    </w:pPr>
  </w:p>
  <w:p w:rsidR="00D86BDC" w:rsidRPr="005066DB" w:rsidRDefault="00D86BDC" w:rsidP="002C386E">
    <w:pPr>
      <w:rPr>
        <w:szCs w:val="19"/>
      </w:rPr>
    </w:pPr>
  </w:p>
  <w:p w:rsidR="00D86BDC" w:rsidRPr="005066DB" w:rsidRDefault="00D86BDC" w:rsidP="002C386E">
    <w:pPr>
      <w:rPr>
        <w:szCs w:val="19"/>
      </w:rPr>
    </w:pPr>
  </w:p>
  <w:p w:rsidR="00D86BDC" w:rsidRDefault="00D86BDC" w:rsidP="002C386E">
    <w:pPr>
      <w:rPr>
        <w:szCs w:val="19"/>
      </w:rPr>
    </w:pPr>
  </w:p>
  <w:p w:rsidR="00D86BDC" w:rsidRPr="005066DB" w:rsidRDefault="00D86BDC" w:rsidP="002C386E">
    <w:pPr>
      <w:rPr>
        <w:szCs w:val="19"/>
      </w:rPr>
    </w:pPr>
  </w:p>
  <w:p w:rsidR="00D86BDC" w:rsidRDefault="00D86BDC" w:rsidP="002C386E">
    <w:pPr>
      <w:rPr>
        <w:sz w:val="16"/>
        <w:szCs w:val="16"/>
      </w:rPr>
    </w:pPr>
  </w:p>
  <w:p w:rsidR="00D86BDC" w:rsidRPr="00552473" w:rsidRDefault="00D86BDC" w:rsidP="002C386E">
    <w:pPr>
      <w:rPr>
        <w:sz w:val="16"/>
        <w:szCs w:val="16"/>
      </w:rPr>
    </w:pPr>
    <w:r>
      <w:rPr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682DB5EB" wp14:editId="3CA8D954">
              <wp:simplePos x="0" y="0"/>
              <wp:positionH relativeFrom="page">
                <wp:posOffset>701766</wp:posOffset>
              </wp:positionH>
              <wp:positionV relativeFrom="page">
                <wp:posOffset>2829378</wp:posOffset>
              </wp:positionV>
              <wp:extent cx="1421765" cy="1511935"/>
              <wp:effectExtent l="0" t="0" r="6985" b="12065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1765" cy="15119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86BDC" w:rsidRPr="00BC00C7" w:rsidRDefault="00CC77C9" w:rsidP="00967A79">
                          <w:pPr>
                            <w:pStyle w:val="BottomlinetextBold"/>
                          </w:pPr>
                          <w:r>
                            <w:t>11. dec</w:t>
                          </w:r>
                          <w:r w:rsidR="00A940C2">
                            <w:t>ember</w:t>
                          </w:r>
                          <w:r w:rsidR="00D86BDC" w:rsidRPr="00BC00C7">
                            <w:t xml:space="preserve"> 2014</w:t>
                          </w:r>
                        </w:p>
                        <w:p w:rsidR="00D86BDC" w:rsidRPr="00BC00C7" w:rsidRDefault="00D86BDC" w:rsidP="00967A79">
                          <w:pPr>
                            <w:pStyle w:val="Bottomlinetext"/>
                          </w:pPr>
                        </w:p>
                        <w:p w:rsidR="00D86BDC" w:rsidRDefault="00D86BDC" w:rsidP="00967A79">
                          <w:pPr>
                            <w:pStyle w:val="Bottomlinetext"/>
                          </w:pPr>
                          <w:bookmarkStart w:id="3" w:name="bmkNumre1"/>
                          <w:bookmarkStart w:id="4" w:name="bmkKorrekturData"/>
                          <w:bookmarkEnd w:id="3"/>
                          <w:bookmarkEnd w:id="4"/>
                          <w:r w:rsidRPr="00BC00C7">
                            <w:t xml:space="preserve">Projekt nr. </w:t>
                          </w:r>
                        </w:p>
                        <w:p w:rsidR="007F3F9E" w:rsidRDefault="007F3F9E" w:rsidP="00967A79">
                          <w:pPr>
                            <w:pStyle w:val="Bottomlinetext"/>
                          </w:pPr>
                          <w:r>
                            <w:t xml:space="preserve">Dokument nr. </w:t>
                          </w:r>
                        </w:p>
                        <w:p w:rsidR="007F3F9E" w:rsidRPr="00BC00C7" w:rsidRDefault="007F3F9E" w:rsidP="00967A79">
                          <w:pPr>
                            <w:pStyle w:val="Bottomlinetext"/>
                          </w:pPr>
                          <w:r>
                            <w:t xml:space="preserve">Version </w:t>
                          </w:r>
                          <w:r w:rsidR="005177FE">
                            <w:t>1</w:t>
                          </w:r>
                        </w:p>
                        <w:p w:rsidR="00D86BDC" w:rsidRDefault="00D86BDC" w:rsidP="00967A79">
                          <w:pPr>
                            <w:pStyle w:val="Bottomlinetext"/>
                          </w:pPr>
                          <w:r>
                            <w:t>Udarbejdet af  TOK</w:t>
                          </w:r>
                        </w:p>
                        <w:p w:rsidR="00D86BDC" w:rsidRDefault="00D86BDC" w:rsidP="00967A79">
                          <w:pPr>
                            <w:pStyle w:val="Bottomlinetext"/>
                          </w:pPr>
                          <w:r>
                            <w:t xml:space="preserve">Kontrolleret af  </w:t>
                          </w:r>
                        </w:p>
                        <w:p w:rsidR="00D86BDC" w:rsidRDefault="00D86BDC" w:rsidP="00967A79">
                          <w:pPr>
                            <w:pStyle w:val="Bottomlinetext"/>
                          </w:pPr>
                          <w:r>
                            <w:t xml:space="preserve">Godkendt af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55.25pt;margin-top:222.8pt;width:111.95pt;height:119.0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vqYrQIAAKo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" filled="f" stroked="f">
              <v:textbox inset="0,0,0,0">
                <w:txbxContent>
                  <w:p w:rsidR="00D86BDC" w:rsidRPr="00BC00C7" w:rsidRDefault="00CC77C9" w:rsidP="00967A79">
                    <w:pPr>
                      <w:pStyle w:val="BottomlinetextBold"/>
                    </w:pPr>
                    <w:r>
                      <w:t>11. dec</w:t>
                    </w:r>
                    <w:r w:rsidR="00A940C2">
                      <w:t>ember</w:t>
                    </w:r>
                    <w:r w:rsidR="00D86BDC" w:rsidRPr="00BC00C7">
                      <w:t xml:space="preserve"> 2014</w:t>
                    </w:r>
                  </w:p>
                  <w:p w:rsidR="00D86BDC" w:rsidRPr="00BC00C7" w:rsidRDefault="00D86BDC" w:rsidP="00967A79">
                    <w:pPr>
                      <w:pStyle w:val="Bottomlinetext"/>
                    </w:pPr>
                  </w:p>
                  <w:p w:rsidR="00D86BDC" w:rsidRDefault="00D86BDC" w:rsidP="00967A79">
                    <w:pPr>
                      <w:pStyle w:val="Bottomlinetext"/>
                    </w:pPr>
                    <w:bookmarkStart w:id="5" w:name="bmkNumre1"/>
                    <w:bookmarkStart w:id="6" w:name="bmkKorrekturData"/>
                    <w:bookmarkEnd w:id="5"/>
                    <w:bookmarkEnd w:id="6"/>
                    <w:r w:rsidRPr="00BC00C7">
                      <w:t xml:space="preserve">Projekt nr. </w:t>
                    </w:r>
                  </w:p>
                  <w:p w:rsidR="007F3F9E" w:rsidRDefault="007F3F9E" w:rsidP="00967A79">
                    <w:pPr>
                      <w:pStyle w:val="Bottomlinetext"/>
                    </w:pPr>
                    <w:r>
                      <w:t xml:space="preserve">Dokument nr. </w:t>
                    </w:r>
                  </w:p>
                  <w:p w:rsidR="007F3F9E" w:rsidRPr="00BC00C7" w:rsidRDefault="007F3F9E" w:rsidP="00967A79">
                    <w:pPr>
                      <w:pStyle w:val="Bottomlinetext"/>
                    </w:pPr>
                    <w:r>
                      <w:t xml:space="preserve">Version </w:t>
                    </w:r>
                    <w:r w:rsidR="005177FE">
                      <w:t>1</w:t>
                    </w:r>
                  </w:p>
                  <w:p w:rsidR="00D86BDC" w:rsidRDefault="00D86BDC" w:rsidP="00967A79">
                    <w:pPr>
                      <w:pStyle w:val="Bottomlinetext"/>
                    </w:pPr>
                    <w:r>
                      <w:t>Udarbejdet af  TOK</w:t>
                    </w:r>
                  </w:p>
                  <w:p w:rsidR="00D86BDC" w:rsidRDefault="00D86BDC" w:rsidP="00967A79">
                    <w:pPr>
                      <w:pStyle w:val="Bottomlinetext"/>
                    </w:pPr>
                    <w:r>
                      <w:t xml:space="preserve">Kontrolleret af  </w:t>
                    </w:r>
                  </w:p>
                  <w:p w:rsidR="00D86BDC" w:rsidRDefault="00D86BDC" w:rsidP="00967A79">
                    <w:pPr>
                      <w:pStyle w:val="Bottomlinetext"/>
                    </w:pPr>
                    <w:r>
                      <w:t xml:space="preserve">Godkendt af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34A64701" wp14:editId="69FEC2E2">
              <wp:simplePos x="0" y="0"/>
              <wp:positionH relativeFrom="page">
                <wp:posOffset>720090</wp:posOffset>
              </wp:positionH>
              <wp:positionV relativeFrom="page">
                <wp:posOffset>2682239</wp:posOffset>
              </wp:positionV>
              <wp:extent cx="1403985" cy="0"/>
              <wp:effectExtent l="0" t="0" r="24765" b="19050"/>
              <wp:wrapNone/>
              <wp:docPr id="2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40398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flip:x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211.2pt" to="167.25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BvaGQIAADIEAAAOAAAAZHJzL2Uyb0RvYy54bWysU02P2yAQvVfqf0DcE9uJN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" strokeweight=".25pt">
              <w10:wrap anchorx="page" anchory="page"/>
            </v:line>
          </w:pict>
        </mc:Fallback>
      </mc:AlternateContent>
    </w:r>
    <w:r>
      <w:rPr>
        <w:noProof/>
        <w:sz w:val="16"/>
        <w:szCs w:val="16"/>
      </w:rPr>
      <mc:AlternateContent>
        <mc:Choice Requires="wps">
          <w:drawing>
            <wp:anchor distT="4294967295" distB="4294967295" distL="114300" distR="114300" simplePos="0" relativeHeight="251658752" behindDoc="0" locked="0" layoutInCell="1" allowOverlap="1" wp14:anchorId="6D8749EA" wp14:editId="7A2B92D6">
              <wp:simplePos x="0" y="0"/>
              <wp:positionH relativeFrom="page">
                <wp:posOffset>2286000</wp:posOffset>
              </wp:positionH>
              <wp:positionV relativeFrom="page">
                <wp:posOffset>2682239</wp:posOffset>
              </wp:positionV>
              <wp:extent cx="4554220" cy="0"/>
              <wp:effectExtent l="0" t="0" r="17780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55422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80pt,211.2pt" to="538.6pt,2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Ha8EQIAACgEAAAOAAAAZHJzL2Uyb0RvYy54bWysU8GO2jAQvVfqP1i+QxI2U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" strokeweight=".2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E87466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A9FA4DC6"/>
    <w:lvl w:ilvl="0">
      <w:start w:val="1"/>
      <w:numFmt w:val="bullet"/>
      <w:pStyle w:val="ListBullet"/>
      <w:lvlText w:val="―"/>
      <w:lvlJc w:val="left"/>
      <w:pPr>
        <w:ind w:left="360" w:hanging="360"/>
      </w:pPr>
      <w:rPr>
        <w:rFonts w:ascii="Arial" w:hAnsi="Arial" w:hint="default"/>
      </w:rPr>
    </w:lvl>
  </w:abstractNum>
  <w:abstractNum w:abstractNumId="2">
    <w:nsid w:val="008C3248"/>
    <w:multiLevelType w:val="hybridMultilevel"/>
    <w:tmpl w:val="7FE6282E"/>
    <w:lvl w:ilvl="0" w:tplc="0406000F">
      <w:start w:val="1"/>
      <w:numFmt w:val="decimal"/>
      <w:lvlText w:val="%1."/>
      <w:lvlJc w:val="left"/>
      <w:pPr>
        <w:ind w:left="2024" w:hanging="360"/>
      </w:pPr>
    </w:lvl>
    <w:lvl w:ilvl="1" w:tplc="04060019" w:tentative="1">
      <w:start w:val="1"/>
      <w:numFmt w:val="lowerLetter"/>
      <w:lvlText w:val="%2."/>
      <w:lvlJc w:val="left"/>
      <w:pPr>
        <w:ind w:left="2744" w:hanging="360"/>
      </w:pPr>
    </w:lvl>
    <w:lvl w:ilvl="2" w:tplc="0406001B" w:tentative="1">
      <w:start w:val="1"/>
      <w:numFmt w:val="lowerRoman"/>
      <w:lvlText w:val="%3."/>
      <w:lvlJc w:val="right"/>
      <w:pPr>
        <w:ind w:left="3464" w:hanging="180"/>
      </w:pPr>
    </w:lvl>
    <w:lvl w:ilvl="3" w:tplc="0406000F" w:tentative="1">
      <w:start w:val="1"/>
      <w:numFmt w:val="decimal"/>
      <w:lvlText w:val="%4."/>
      <w:lvlJc w:val="left"/>
      <w:pPr>
        <w:ind w:left="4184" w:hanging="360"/>
      </w:pPr>
    </w:lvl>
    <w:lvl w:ilvl="4" w:tplc="04060019" w:tentative="1">
      <w:start w:val="1"/>
      <w:numFmt w:val="lowerLetter"/>
      <w:lvlText w:val="%5."/>
      <w:lvlJc w:val="left"/>
      <w:pPr>
        <w:ind w:left="4904" w:hanging="360"/>
      </w:pPr>
    </w:lvl>
    <w:lvl w:ilvl="5" w:tplc="0406001B" w:tentative="1">
      <w:start w:val="1"/>
      <w:numFmt w:val="lowerRoman"/>
      <w:lvlText w:val="%6."/>
      <w:lvlJc w:val="right"/>
      <w:pPr>
        <w:ind w:left="5624" w:hanging="180"/>
      </w:pPr>
    </w:lvl>
    <w:lvl w:ilvl="6" w:tplc="0406000F" w:tentative="1">
      <w:start w:val="1"/>
      <w:numFmt w:val="decimal"/>
      <w:lvlText w:val="%7."/>
      <w:lvlJc w:val="left"/>
      <w:pPr>
        <w:ind w:left="6344" w:hanging="360"/>
      </w:pPr>
    </w:lvl>
    <w:lvl w:ilvl="7" w:tplc="04060019" w:tentative="1">
      <w:start w:val="1"/>
      <w:numFmt w:val="lowerLetter"/>
      <w:lvlText w:val="%8."/>
      <w:lvlJc w:val="left"/>
      <w:pPr>
        <w:ind w:left="7064" w:hanging="360"/>
      </w:pPr>
    </w:lvl>
    <w:lvl w:ilvl="8" w:tplc="0406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3">
    <w:nsid w:val="01345316"/>
    <w:multiLevelType w:val="multilevel"/>
    <w:tmpl w:val="5072B414"/>
    <w:lvl w:ilvl="0">
      <w:start w:val="1"/>
      <w:numFmt w:val="decimal"/>
      <w:pStyle w:val="NormalNumbering"/>
      <w:lvlText w:val="%1.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 w:val="0"/>
        <w:sz w:val="19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0" w:hanging="227"/>
      </w:pPr>
      <w:rPr>
        <w:rFonts w:ascii="Calibri" w:hAnsi="Calibri" w:hint="default"/>
        <w:b w:val="0"/>
        <w:i w:val="0"/>
        <w:sz w:val="21"/>
      </w:rPr>
    </w:lvl>
  </w:abstractNum>
  <w:abstractNum w:abstractNumId="4">
    <w:nsid w:val="0A9D4DFB"/>
    <w:multiLevelType w:val="multilevel"/>
    <w:tmpl w:val="A060FCAE"/>
    <w:lvl w:ilvl="0">
      <w:start w:val="1"/>
      <w:numFmt w:val="bullet"/>
      <w:pStyle w:val="Normal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227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27"/>
        </w:tabs>
        <w:ind w:left="680" w:hanging="22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27"/>
        </w:tabs>
        <w:ind w:left="907" w:hanging="227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7"/>
        </w:tabs>
        <w:ind w:left="1134" w:hanging="22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7"/>
        </w:tabs>
        <w:ind w:left="1361" w:hanging="22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7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27"/>
        </w:tabs>
        <w:ind w:left="1814" w:hanging="226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27"/>
        </w:tabs>
        <w:ind w:left="2041" w:hanging="227"/>
      </w:pPr>
      <w:rPr>
        <w:rFonts w:ascii="Symbol" w:hAnsi="Symbol" w:hint="default"/>
      </w:rPr>
    </w:lvl>
  </w:abstractNum>
  <w:abstractNum w:abstractNumId="5">
    <w:nsid w:val="13752867"/>
    <w:multiLevelType w:val="multilevel"/>
    <w:tmpl w:val="94A298E0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2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u w:val="none"/>
        <w:vertAlign w:val="baseline"/>
      </w:rPr>
    </w:lvl>
    <w:lvl w:ilvl="3">
      <w:start w:val="1"/>
      <w:numFmt w:val="decimal"/>
      <w:pStyle w:val="Heading4"/>
      <w:lvlText w:val="%1.%2.%3.%4"/>
      <w:lvlJc w:val="right"/>
      <w:pPr>
        <w:tabs>
          <w:tab w:val="num" w:pos="0"/>
        </w:tabs>
        <w:ind w:left="0" w:hanging="227"/>
      </w:pPr>
      <w:rPr>
        <w:rFonts w:ascii="Arial" w:hAnsi="Arial" w:hint="default"/>
        <w:b w:val="0"/>
        <w:i/>
        <w:caps w:val="0"/>
        <w:strike w:val="0"/>
        <w:dstrike w:val="0"/>
        <w:vanish w:val="0"/>
        <w:color w:val="000000"/>
        <w:sz w:val="22"/>
        <w:vertAlign w:val="baselin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227"/>
      </w:pPr>
      <w:rPr>
        <w:rFonts w:hint="default"/>
        <w:b w:val="0"/>
        <w:i w:val="0"/>
        <w:sz w:val="22"/>
      </w:rPr>
    </w:lvl>
  </w:abstractNum>
  <w:abstractNum w:abstractNumId="6">
    <w:nsid w:val="3D9C3DB9"/>
    <w:multiLevelType w:val="hybridMultilevel"/>
    <w:tmpl w:val="28105B0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56EAB"/>
    <w:multiLevelType w:val="hybridMultilevel"/>
    <w:tmpl w:val="AB16F59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817B2"/>
    <w:multiLevelType w:val="hybridMultilevel"/>
    <w:tmpl w:val="5A08573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D90BF9"/>
    <w:multiLevelType w:val="hybridMultilevel"/>
    <w:tmpl w:val="47505E06"/>
    <w:lvl w:ilvl="0" w:tplc="5950A9C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00F91"/>
    <w:multiLevelType w:val="hybridMultilevel"/>
    <w:tmpl w:val="9D126D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FD69FC"/>
    <w:multiLevelType w:val="hybridMultilevel"/>
    <w:tmpl w:val="8732233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D5A58"/>
    <w:multiLevelType w:val="hybridMultilevel"/>
    <w:tmpl w:val="4F8C36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7D630A"/>
    <w:multiLevelType w:val="hybridMultilevel"/>
    <w:tmpl w:val="7F7C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36069F"/>
    <w:multiLevelType w:val="hybridMultilevel"/>
    <w:tmpl w:val="4AA4066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1"/>
  </w:num>
  <w:num w:numId="6">
    <w:abstractNumId w:val="1"/>
  </w:num>
  <w:num w:numId="7">
    <w:abstractNumId w:val="0"/>
  </w:num>
  <w:num w:numId="8">
    <w:abstractNumId w:val="0"/>
  </w:num>
  <w:num w:numId="9">
    <w:abstractNumId w:val="4"/>
  </w:num>
  <w:num w:numId="10">
    <w:abstractNumId w:val="3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13"/>
  </w:num>
  <w:num w:numId="20">
    <w:abstractNumId w:val="11"/>
  </w:num>
  <w:num w:numId="21">
    <w:abstractNumId w:val="7"/>
  </w:num>
  <w:num w:numId="22">
    <w:abstractNumId w:val="8"/>
  </w:num>
  <w:num w:numId="23">
    <w:abstractNumId w:val="6"/>
  </w:num>
  <w:num w:numId="24">
    <w:abstractNumId w:val="2"/>
  </w:num>
  <w:num w:numId="25">
    <w:abstractNumId w:val="9"/>
  </w:num>
  <w:num w:numId="26">
    <w:abstractNumId w:val="9"/>
  </w:num>
  <w:num w:numId="27">
    <w:abstractNumId w:val="12"/>
  </w:num>
  <w:num w:numId="28">
    <w:abstractNumId w:val="14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fsendernavn" w:val="Kristian Vester"/>
    <w:docVar w:name="firma" w:val="NIRAS"/>
    <w:docVar w:name="sprog" w:val="Danish"/>
  </w:docVars>
  <w:rsids>
    <w:rsidRoot w:val="004520CB"/>
    <w:rsid w:val="00013516"/>
    <w:rsid w:val="0002433A"/>
    <w:rsid w:val="00024F97"/>
    <w:rsid w:val="000362E8"/>
    <w:rsid w:val="0003735C"/>
    <w:rsid w:val="000667F4"/>
    <w:rsid w:val="00066E32"/>
    <w:rsid w:val="000726E3"/>
    <w:rsid w:val="00075D5C"/>
    <w:rsid w:val="00082356"/>
    <w:rsid w:val="00084495"/>
    <w:rsid w:val="00087796"/>
    <w:rsid w:val="000B43F5"/>
    <w:rsid w:val="000C365D"/>
    <w:rsid w:val="000E3F37"/>
    <w:rsid w:val="000F6B30"/>
    <w:rsid w:val="000F7916"/>
    <w:rsid w:val="00102983"/>
    <w:rsid w:val="001107DE"/>
    <w:rsid w:val="00121ED6"/>
    <w:rsid w:val="00125A1A"/>
    <w:rsid w:val="00140490"/>
    <w:rsid w:val="00141418"/>
    <w:rsid w:val="00147BCE"/>
    <w:rsid w:val="0015029D"/>
    <w:rsid w:val="00150BE7"/>
    <w:rsid w:val="0015310F"/>
    <w:rsid w:val="00174417"/>
    <w:rsid w:val="00176837"/>
    <w:rsid w:val="00181ECA"/>
    <w:rsid w:val="00187173"/>
    <w:rsid w:val="001A4CFB"/>
    <w:rsid w:val="001B0EFF"/>
    <w:rsid w:val="001E6BE0"/>
    <w:rsid w:val="001F7A1F"/>
    <w:rsid w:val="00201CDA"/>
    <w:rsid w:val="00212526"/>
    <w:rsid w:val="0022190A"/>
    <w:rsid w:val="00252E0F"/>
    <w:rsid w:val="002539B4"/>
    <w:rsid w:val="002668CE"/>
    <w:rsid w:val="0027426A"/>
    <w:rsid w:val="00275F03"/>
    <w:rsid w:val="00286AAE"/>
    <w:rsid w:val="00287B8C"/>
    <w:rsid w:val="00297FDD"/>
    <w:rsid w:val="002B02D9"/>
    <w:rsid w:val="002B2490"/>
    <w:rsid w:val="002C2D82"/>
    <w:rsid w:val="002C386E"/>
    <w:rsid w:val="002C4352"/>
    <w:rsid w:val="002D3EEA"/>
    <w:rsid w:val="002D539B"/>
    <w:rsid w:val="002D6787"/>
    <w:rsid w:val="00300C84"/>
    <w:rsid w:val="00321B2B"/>
    <w:rsid w:val="003222CB"/>
    <w:rsid w:val="0032776C"/>
    <w:rsid w:val="00330B26"/>
    <w:rsid w:val="003578D3"/>
    <w:rsid w:val="00361292"/>
    <w:rsid w:val="00366121"/>
    <w:rsid w:val="00386EC1"/>
    <w:rsid w:val="003A0216"/>
    <w:rsid w:val="003A18CF"/>
    <w:rsid w:val="003A41C9"/>
    <w:rsid w:val="003A458D"/>
    <w:rsid w:val="003A56E6"/>
    <w:rsid w:val="003B38BA"/>
    <w:rsid w:val="003B79F7"/>
    <w:rsid w:val="003C5B1B"/>
    <w:rsid w:val="003C6E97"/>
    <w:rsid w:val="003E478F"/>
    <w:rsid w:val="003E6C12"/>
    <w:rsid w:val="003F35BE"/>
    <w:rsid w:val="003F3A92"/>
    <w:rsid w:val="00401872"/>
    <w:rsid w:val="00411E7A"/>
    <w:rsid w:val="0042497B"/>
    <w:rsid w:val="00426695"/>
    <w:rsid w:val="00426BA5"/>
    <w:rsid w:val="00427EF7"/>
    <w:rsid w:val="00430C83"/>
    <w:rsid w:val="004446DE"/>
    <w:rsid w:val="004467DB"/>
    <w:rsid w:val="004520CB"/>
    <w:rsid w:val="0046588C"/>
    <w:rsid w:val="0046607D"/>
    <w:rsid w:val="0047463A"/>
    <w:rsid w:val="0047544F"/>
    <w:rsid w:val="00475D96"/>
    <w:rsid w:val="004818F1"/>
    <w:rsid w:val="004A234C"/>
    <w:rsid w:val="004A6E08"/>
    <w:rsid w:val="004C7215"/>
    <w:rsid w:val="004D3C52"/>
    <w:rsid w:val="004E0911"/>
    <w:rsid w:val="004E4A5A"/>
    <w:rsid w:val="004E74AE"/>
    <w:rsid w:val="004E7984"/>
    <w:rsid w:val="004F1F21"/>
    <w:rsid w:val="00500358"/>
    <w:rsid w:val="0051588E"/>
    <w:rsid w:val="005177FE"/>
    <w:rsid w:val="00526939"/>
    <w:rsid w:val="005321D7"/>
    <w:rsid w:val="0053607A"/>
    <w:rsid w:val="00537C70"/>
    <w:rsid w:val="00552473"/>
    <w:rsid w:val="00562F24"/>
    <w:rsid w:val="00565E84"/>
    <w:rsid w:val="00573FB9"/>
    <w:rsid w:val="00576319"/>
    <w:rsid w:val="00590954"/>
    <w:rsid w:val="005920CE"/>
    <w:rsid w:val="00594390"/>
    <w:rsid w:val="005A3A4F"/>
    <w:rsid w:val="005A4BC2"/>
    <w:rsid w:val="005A5604"/>
    <w:rsid w:val="005E10F0"/>
    <w:rsid w:val="00600D2D"/>
    <w:rsid w:val="0062271D"/>
    <w:rsid w:val="00623756"/>
    <w:rsid w:val="006434C2"/>
    <w:rsid w:val="00661116"/>
    <w:rsid w:val="006755B6"/>
    <w:rsid w:val="006769A1"/>
    <w:rsid w:val="00677526"/>
    <w:rsid w:val="00677C1D"/>
    <w:rsid w:val="00681A5F"/>
    <w:rsid w:val="00693F79"/>
    <w:rsid w:val="006A0844"/>
    <w:rsid w:val="006C62E8"/>
    <w:rsid w:val="006C771E"/>
    <w:rsid w:val="006D03A6"/>
    <w:rsid w:val="006D1306"/>
    <w:rsid w:val="006D7E94"/>
    <w:rsid w:val="006E3121"/>
    <w:rsid w:val="006F021C"/>
    <w:rsid w:val="006F230C"/>
    <w:rsid w:val="006F460A"/>
    <w:rsid w:val="00711BFF"/>
    <w:rsid w:val="00711C7C"/>
    <w:rsid w:val="00721DBB"/>
    <w:rsid w:val="00726557"/>
    <w:rsid w:val="0074034D"/>
    <w:rsid w:val="00766A61"/>
    <w:rsid w:val="00776CFB"/>
    <w:rsid w:val="00796F54"/>
    <w:rsid w:val="007A04FD"/>
    <w:rsid w:val="007A17AD"/>
    <w:rsid w:val="007A7013"/>
    <w:rsid w:val="007A7933"/>
    <w:rsid w:val="007E00C3"/>
    <w:rsid w:val="007F3F9E"/>
    <w:rsid w:val="007F4305"/>
    <w:rsid w:val="00802478"/>
    <w:rsid w:val="00806B7B"/>
    <w:rsid w:val="00822F35"/>
    <w:rsid w:val="00826652"/>
    <w:rsid w:val="00830E73"/>
    <w:rsid w:val="008535EF"/>
    <w:rsid w:val="00853FD7"/>
    <w:rsid w:val="0086142D"/>
    <w:rsid w:val="0086500F"/>
    <w:rsid w:val="00886949"/>
    <w:rsid w:val="00887730"/>
    <w:rsid w:val="008973C0"/>
    <w:rsid w:val="008B3C79"/>
    <w:rsid w:val="008B41FB"/>
    <w:rsid w:val="008B5D93"/>
    <w:rsid w:val="008E6821"/>
    <w:rsid w:val="00901711"/>
    <w:rsid w:val="009027B5"/>
    <w:rsid w:val="009029F8"/>
    <w:rsid w:val="00902B1D"/>
    <w:rsid w:val="009108B2"/>
    <w:rsid w:val="00912441"/>
    <w:rsid w:val="009146CE"/>
    <w:rsid w:val="0092543E"/>
    <w:rsid w:val="00931731"/>
    <w:rsid w:val="00935449"/>
    <w:rsid w:val="0093712F"/>
    <w:rsid w:val="0094790E"/>
    <w:rsid w:val="00957411"/>
    <w:rsid w:val="0096268E"/>
    <w:rsid w:val="00962FE2"/>
    <w:rsid w:val="00967A79"/>
    <w:rsid w:val="00973588"/>
    <w:rsid w:val="0097694A"/>
    <w:rsid w:val="00976FA0"/>
    <w:rsid w:val="0098284F"/>
    <w:rsid w:val="0098674C"/>
    <w:rsid w:val="009A71CF"/>
    <w:rsid w:val="009B0F25"/>
    <w:rsid w:val="009B1C45"/>
    <w:rsid w:val="009B261A"/>
    <w:rsid w:val="009D18EF"/>
    <w:rsid w:val="009D7F88"/>
    <w:rsid w:val="009F0F43"/>
    <w:rsid w:val="009F6F1A"/>
    <w:rsid w:val="00A05029"/>
    <w:rsid w:val="00A06456"/>
    <w:rsid w:val="00A06D71"/>
    <w:rsid w:val="00A2488D"/>
    <w:rsid w:val="00A35090"/>
    <w:rsid w:val="00A40B52"/>
    <w:rsid w:val="00A40F81"/>
    <w:rsid w:val="00A62F9E"/>
    <w:rsid w:val="00A66E85"/>
    <w:rsid w:val="00A729FB"/>
    <w:rsid w:val="00A8309F"/>
    <w:rsid w:val="00A90789"/>
    <w:rsid w:val="00A93807"/>
    <w:rsid w:val="00A940C2"/>
    <w:rsid w:val="00A97FE3"/>
    <w:rsid w:val="00AA1022"/>
    <w:rsid w:val="00AB38B2"/>
    <w:rsid w:val="00AC6B23"/>
    <w:rsid w:val="00AD0679"/>
    <w:rsid w:val="00AD1D22"/>
    <w:rsid w:val="00AD6EBE"/>
    <w:rsid w:val="00AF2863"/>
    <w:rsid w:val="00AF78AA"/>
    <w:rsid w:val="00B01418"/>
    <w:rsid w:val="00B145C4"/>
    <w:rsid w:val="00B1535B"/>
    <w:rsid w:val="00B2330E"/>
    <w:rsid w:val="00B23EEA"/>
    <w:rsid w:val="00B46886"/>
    <w:rsid w:val="00B572B7"/>
    <w:rsid w:val="00B65C84"/>
    <w:rsid w:val="00B65E5F"/>
    <w:rsid w:val="00B72FCB"/>
    <w:rsid w:val="00B84738"/>
    <w:rsid w:val="00B919C0"/>
    <w:rsid w:val="00B93D5D"/>
    <w:rsid w:val="00BA215C"/>
    <w:rsid w:val="00BA74F2"/>
    <w:rsid w:val="00BC00C7"/>
    <w:rsid w:val="00BD29F3"/>
    <w:rsid w:val="00BD36B6"/>
    <w:rsid w:val="00BE752C"/>
    <w:rsid w:val="00BF21AF"/>
    <w:rsid w:val="00C0760E"/>
    <w:rsid w:val="00C102D0"/>
    <w:rsid w:val="00C12872"/>
    <w:rsid w:val="00C30817"/>
    <w:rsid w:val="00C37259"/>
    <w:rsid w:val="00C42FE8"/>
    <w:rsid w:val="00C522E8"/>
    <w:rsid w:val="00C5306B"/>
    <w:rsid w:val="00C7560B"/>
    <w:rsid w:val="00C81E02"/>
    <w:rsid w:val="00C937F6"/>
    <w:rsid w:val="00C94B6C"/>
    <w:rsid w:val="00CA29AF"/>
    <w:rsid w:val="00CA7828"/>
    <w:rsid w:val="00CB5320"/>
    <w:rsid w:val="00CC0509"/>
    <w:rsid w:val="00CC1E25"/>
    <w:rsid w:val="00CC77C9"/>
    <w:rsid w:val="00CD5DB1"/>
    <w:rsid w:val="00D27FA3"/>
    <w:rsid w:val="00D31740"/>
    <w:rsid w:val="00D32E4D"/>
    <w:rsid w:val="00D455A1"/>
    <w:rsid w:val="00D56738"/>
    <w:rsid w:val="00D5677A"/>
    <w:rsid w:val="00D628E6"/>
    <w:rsid w:val="00D6307A"/>
    <w:rsid w:val="00D678CD"/>
    <w:rsid w:val="00D70292"/>
    <w:rsid w:val="00D71D0D"/>
    <w:rsid w:val="00D727F1"/>
    <w:rsid w:val="00D75B5F"/>
    <w:rsid w:val="00D86BDC"/>
    <w:rsid w:val="00D91DAF"/>
    <w:rsid w:val="00D931BF"/>
    <w:rsid w:val="00DB2003"/>
    <w:rsid w:val="00DF2333"/>
    <w:rsid w:val="00E02294"/>
    <w:rsid w:val="00E0512E"/>
    <w:rsid w:val="00E13302"/>
    <w:rsid w:val="00E14A9E"/>
    <w:rsid w:val="00E16534"/>
    <w:rsid w:val="00E17674"/>
    <w:rsid w:val="00E2792B"/>
    <w:rsid w:val="00E33F87"/>
    <w:rsid w:val="00E443D1"/>
    <w:rsid w:val="00E52C7A"/>
    <w:rsid w:val="00E547C6"/>
    <w:rsid w:val="00E748E6"/>
    <w:rsid w:val="00E765CA"/>
    <w:rsid w:val="00E91A6E"/>
    <w:rsid w:val="00E94A27"/>
    <w:rsid w:val="00EA70B0"/>
    <w:rsid w:val="00EA77A9"/>
    <w:rsid w:val="00EC7A8B"/>
    <w:rsid w:val="00EE120D"/>
    <w:rsid w:val="00EE6912"/>
    <w:rsid w:val="00EF3AA6"/>
    <w:rsid w:val="00EF5518"/>
    <w:rsid w:val="00F0356F"/>
    <w:rsid w:val="00F07C17"/>
    <w:rsid w:val="00F14465"/>
    <w:rsid w:val="00F15E7A"/>
    <w:rsid w:val="00F22C4D"/>
    <w:rsid w:val="00F2609E"/>
    <w:rsid w:val="00F26CFC"/>
    <w:rsid w:val="00F31187"/>
    <w:rsid w:val="00F41192"/>
    <w:rsid w:val="00F42FE4"/>
    <w:rsid w:val="00F45632"/>
    <w:rsid w:val="00F45667"/>
    <w:rsid w:val="00F57673"/>
    <w:rsid w:val="00F6081A"/>
    <w:rsid w:val="00F624BF"/>
    <w:rsid w:val="00F65D0D"/>
    <w:rsid w:val="00F66440"/>
    <w:rsid w:val="00F7364C"/>
    <w:rsid w:val="00F77A4E"/>
    <w:rsid w:val="00F8576C"/>
    <w:rsid w:val="00FA4C13"/>
    <w:rsid w:val="00FA684D"/>
    <w:rsid w:val="00FB0D20"/>
    <w:rsid w:val="00FC1B94"/>
    <w:rsid w:val="00FC49EA"/>
    <w:rsid w:val="00FD1A2A"/>
    <w:rsid w:val="00FE2B58"/>
    <w:rsid w:val="00FF6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792B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link w:val="Heading1Char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link w:val="Heading2Char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link w:val="Heading3Char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BA74F2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semiHidden/>
    <w:rsid w:val="00BA74F2"/>
    <w:pPr>
      <w:tabs>
        <w:tab w:val="left" w:pos="1446"/>
        <w:tab w:val="right" w:leader="dot" w:pos="7173"/>
      </w:tabs>
      <w:ind w:left="1446" w:hanging="879"/>
    </w:pPr>
  </w:style>
  <w:style w:type="table" w:styleId="TableSimple3">
    <w:name w:val="Table Simple 3"/>
    <w:basedOn w:val="TableNormal"/>
    <w:rsid w:val="00FA4C13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rsid w:val="00E2792B"/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E2792B"/>
    <w:rPr>
      <w:rFonts w:ascii="Arial" w:hAnsi="Arial"/>
      <w:b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E2792B"/>
    <w:rPr>
      <w:rFonts w:ascii="Arial" w:hAnsi="Arial"/>
      <w:bCs/>
      <w:i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456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EE6912"/>
    <w:pPr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B145C4"/>
  </w:style>
  <w:style w:type="table" w:styleId="ColorfulList-Accent5">
    <w:name w:val="Colorful List Accent 5"/>
    <w:basedOn w:val="TableNormal"/>
    <w:uiPriority w:val="72"/>
    <w:rsid w:val="000C365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0C36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6">
    <w:name w:val="Medium Grid 3 Accent 6"/>
    <w:basedOn w:val="TableNormal"/>
    <w:uiPriority w:val="69"/>
    <w:rsid w:val="000C36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0C365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0C36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365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792B"/>
    <w:pPr>
      <w:spacing w:line="312" w:lineRule="auto"/>
    </w:pPr>
    <w:rPr>
      <w:rFonts w:ascii="Arial" w:hAnsi="Arial"/>
      <w:szCs w:val="24"/>
    </w:rPr>
  </w:style>
  <w:style w:type="paragraph" w:styleId="Heading1">
    <w:name w:val="heading 1"/>
    <w:basedOn w:val="Normal"/>
    <w:next w:val="BodyText1"/>
    <w:link w:val="Heading1Char"/>
    <w:qFormat/>
    <w:rsid w:val="00BE752C"/>
    <w:pPr>
      <w:keepNext/>
      <w:keepLines/>
      <w:numPr>
        <w:numId w:val="18"/>
      </w:numPr>
      <w:outlineLvl w:val="0"/>
    </w:pPr>
    <w:rPr>
      <w:b/>
      <w:bCs/>
      <w:caps/>
      <w:sz w:val="22"/>
      <w:szCs w:val="28"/>
      <w:lang w:eastAsia="en-US"/>
    </w:rPr>
  </w:style>
  <w:style w:type="paragraph" w:styleId="Heading2">
    <w:name w:val="heading 2"/>
    <w:basedOn w:val="Normal"/>
    <w:next w:val="BodyText1"/>
    <w:link w:val="Heading2Char"/>
    <w:qFormat/>
    <w:rsid w:val="00BE752C"/>
    <w:pPr>
      <w:keepNext/>
      <w:keepLines/>
      <w:numPr>
        <w:ilvl w:val="1"/>
        <w:numId w:val="18"/>
      </w:numPr>
      <w:spacing w:before="120"/>
      <w:outlineLvl w:val="1"/>
    </w:pPr>
    <w:rPr>
      <w:b/>
      <w:bCs/>
      <w:sz w:val="22"/>
      <w:szCs w:val="26"/>
      <w:lang w:eastAsia="en-US"/>
    </w:rPr>
  </w:style>
  <w:style w:type="paragraph" w:styleId="Heading3">
    <w:name w:val="heading 3"/>
    <w:basedOn w:val="Normal"/>
    <w:next w:val="BodyText1"/>
    <w:link w:val="Heading3Char"/>
    <w:qFormat/>
    <w:rsid w:val="00BE752C"/>
    <w:pPr>
      <w:keepNext/>
      <w:keepLines/>
      <w:numPr>
        <w:ilvl w:val="2"/>
        <w:numId w:val="18"/>
      </w:numPr>
      <w:spacing w:before="120"/>
      <w:outlineLvl w:val="2"/>
    </w:pPr>
    <w:rPr>
      <w:bCs/>
      <w:i/>
      <w:sz w:val="22"/>
      <w:szCs w:val="22"/>
      <w:lang w:eastAsia="en-US"/>
    </w:rPr>
  </w:style>
  <w:style w:type="paragraph" w:styleId="Heading4">
    <w:name w:val="heading 4"/>
    <w:basedOn w:val="Normal"/>
    <w:next w:val="BodyText1"/>
    <w:qFormat/>
    <w:rsid w:val="00BE752C"/>
    <w:pPr>
      <w:keepNext/>
      <w:keepLines/>
      <w:numPr>
        <w:ilvl w:val="3"/>
        <w:numId w:val="18"/>
      </w:numPr>
      <w:spacing w:before="120"/>
      <w:outlineLvl w:val="3"/>
    </w:pPr>
    <w:rPr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rsid w:val="00BA74F2"/>
    <w:rPr>
      <w:rFonts w:ascii="Arial" w:hAnsi="Arial"/>
      <w:sz w:val="18"/>
      <w:lang w:val="da-DK" w:eastAsia="da-DK" w:bidi="ar-SA"/>
    </w:rPr>
  </w:style>
  <w:style w:type="paragraph" w:styleId="FootnoteText">
    <w:name w:val="footnote text"/>
    <w:basedOn w:val="Normal"/>
    <w:link w:val="FootnoteTextChar"/>
    <w:qFormat/>
    <w:rsid w:val="00BA74F2"/>
    <w:pPr>
      <w:keepLines/>
      <w:spacing w:after="120" w:line="240" w:lineRule="auto"/>
    </w:pPr>
    <w:rPr>
      <w:sz w:val="18"/>
      <w:szCs w:val="20"/>
    </w:rPr>
  </w:style>
  <w:style w:type="paragraph" w:styleId="BalloonText">
    <w:name w:val="Balloon Text"/>
    <w:basedOn w:val="Normal"/>
    <w:semiHidden/>
    <w:rsid w:val="00BA74F2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BE752C"/>
    <w:pPr>
      <w:spacing w:after="240"/>
    </w:pPr>
    <w:rPr>
      <w:rFonts w:eastAsia="Calibri"/>
      <w:szCs w:val="22"/>
      <w:lang w:eastAsia="en-US"/>
    </w:rPr>
  </w:style>
  <w:style w:type="paragraph" w:customStyle="1" w:styleId="Bottomlinetext">
    <w:name w:val="Bottom line text"/>
    <w:basedOn w:val="Normal"/>
    <w:rsid w:val="00BA74F2"/>
    <w:rPr>
      <w:sz w:val="16"/>
    </w:rPr>
  </w:style>
  <w:style w:type="paragraph" w:customStyle="1" w:styleId="BottomlinetextBold">
    <w:name w:val="Bottom line text Bold"/>
    <w:basedOn w:val="Normal"/>
    <w:rsid w:val="00BA74F2"/>
    <w:rPr>
      <w:b/>
      <w:sz w:val="16"/>
    </w:rPr>
  </w:style>
  <w:style w:type="paragraph" w:styleId="Caption">
    <w:name w:val="caption"/>
    <w:basedOn w:val="Normal"/>
    <w:next w:val="BodyText1"/>
    <w:qFormat/>
    <w:rsid w:val="00BA74F2"/>
    <w:pPr>
      <w:tabs>
        <w:tab w:val="left" w:pos="907"/>
      </w:tabs>
      <w:spacing w:before="120" w:after="240"/>
      <w:ind w:left="907" w:right="907" w:hanging="907"/>
    </w:pPr>
    <w:rPr>
      <w:bCs/>
      <w:sz w:val="18"/>
      <w:szCs w:val="20"/>
    </w:rPr>
  </w:style>
  <w:style w:type="paragraph" w:customStyle="1" w:styleId="ChapterBold">
    <w:name w:val="Chapter Bold"/>
    <w:basedOn w:val="Normal"/>
    <w:next w:val="BodyText1"/>
    <w:rsid w:val="004E4A5A"/>
    <w:pPr>
      <w:spacing w:before="120"/>
    </w:pPr>
    <w:rPr>
      <w:b/>
      <w:sz w:val="22"/>
    </w:rPr>
  </w:style>
  <w:style w:type="character" w:styleId="CommentReference">
    <w:name w:val="annotation reference"/>
    <w:basedOn w:val="DefaultParagraphFont"/>
    <w:semiHidden/>
    <w:rsid w:val="00BA74F2"/>
    <w:rPr>
      <w:sz w:val="16"/>
      <w:szCs w:val="16"/>
    </w:rPr>
  </w:style>
  <w:style w:type="paragraph" w:styleId="CommentText">
    <w:name w:val="annotation text"/>
    <w:basedOn w:val="Normal"/>
    <w:semiHidden/>
    <w:rsid w:val="00BA74F2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BA74F2"/>
    <w:rPr>
      <w:b/>
      <w:bCs/>
    </w:rPr>
  </w:style>
  <w:style w:type="paragraph" w:customStyle="1" w:styleId="CustomType">
    <w:name w:val="Custom Type"/>
    <w:basedOn w:val="Normal"/>
    <w:rsid w:val="00BA74F2"/>
    <w:pPr>
      <w:spacing w:line="300" w:lineRule="atLeast"/>
    </w:pPr>
    <w:rPr>
      <w:sz w:val="26"/>
    </w:rPr>
  </w:style>
  <w:style w:type="table" w:customStyle="1" w:styleId="DesignedTable">
    <w:name w:val="Designed Table"/>
    <w:basedOn w:val="TableNormal"/>
    <w:rsid w:val="00BA74F2"/>
    <w:rPr>
      <w:rFonts w:ascii="Arial" w:hAnsi="Arial"/>
    </w:rPr>
    <w:tblPr>
      <w:tblStyleRowBandSize w:val="1"/>
      <w:tblStyleColBandSize w:val="1"/>
      <w:tblCellMar>
        <w:left w:w="57" w:type="dxa"/>
        <w:right w:w="57" w:type="dxa"/>
      </w:tblCellMar>
    </w:tblPr>
    <w:tblStylePr w:type="firstRow">
      <w:rPr>
        <w:rFonts w:ascii="Cambria" w:hAnsi="Cambria"/>
        <w:b/>
        <w:i w:val="0"/>
        <w:color w:val="FFFFFF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8D3E7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  <w:tl2br w:val="nil"/>
          <w:tr2bl w:val="nil"/>
        </w:tcBorders>
      </w:tcPr>
    </w:tblStylePr>
    <w:tblStylePr w:type="band1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E6E6E6"/>
      </w:tcPr>
    </w:tblStylePr>
    <w:tblStylePr w:type="band2Horz">
      <w:rPr>
        <w:rFonts w:ascii="Cambria" w:hAnsi="Cambria"/>
        <w:sz w:val="20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  <w:tl2br w:val="nil"/>
          <w:tr2bl w:val="nil"/>
        </w:tcBorders>
        <w:shd w:val="clear" w:color="auto" w:fill="CCCCCC"/>
      </w:tcPr>
    </w:tblStylePr>
  </w:style>
  <w:style w:type="paragraph" w:customStyle="1" w:styleId="Documenttitle">
    <w:name w:val="Documenttitle"/>
    <w:basedOn w:val="Normal"/>
    <w:rsid w:val="00C30817"/>
    <w:pPr>
      <w:spacing w:line="300" w:lineRule="atLeast"/>
    </w:pPr>
    <w:rPr>
      <w:sz w:val="26"/>
    </w:rPr>
  </w:style>
  <w:style w:type="paragraph" w:styleId="Footer">
    <w:name w:val="footer"/>
    <w:basedOn w:val="Normal"/>
    <w:semiHidden/>
    <w:rsid w:val="00BA74F2"/>
    <w:pPr>
      <w:tabs>
        <w:tab w:val="center" w:pos="4819"/>
        <w:tab w:val="right" w:pos="9638"/>
      </w:tabs>
    </w:pPr>
  </w:style>
  <w:style w:type="character" w:styleId="FootnoteReference">
    <w:name w:val="footnote reference"/>
    <w:basedOn w:val="DefaultParagraphFont"/>
    <w:rsid w:val="00BA74F2"/>
    <w:rPr>
      <w:vertAlign w:val="superscript"/>
    </w:rPr>
  </w:style>
  <w:style w:type="paragraph" w:styleId="Header">
    <w:name w:val="header"/>
    <w:basedOn w:val="Normal"/>
    <w:semiHidden/>
    <w:rsid w:val="00BA74F2"/>
    <w:pPr>
      <w:tabs>
        <w:tab w:val="center" w:pos="4819"/>
        <w:tab w:val="right" w:pos="9638"/>
      </w:tabs>
    </w:pPr>
  </w:style>
  <w:style w:type="paragraph" w:customStyle="1" w:styleId="HeadlineLevel2">
    <w:name w:val="Headline Level 2"/>
    <w:basedOn w:val="Normal"/>
    <w:rsid w:val="00BA74F2"/>
  </w:style>
  <w:style w:type="paragraph" w:customStyle="1" w:styleId="HeadlineLevel3">
    <w:name w:val="Headline Level 3"/>
    <w:basedOn w:val="Normal"/>
    <w:rsid w:val="00BA74F2"/>
  </w:style>
  <w:style w:type="paragraph" w:customStyle="1" w:styleId="HeadlineLevel4">
    <w:name w:val="Headline Level 4"/>
    <w:basedOn w:val="Normal"/>
    <w:rsid w:val="00BA74F2"/>
  </w:style>
  <w:style w:type="character" w:styleId="Hyperlink">
    <w:name w:val="Hyperlink"/>
    <w:basedOn w:val="DefaultParagraphFont"/>
    <w:uiPriority w:val="99"/>
    <w:rsid w:val="00BA74F2"/>
    <w:rPr>
      <w:color w:val="0000FF"/>
      <w:u w:val="single"/>
    </w:rPr>
  </w:style>
  <w:style w:type="paragraph" w:styleId="ListBullet">
    <w:name w:val="List Bullet"/>
    <w:basedOn w:val="Normal"/>
    <w:rsid w:val="00BA74F2"/>
    <w:pPr>
      <w:numPr>
        <w:numId w:val="6"/>
      </w:numPr>
      <w:spacing w:after="240"/>
    </w:pPr>
  </w:style>
  <w:style w:type="paragraph" w:styleId="ListNumber">
    <w:name w:val="List Number"/>
    <w:basedOn w:val="Normal"/>
    <w:rsid w:val="00BA74F2"/>
    <w:pPr>
      <w:numPr>
        <w:numId w:val="8"/>
      </w:numPr>
      <w:spacing w:after="240"/>
    </w:pPr>
  </w:style>
  <w:style w:type="paragraph" w:customStyle="1" w:styleId="NormalBold">
    <w:name w:val="Normal Bold"/>
    <w:basedOn w:val="Normal"/>
    <w:rsid w:val="00BA74F2"/>
    <w:rPr>
      <w:b/>
    </w:rPr>
  </w:style>
  <w:style w:type="paragraph" w:customStyle="1" w:styleId="NormalBoldAllCaps">
    <w:name w:val="Normal Bold All Caps"/>
    <w:basedOn w:val="Normal"/>
    <w:rsid w:val="00BA74F2"/>
    <w:rPr>
      <w:b/>
      <w:caps/>
    </w:rPr>
  </w:style>
  <w:style w:type="paragraph" w:customStyle="1" w:styleId="NormalBullet">
    <w:name w:val="Normal Bullet"/>
    <w:basedOn w:val="Normal"/>
    <w:rsid w:val="00BA74F2"/>
    <w:pPr>
      <w:numPr>
        <w:numId w:val="9"/>
      </w:numPr>
    </w:pPr>
  </w:style>
  <w:style w:type="paragraph" w:customStyle="1" w:styleId="NormalNumbering">
    <w:name w:val="Normal Numbering"/>
    <w:basedOn w:val="Normal"/>
    <w:next w:val="BodyText1"/>
    <w:rsid w:val="00BA74F2"/>
    <w:pPr>
      <w:numPr>
        <w:numId w:val="10"/>
      </w:numPr>
    </w:pPr>
  </w:style>
  <w:style w:type="character" w:styleId="PageNumber">
    <w:name w:val="page number"/>
    <w:basedOn w:val="DefaultParagraphFont"/>
    <w:rsid w:val="00BA74F2"/>
    <w:rPr>
      <w:rFonts w:ascii="Arial" w:hAnsi="Arial"/>
      <w:sz w:val="20"/>
    </w:rPr>
  </w:style>
  <w:style w:type="table" w:styleId="TableGrid">
    <w:name w:val="Table Grid"/>
    <w:basedOn w:val="TableNormal"/>
    <w:semiHidden/>
    <w:rsid w:val="00BA74F2"/>
    <w:pPr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basedOn w:val="Normal"/>
    <w:rsid w:val="00957411"/>
    <w:pPr>
      <w:keepNext/>
      <w:spacing w:before="60" w:after="60" w:line="240" w:lineRule="auto"/>
    </w:pPr>
    <w:rPr>
      <w:sz w:val="18"/>
      <w:szCs w:val="19"/>
    </w:rPr>
  </w:style>
  <w:style w:type="paragraph" w:customStyle="1" w:styleId="TableTextBold">
    <w:name w:val="Table Text Bold"/>
    <w:basedOn w:val="Normal"/>
    <w:rsid w:val="00957411"/>
    <w:pPr>
      <w:keepNext/>
      <w:spacing w:before="60" w:after="60" w:line="240" w:lineRule="auto"/>
    </w:pPr>
    <w:rPr>
      <w:b/>
      <w:sz w:val="18"/>
      <w:szCs w:val="19"/>
    </w:rPr>
  </w:style>
  <w:style w:type="paragraph" w:customStyle="1" w:styleId="Title11pkt">
    <w:name w:val="Title 11 pkt"/>
    <w:basedOn w:val="Normal"/>
    <w:qFormat/>
    <w:rsid w:val="00BA74F2"/>
    <w:rPr>
      <w:sz w:val="22"/>
    </w:rPr>
  </w:style>
  <w:style w:type="paragraph" w:customStyle="1" w:styleId="Title18pkt">
    <w:name w:val="Title 18 pkt"/>
    <w:basedOn w:val="Normal"/>
    <w:rsid w:val="00BA74F2"/>
    <w:pPr>
      <w:spacing w:line="440" w:lineRule="atLeast"/>
    </w:pPr>
    <w:rPr>
      <w:caps/>
      <w:sz w:val="36"/>
      <w:szCs w:val="48"/>
    </w:rPr>
  </w:style>
  <w:style w:type="paragraph" w:customStyle="1" w:styleId="Title26pkt">
    <w:name w:val="Title 26 pkt"/>
    <w:basedOn w:val="Normal"/>
    <w:rsid w:val="00BA74F2"/>
    <w:pPr>
      <w:spacing w:line="640" w:lineRule="atLeast"/>
    </w:pPr>
    <w:rPr>
      <w:caps/>
      <w:sz w:val="52"/>
    </w:rPr>
  </w:style>
  <w:style w:type="paragraph" w:customStyle="1" w:styleId="TitleBold105pkt">
    <w:name w:val="Title Bold 10.5 pkt"/>
    <w:basedOn w:val="Normal"/>
    <w:rsid w:val="00BA74F2"/>
    <w:rPr>
      <w:b/>
      <w:caps/>
      <w:sz w:val="21"/>
      <w:szCs w:val="19"/>
    </w:rPr>
  </w:style>
  <w:style w:type="paragraph" w:customStyle="1" w:styleId="TitleBold11pkt">
    <w:name w:val="Title Bold 11 pkt"/>
    <w:basedOn w:val="Normal"/>
    <w:rsid w:val="00BA74F2"/>
    <w:rPr>
      <w:b/>
      <w:caps/>
      <w:sz w:val="22"/>
      <w:szCs w:val="19"/>
    </w:rPr>
  </w:style>
  <w:style w:type="paragraph" w:customStyle="1" w:styleId="TitleBold14pkt">
    <w:name w:val="Title Bold 14 pkt"/>
    <w:basedOn w:val="Normal"/>
    <w:rsid w:val="00BA74F2"/>
    <w:pPr>
      <w:spacing w:line="360" w:lineRule="atLeast"/>
    </w:pPr>
    <w:rPr>
      <w:b/>
      <w:caps/>
      <w:sz w:val="28"/>
      <w:szCs w:val="48"/>
    </w:rPr>
  </w:style>
  <w:style w:type="paragraph" w:styleId="TOC1">
    <w:name w:val="toc 1"/>
    <w:basedOn w:val="ChapterBold"/>
    <w:next w:val="Normal"/>
    <w:autoRedefine/>
    <w:uiPriority w:val="39"/>
    <w:rsid w:val="00C7560B"/>
    <w:pPr>
      <w:tabs>
        <w:tab w:val="right" w:leader="dot" w:pos="7200"/>
      </w:tabs>
      <w:ind w:right="510"/>
    </w:pPr>
  </w:style>
  <w:style w:type="paragraph" w:styleId="TOC2">
    <w:name w:val="toc 2"/>
    <w:basedOn w:val="HeadlineLevel2"/>
    <w:next w:val="Normal"/>
    <w:autoRedefine/>
    <w:uiPriority w:val="39"/>
    <w:rsid w:val="00BA74F2"/>
    <w:pPr>
      <w:tabs>
        <w:tab w:val="left" w:pos="567"/>
        <w:tab w:val="right" w:leader="dot" w:pos="7162"/>
      </w:tabs>
      <w:ind w:left="567" w:hanging="567"/>
    </w:pPr>
  </w:style>
  <w:style w:type="paragraph" w:styleId="TOC3">
    <w:name w:val="toc 3"/>
    <w:basedOn w:val="HeadlineLevel3"/>
    <w:next w:val="Normal"/>
    <w:autoRedefine/>
    <w:uiPriority w:val="39"/>
    <w:rsid w:val="00BA74F2"/>
    <w:pPr>
      <w:tabs>
        <w:tab w:val="left" w:pos="1446"/>
        <w:tab w:val="right" w:leader="dot" w:pos="7161"/>
      </w:tabs>
      <w:ind w:left="1446" w:hanging="879"/>
    </w:pPr>
  </w:style>
  <w:style w:type="paragraph" w:styleId="TOC4">
    <w:name w:val="toc 4"/>
    <w:basedOn w:val="HeadlineLevel4"/>
    <w:next w:val="Normal"/>
    <w:autoRedefine/>
    <w:semiHidden/>
    <w:rsid w:val="00BA74F2"/>
    <w:pPr>
      <w:tabs>
        <w:tab w:val="left" w:pos="1446"/>
        <w:tab w:val="right" w:leader="dot" w:pos="7173"/>
      </w:tabs>
      <w:ind w:left="1446" w:hanging="879"/>
    </w:pPr>
  </w:style>
  <w:style w:type="table" w:styleId="TableSimple3">
    <w:name w:val="Table Simple 3"/>
    <w:basedOn w:val="TableNormal"/>
    <w:rsid w:val="00FA4C13"/>
    <w:pPr>
      <w:spacing w:line="312" w:lineRule="auto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1Char">
    <w:name w:val="Heading 1 Char"/>
    <w:basedOn w:val="DefaultParagraphFont"/>
    <w:link w:val="Heading1"/>
    <w:rsid w:val="00E2792B"/>
    <w:rPr>
      <w:rFonts w:ascii="Arial" w:hAnsi="Arial"/>
      <w:b/>
      <w:bCs/>
      <w:caps/>
      <w:sz w:val="2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E2792B"/>
    <w:rPr>
      <w:rFonts w:ascii="Arial" w:hAnsi="Arial"/>
      <w:b/>
      <w:bCs/>
      <w:sz w:val="2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E2792B"/>
    <w:rPr>
      <w:rFonts w:ascii="Arial" w:hAnsi="Arial"/>
      <w:bCs/>
      <w:i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45632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EE6912"/>
    <w:pPr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B145C4"/>
  </w:style>
  <w:style w:type="table" w:styleId="ColorfulList-Accent5">
    <w:name w:val="Colorful List Accent 5"/>
    <w:basedOn w:val="TableNormal"/>
    <w:uiPriority w:val="72"/>
    <w:rsid w:val="000C365D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Grid-Accent6">
    <w:name w:val="Colorful Grid Accent 6"/>
    <w:basedOn w:val="TableNormal"/>
    <w:uiPriority w:val="73"/>
    <w:rsid w:val="000C36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6">
    <w:name w:val="Medium Grid 3 Accent 6"/>
    <w:basedOn w:val="TableNormal"/>
    <w:uiPriority w:val="69"/>
    <w:rsid w:val="000C36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1-Accent6">
    <w:name w:val="Medium Grid 1 Accent 6"/>
    <w:basedOn w:val="TableNormal"/>
    <w:uiPriority w:val="67"/>
    <w:rsid w:val="000C365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0C36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0C365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84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9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h/llx2kocnxlts1m7/AABlwHCikstFe4JilBk-Cjiqa?dl=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NIRAS\Skabeloner\Skabeloner\note%20with%20inde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note with index.dotx</Template>
  <TotalTime>149</TotalTime>
  <Pages>2</Pages>
  <Words>220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NIRAS</Company>
  <LinksUpToDate>false</LinksUpToDate>
  <CharactersWithSpaces>1562</CharactersWithSpaces>
  <SharedDoc>false</SharedDoc>
  <HLinks>
    <vt:vector size="6" baseType="variant"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_Toc288335324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Kristian Holm Vester (KVE)</dc:creator>
  <cp:lastModifiedBy>Tom Graven Kvist (TOK)</cp:lastModifiedBy>
  <cp:revision>13</cp:revision>
  <cp:lastPrinted>2013-06-12T09:57:00Z</cp:lastPrinted>
  <dcterms:created xsi:type="dcterms:W3CDTF">2014-09-18T07:30:00Z</dcterms:created>
  <dcterms:modified xsi:type="dcterms:W3CDTF">2014-12-13T16:03:00Z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1401915017</vt:i4>
  </property>
  <property fmtid="{D5CDD505-2E9C-101B-9397-08002B2CF9AE}" pid="3" name="_NewReviewCycle">
    <vt:lpwstr/>
  </property>
  <property fmtid="{D5CDD505-2E9C-101B-9397-08002B2CF9AE}" pid="4" name="_EmailSubject">
    <vt:lpwstr>Opdateret dokument for snitflade til bomsystem</vt:lpwstr>
  </property>
  <property fmtid="{D5CDD505-2E9C-101B-9397-08002B2CF9AE}" pid="5" name="_AuthorEmail">
    <vt:lpwstr>krk@aarhus.dk</vt:lpwstr>
  </property>
  <property fmtid="{D5CDD505-2E9C-101B-9397-08002B2CF9AE}" pid="6" name="_AuthorEmailDisplayName">
    <vt:lpwstr>Kristian Lei Kaltoft</vt:lpwstr>
  </property>
  <property fmtid="{D5CDD505-2E9C-101B-9397-08002B2CF9AE}" pid="7" name="_ReviewingToolsShownOnce">
    <vt:lpwstr/>
  </property>
</Properties>
</file>