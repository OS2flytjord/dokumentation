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7F4305" w:rsidRPr="00AE5240" w:rsidTr="003B38BA">
        <w:trPr>
          <w:trHeight w:hRule="exact" w:val="1204"/>
        </w:trPr>
        <w:tc>
          <w:tcPr>
            <w:tcW w:w="7218" w:type="dxa"/>
          </w:tcPr>
          <w:p w:rsidR="007F4305" w:rsidRPr="00AE5240" w:rsidRDefault="007F4305" w:rsidP="004E4A5A">
            <w:pPr>
              <w:pStyle w:val="Title11pkt"/>
            </w:pPr>
            <w:bookmarkStart w:id="0" w:name="bmkCustomer"/>
            <w:bookmarkEnd w:id="0"/>
          </w:p>
          <w:p w:rsidR="007F4305" w:rsidRPr="00AE5240" w:rsidRDefault="00F40C71" w:rsidP="002C386E">
            <w:pPr>
              <w:pStyle w:val="NormalBoldAllCaps"/>
              <w:rPr>
                <w:sz w:val="22"/>
                <w:szCs w:val="22"/>
              </w:rPr>
            </w:pPr>
            <w:bookmarkStart w:id="1" w:name="bmkProject"/>
            <w:bookmarkEnd w:id="1"/>
            <w:r>
              <w:rPr>
                <w:sz w:val="22"/>
                <w:szCs w:val="22"/>
              </w:rPr>
              <w:t>TEKNISK</w:t>
            </w:r>
            <w:r w:rsidR="00AE5240" w:rsidRPr="00AE5240">
              <w:rPr>
                <w:sz w:val="22"/>
                <w:szCs w:val="22"/>
              </w:rPr>
              <w:t xml:space="preserve"> dokumentation</w:t>
            </w:r>
          </w:p>
          <w:p w:rsidR="007F4305" w:rsidRPr="00AE5240" w:rsidRDefault="00AE5240" w:rsidP="00AE5240">
            <w:pPr>
              <w:pStyle w:val="Title11pkt"/>
            </w:pPr>
            <w:bookmarkStart w:id="2" w:name="bmkSubject"/>
            <w:bookmarkEnd w:id="2"/>
            <w:r>
              <w:t>FlytJord</w:t>
            </w:r>
          </w:p>
        </w:tc>
      </w:tr>
    </w:tbl>
    <w:p w:rsidR="007F4305" w:rsidRPr="00AE5240" w:rsidRDefault="00AE5240" w:rsidP="00F7364C">
      <w:pPr>
        <w:pStyle w:val="TitleBold11pkt"/>
      </w:pPr>
      <w:bookmarkStart w:id="3" w:name="bmkIndholdLedetekst"/>
      <w:bookmarkEnd w:id="3"/>
      <w:r>
        <w:t>Indhold</w:t>
      </w:r>
    </w:p>
    <w:p w:rsidR="00B21A4D" w:rsidRDefault="007F4305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AE5240">
        <w:fldChar w:fldCharType="begin"/>
      </w:r>
      <w:r w:rsidRPr="00AE5240">
        <w:instrText xml:space="preserve"> TOC \o "1-4" \h \z \u </w:instrText>
      </w:r>
      <w:r w:rsidRPr="00AE5240">
        <w:fldChar w:fldCharType="separate"/>
      </w:r>
      <w:hyperlink w:anchor="_Toc399765548" w:history="1">
        <w:r w:rsidR="00B21A4D" w:rsidRPr="006D7BDB">
          <w:rPr>
            <w:rStyle w:val="Hyperlink"/>
            <w:noProof/>
          </w:rPr>
          <w:t>1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Arkitektur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_Toc399765548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49" w:history="1">
        <w:r w:rsidR="00B21A4D" w:rsidRPr="006D7BDB">
          <w:rPr>
            <w:rStyle w:val="Hyperlink"/>
            <w:noProof/>
          </w:rPr>
          <w:t>1.1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FlytJord – NIRAS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_Toc399765549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0" w:history="1">
        <w:r w:rsidR="00B21A4D" w:rsidRPr="006D7BDB">
          <w:rPr>
            <w:rStyle w:val="Hyperlink"/>
            <w:noProof/>
          </w:rPr>
          <w:t>1.1.1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Website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1" w:history="1">
        <w:r w:rsidR="00B21A4D" w:rsidRPr="006D7BDB">
          <w:rPr>
            <w:rStyle w:val="Hyperlink"/>
            <w:noProof/>
          </w:rPr>
          <w:t>1.1.2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Database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2" w:history="1">
        <w:r w:rsidR="00B21A4D" w:rsidRPr="006D7BDB">
          <w:rPr>
            <w:rStyle w:val="Hyperlink"/>
            <w:noProof/>
          </w:rPr>
          <w:t>1.1.3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Filer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3" w:history="1">
        <w:r w:rsidR="00B21A4D" w:rsidRPr="006D7BDB">
          <w:rPr>
            <w:rStyle w:val="Hyperlink"/>
            <w:noProof/>
          </w:rPr>
          <w:t>1.1.4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PDF service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4" w:history="1">
        <w:r w:rsidR="00B21A4D" w:rsidRPr="006D7BDB">
          <w:rPr>
            <w:rStyle w:val="Hyperlink"/>
            <w:noProof/>
          </w:rPr>
          <w:t>1.1.5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Mail service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5" w:history="1">
        <w:r w:rsidR="00B21A4D" w:rsidRPr="006D7BDB">
          <w:rPr>
            <w:rStyle w:val="Hyperlink"/>
            <w:noProof/>
          </w:rPr>
          <w:t>1.1.6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Kortviewer og OGC server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6" w:history="1">
        <w:r w:rsidR="00B21A4D" w:rsidRPr="006D7BDB">
          <w:rPr>
            <w:rStyle w:val="Hyperlink"/>
            <w:noProof/>
          </w:rPr>
          <w:t>1.1.6.1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Administration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7" w:history="1">
        <w:r w:rsidR="00B21A4D" w:rsidRPr="006D7BDB">
          <w:rPr>
            <w:rStyle w:val="Hyperlink"/>
            <w:noProof/>
          </w:rPr>
          <w:t>1.1.6.2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KortInfo Kort API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8" w:history="1">
        <w:r w:rsidR="00B21A4D" w:rsidRPr="006D7BDB">
          <w:rPr>
            <w:rStyle w:val="Hyperlink"/>
            <w:noProof/>
          </w:rPr>
          <w:t>1.1.6.3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KortInfo kortudstilling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59" w:history="1">
        <w:r w:rsidR="00B21A4D" w:rsidRPr="006D7BDB">
          <w:rPr>
            <w:rStyle w:val="Hyperlink"/>
            <w:noProof/>
          </w:rPr>
          <w:t>1.1.7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</w:t>
        </w:r>
        <w:r w:rsidR="00B21A4D" w:rsidRPr="006D7BDB">
          <w:rPr>
            <w:rStyle w:val="Hyperlink"/>
            <w:noProof/>
          </w:rPr>
          <w:t>b</w:t>
        </w:r>
        <w:r w:rsidR="00B21A4D" w:rsidRPr="006D7BDB">
          <w:rPr>
            <w:rStyle w:val="Hyperlink"/>
            <w:noProof/>
          </w:rPr>
          <w:t>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_Toc399765559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0" w:history="1">
        <w:r w:rsidR="00B21A4D" w:rsidRPr="006D7BDB">
          <w:rPr>
            <w:rStyle w:val="Hyperlink"/>
            <w:noProof/>
          </w:rPr>
          <w:t>1.2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Ekstern</w:t>
        </w:r>
        <w:r w:rsidR="00B21A4D" w:rsidRPr="006D7BDB">
          <w:rPr>
            <w:rStyle w:val="Hyperlink"/>
            <w:noProof/>
          </w:rPr>
          <w:t>e</w:t>
        </w:r>
        <w:r w:rsidR="00B21A4D" w:rsidRPr="006D7BDB">
          <w:rPr>
            <w:rStyle w:val="Hyperlink"/>
            <w:noProof/>
          </w:rPr>
          <w:t xml:space="preserve"> services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1" w:history="1">
        <w:r w:rsidR="00B21A4D" w:rsidRPr="006D7BDB">
          <w:rPr>
            <w:rStyle w:val="Hyperlink"/>
            <w:noProof/>
          </w:rPr>
          <w:t>1.2.1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Danmarks Miljøportal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2" w:history="1">
        <w:r w:rsidR="00B21A4D" w:rsidRPr="006D7BDB">
          <w:rPr>
            <w:rStyle w:val="Hyperlink"/>
            <w:noProof/>
          </w:rPr>
          <w:t>1.2.2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Kommunens miljødatabase - GeoEnviron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3" w:history="1">
        <w:r w:rsidR="00B21A4D" w:rsidRPr="006D7BDB">
          <w:rPr>
            <w:rStyle w:val="Hyperlink"/>
            <w:noProof/>
          </w:rPr>
          <w:t>1.2.3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Adresse API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4" w:history="1">
        <w:r w:rsidR="00B21A4D" w:rsidRPr="006D7BDB">
          <w:rPr>
            <w:rStyle w:val="Hyperlink"/>
            <w:noProof/>
          </w:rPr>
          <w:t>1.2.4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Bomsystem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5" w:history="1">
        <w:r w:rsidR="00B21A4D" w:rsidRPr="006D7BDB">
          <w:rPr>
            <w:rStyle w:val="Hyperlink"/>
            <w:noProof/>
          </w:rPr>
          <w:t>1.2.5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Google Maps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6" w:history="1">
        <w:r w:rsidR="00B21A4D" w:rsidRPr="006D7BDB">
          <w:rPr>
            <w:rStyle w:val="Hyperlink"/>
            <w:noProof/>
          </w:rPr>
          <w:t>1.3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Kildekode og 3. parts komponenter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567" w:history="1">
        <w:r w:rsidR="00B21A4D" w:rsidRPr="006D7BDB">
          <w:rPr>
            <w:rStyle w:val="Hyperlink"/>
            <w:noProof/>
          </w:rPr>
          <w:t>2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FlytJord softwareopbygning og udviklingsmiljø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8" w:history="1">
        <w:r w:rsidR="00B21A4D" w:rsidRPr="006D7BDB">
          <w:rPr>
            <w:rStyle w:val="Hyperlink"/>
            <w:noProof/>
          </w:rPr>
          <w:t>2.1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Dll’er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69" w:history="1">
        <w:r w:rsidR="00B21A4D" w:rsidRPr="006D7BDB">
          <w:rPr>
            <w:rStyle w:val="Hyperlink"/>
            <w:noProof/>
          </w:rPr>
          <w:t>2.2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 xml:space="preserve">JavaScript </w:t>
        </w:r>
        <w:r w:rsidR="00B21A4D" w:rsidRPr="006D7BDB">
          <w:rPr>
            <w:rStyle w:val="Hyperlink"/>
            <w:noProof/>
            <w:lang w:val="en-US"/>
          </w:rPr>
          <w:t>libraries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_Toc399765569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570" w:history="1">
        <w:r w:rsidR="00B21A4D" w:rsidRPr="006D7BDB">
          <w:rPr>
            <w:rStyle w:val="Hyperlink"/>
            <w:noProof/>
          </w:rPr>
          <w:t>3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Database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10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1" w:history="1">
        <w:r w:rsidR="00B21A4D" w:rsidRPr="006D7BDB">
          <w:rPr>
            <w:rStyle w:val="Hyperlink"/>
            <w:noProof/>
          </w:rPr>
          <w:t>3.1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Datamodel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10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2" w:history="1">
        <w:r w:rsidR="00B21A4D" w:rsidRPr="006D7BDB">
          <w:rPr>
            <w:rStyle w:val="Hyperlink"/>
            <w:noProof/>
          </w:rPr>
          <w:t>3.2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Tabeller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3" w:history="1">
        <w:r w:rsidR="00B21A4D" w:rsidRPr="006D7BDB">
          <w:rPr>
            <w:rStyle w:val="Hyperlink"/>
            <w:noProof/>
          </w:rPr>
          <w:t>3.2.1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Advis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4" w:history="1">
        <w:r w:rsidR="00B21A4D" w:rsidRPr="006D7BDB">
          <w:rPr>
            <w:rStyle w:val="Hyperlink"/>
            <w:noProof/>
          </w:rPr>
          <w:t>3.2.2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AdvisType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5" w:history="1">
        <w:r w:rsidR="00B21A4D" w:rsidRPr="006D7BDB">
          <w:rPr>
            <w:rStyle w:val="Hyperlink"/>
            <w:noProof/>
          </w:rPr>
          <w:t>3.2.3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AffaldType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6" w:history="1">
        <w:r w:rsidR="00B21A4D" w:rsidRPr="006D7BDB">
          <w:rPr>
            <w:rStyle w:val="Hyperlink"/>
            <w:noProof/>
          </w:rPr>
          <w:t>3.2.4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Alarm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7" w:history="1">
        <w:r w:rsidR="00B21A4D" w:rsidRPr="006D7BDB">
          <w:rPr>
            <w:rStyle w:val="Hyperlink"/>
            <w:noProof/>
          </w:rPr>
          <w:t>3.2.5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AnalyseDokument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8" w:history="1">
        <w:r w:rsidR="00B21A4D" w:rsidRPr="006D7BDB">
          <w:rPr>
            <w:rStyle w:val="Hyperlink"/>
            <w:noProof/>
          </w:rPr>
          <w:t>3.2.6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AnalyseForureningskomponent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79" w:history="1">
        <w:r w:rsidR="00B21A4D" w:rsidRPr="006D7BDB">
          <w:rPr>
            <w:rStyle w:val="Hyperlink"/>
            <w:noProof/>
          </w:rPr>
          <w:t>3.2.7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AndenOprindJordType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_Toc399765579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0" w:history="1">
        <w:r w:rsidR="00B21A4D" w:rsidRPr="006D7BDB">
          <w:rPr>
            <w:rStyle w:val="Hyperlink"/>
            <w:noProof/>
          </w:rPr>
          <w:t>3.2.8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Anmeldelse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1" w:history="1">
        <w:r w:rsidR="00B21A4D" w:rsidRPr="006D7BDB">
          <w:rPr>
            <w:rStyle w:val="Hyperlink"/>
            <w:noProof/>
          </w:rPr>
          <w:t>3.2.9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Anmelder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2" w:history="1">
        <w:r w:rsidR="00B21A4D" w:rsidRPr="006D7BDB">
          <w:rPr>
            <w:rStyle w:val="Hyperlink"/>
            <w:noProof/>
          </w:rPr>
          <w:t>3.2.10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BemyndigedeAnmeldere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3" w:history="1">
        <w:r w:rsidR="00B21A4D" w:rsidRPr="006D7BDB">
          <w:rPr>
            <w:rStyle w:val="Hyperlink"/>
            <w:noProof/>
          </w:rPr>
          <w:t>3.2.11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Besked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4" w:history="1">
        <w:r w:rsidR="00B21A4D" w:rsidRPr="006D7BDB">
          <w:rPr>
            <w:rStyle w:val="Hyperlink"/>
            <w:noProof/>
          </w:rPr>
          <w:t>3.2.12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Betaler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5" w:history="1">
        <w:r w:rsidR="00B21A4D" w:rsidRPr="006D7BDB">
          <w:rPr>
            <w:rStyle w:val="Hyperlink"/>
            <w:noProof/>
          </w:rPr>
          <w:t>3.2.13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Betaleringsoplysning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6" w:history="1">
        <w:r w:rsidR="00B21A4D" w:rsidRPr="006D7BDB">
          <w:rPr>
            <w:rStyle w:val="Hyperlink"/>
            <w:noProof/>
          </w:rPr>
          <w:t>3.2.14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BetingelserJordtip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7" w:history="1">
        <w:r w:rsidR="00B21A4D" w:rsidRPr="006D7BDB">
          <w:rPr>
            <w:rStyle w:val="Hyperlink"/>
            <w:noProof/>
          </w:rPr>
          <w:t>3.2.15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BogholderOpslagstavle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8" w:history="1">
        <w:r w:rsidR="00B21A4D" w:rsidRPr="006D7BDB">
          <w:rPr>
            <w:rStyle w:val="Hyperlink"/>
            <w:noProof/>
          </w:rPr>
          <w:t>3.2.16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BrugerProfil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89" w:history="1">
        <w:r w:rsidR="00B21A4D" w:rsidRPr="006D7BDB">
          <w:rPr>
            <w:rStyle w:val="Hyperlink"/>
            <w:noProof/>
          </w:rPr>
          <w:t>3.2.17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Cartographer_Layers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_Toc399765589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12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0" w:history="1">
        <w:r w:rsidR="00B21A4D" w:rsidRPr="006D7BDB">
          <w:rPr>
            <w:rStyle w:val="Hyperlink"/>
            <w:noProof/>
          </w:rPr>
          <w:t>3.2.18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Delta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1" w:history="1">
        <w:r w:rsidR="00B21A4D" w:rsidRPr="006D7BDB">
          <w:rPr>
            <w:rStyle w:val="Hyperlink"/>
            <w:noProof/>
          </w:rPr>
          <w:t>3.2.19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Dokumentation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2" w:history="1">
        <w:r w:rsidR="00B21A4D" w:rsidRPr="006D7BDB">
          <w:rPr>
            <w:rStyle w:val="Hyperlink"/>
            <w:noProof/>
          </w:rPr>
          <w:t>3.2.20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DokumentationType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3" w:history="1">
        <w:r w:rsidR="00B21A4D" w:rsidRPr="006D7BDB">
          <w:rPr>
            <w:rStyle w:val="Hyperlink"/>
            <w:noProof/>
          </w:rPr>
          <w:t>3.2.21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Dokumenter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4" w:history="1">
        <w:r w:rsidR="00B21A4D" w:rsidRPr="006D7BDB">
          <w:rPr>
            <w:rStyle w:val="Hyperlink"/>
            <w:noProof/>
          </w:rPr>
          <w:t>3.2.22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Enhed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5" w:history="1">
        <w:r w:rsidR="00B21A4D" w:rsidRPr="006D7BDB">
          <w:rPr>
            <w:rStyle w:val="Hyperlink"/>
            <w:noProof/>
          </w:rPr>
          <w:t>3.2.23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Firmaoplysninger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6" w:history="1">
        <w:r w:rsidR="00B21A4D" w:rsidRPr="006D7BDB">
          <w:rPr>
            <w:rStyle w:val="Hyperlink"/>
            <w:noProof/>
          </w:rPr>
          <w:t>3.2.24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Forureningskomponent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7" w:history="1">
        <w:r w:rsidR="00B21A4D" w:rsidRPr="006D7BDB">
          <w:rPr>
            <w:rStyle w:val="Hyperlink"/>
            <w:noProof/>
          </w:rPr>
          <w:t>3.2.25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Graensevaerdier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8" w:history="1">
        <w:r w:rsidR="00B21A4D" w:rsidRPr="006D7BDB">
          <w:rPr>
            <w:rStyle w:val="Hyperlink"/>
            <w:noProof/>
          </w:rPr>
          <w:t>3.2.26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Interessent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599" w:history="1">
        <w:r w:rsidR="00B21A4D" w:rsidRPr="006D7BDB">
          <w:rPr>
            <w:rStyle w:val="Hyperlink"/>
            <w:noProof/>
          </w:rPr>
          <w:t>3.2.27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_Toc399765599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0" w:history="1">
        <w:r w:rsidR="00B21A4D" w:rsidRPr="006D7BDB">
          <w:rPr>
            <w:rStyle w:val="Hyperlink"/>
            <w:noProof/>
          </w:rPr>
          <w:t>3.2.28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JordanlaegType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1" w:history="1">
        <w:r w:rsidR="00B21A4D" w:rsidRPr="006D7BDB">
          <w:rPr>
            <w:rStyle w:val="Hyperlink"/>
            <w:noProof/>
          </w:rPr>
          <w:t>3.2.29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JordflytningType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2" w:history="1">
        <w:r w:rsidR="00B21A4D" w:rsidRPr="006D7BDB">
          <w:rPr>
            <w:rStyle w:val="Hyperlink"/>
            <w:noProof/>
          </w:rPr>
          <w:t>3.2.30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JordForureningskomponent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13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3" w:history="1">
        <w:r w:rsidR="00B21A4D" w:rsidRPr="006D7BDB">
          <w:rPr>
            <w:rStyle w:val="Hyperlink"/>
            <w:noProof/>
          </w:rPr>
          <w:t>3.2.31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Jordforureningsopslag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4" w:history="1">
        <w:r w:rsidR="00B21A4D" w:rsidRPr="006D7BDB">
          <w:rPr>
            <w:rStyle w:val="Hyperlink"/>
            <w:noProof/>
          </w:rPr>
          <w:t>3.2.32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JordKlassifikationType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5" w:history="1">
        <w:r w:rsidR="00B21A4D" w:rsidRPr="006D7BDB">
          <w:rPr>
            <w:rStyle w:val="Hyperlink"/>
            <w:noProof/>
          </w:rPr>
          <w:t>3.2.33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Jordmodtager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6" w:history="1">
        <w:r w:rsidR="00B21A4D" w:rsidRPr="006D7BDB">
          <w:rPr>
            <w:rStyle w:val="Hyperlink"/>
            <w:noProof/>
          </w:rPr>
          <w:t>3.2.34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Kommune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7" w:history="1">
        <w:r w:rsidR="00B21A4D" w:rsidRPr="006D7BDB">
          <w:rPr>
            <w:rStyle w:val="Hyperlink"/>
            <w:noProof/>
          </w:rPr>
          <w:t>3.2.35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KommuneJordklassifikation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8" w:history="1">
        <w:r w:rsidR="00B21A4D" w:rsidRPr="006D7BDB">
          <w:rPr>
            <w:rStyle w:val="Hyperlink"/>
            <w:noProof/>
          </w:rPr>
          <w:t>3.2.36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Kommunikation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09" w:history="1">
        <w:r w:rsidR="00B21A4D" w:rsidRPr="006D7BDB">
          <w:rPr>
            <w:rStyle w:val="Hyperlink"/>
            <w:noProof/>
          </w:rPr>
          <w:t>3.2.37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Konfig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_Toc399765609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0" w:history="1">
        <w:r w:rsidR="00B21A4D" w:rsidRPr="006D7BDB">
          <w:rPr>
            <w:rStyle w:val="Hyperlink"/>
            <w:noProof/>
          </w:rPr>
          <w:t>3.2.38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LandsdelType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1" w:history="1">
        <w:r w:rsidR="00B21A4D" w:rsidRPr="006D7BDB">
          <w:rPr>
            <w:rStyle w:val="Hyperlink"/>
            <w:noProof/>
          </w:rPr>
          <w:t>3.2.39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Lastbil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2" w:history="1">
        <w:r w:rsidR="00B21A4D" w:rsidRPr="006D7BDB">
          <w:rPr>
            <w:rStyle w:val="Hyperlink"/>
            <w:noProof/>
          </w:rPr>
          <w:t>3.2.40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Log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14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3" w:history="1">
        <w:r w:rsidR="00B21A4D" w:rsidRPr="006D7BDB">
          <w:rPr>
            <w:rStyle w:val="Hyperlink"/>
            <w:noProof/>
          </w:rPr>
          <w:t>3.2.41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MapModtagerAnlaeg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4" w:history="1">
        <w:r w:rsidR="00B21A4D" w:rsidRPr="006D7BDB">
          <w:rPr>
            <w:rStyle w:val="Hyperlink"/>
            <w:noProof/>
          </w:rPr>
          <w:t>3.2.42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Matrikel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5" w:history="1">
        <w:r w:rsidR="00B21A4D" w:rsidRPr="006D7BDB">
          <w:rPr>
            <w:rStyle w:val="Hyperlink"/>
            <w:noProof/>
          </w:rPr>
          <w:t>3.2.43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MiljoeklasseType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6" w:history="1">
        <w:r w:rsidR="00B21A4D" w:rsidRPr="006D7BDB">
          <w:rPr>
            <w:rStyle w:val="Hyperlink"/>
            <w:noProof/>
          </w:rPr>
          <w:t>3.2.44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ModtagerAnlaeg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7" w:history="1">
        <w:r w:rsidR="00B21A4D" w:rsidRPr="006D7BDB">
          <w:rPr>
            <w:rStyle w:val="Hyperlink"/>
            <w:noProof/>
          </w:rPr>
          <w:t>3.2.45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NLogEntries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8" w:history="1">
        <w:r w:rsidR="00B21A4D" w:rsidRPr="006D7BDB">
          <w:rPr>
            <w:rStyle w:val="Hyperlink"/>
            <w:noProof/>
          </w:rPr>
          <w:t>3.2.46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Oprindelsessted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19" w:history="1">
        <w:r w:rsidR="00B21A4D" w:rsidRPr="006D7BDB">
          <w:rPr>
            <w:rStyle w:val="Hyperlink"/>
            <w:noProof/>
          </w:rPr>
          <w:t>3.2.47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OprindelsesstedKlassifikationType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_Toc399765619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0" w:history="1">
        <w:r w:rsidR="00B21A4D" w:rsidRPr="006D7BDB">
          <w:rPr>
            <w:rStyle w:val="Hyperlink"/>
            <w:noProof/>
          </w:rPr>
          <w:t>3.2.48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Person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1" w:history="1">
        <w:r w:rsidR="00B21A4D" w:rsidRPr="006D7BDB">
          <w:rPr>
            <w:rStyle w:val="Hyperlink"/>
            <w:noProof/>
          </w:rPr>
          <w:t>3.2.49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PersonJordmodtager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2" w:history="1">
        <w:r w:rsidR="00B21A4D" w:rsidRPr="006D7BDB">
          <w:rPr>
            <w:rStyle w:val="Hyperlink"/>
            <w:noProof/>
          </w:rPr>
          <w:t>3.2.50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PersonKommune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3" w:history="1">
        <w:r w:rsidR="00B21A4D" w:rsidRPr="006D7BDB">
          <w:rPr>
            <w:rStyle w:val="Hyperlink"/>
            <w:noProof/>
          </w:rPr>
          <w:t>3.2.51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PlanlagteStikproever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4" w:history="1">
        <w:r w:rsidR="00B21A4D" w:rsidRPr="006D7BDB">
          <w:rPr>
            <w:rStyle w:val="Hyperlink"/>
            <w:noProof/>
          </w:rPr>
          <w:t>3.2.52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Sagsbehandler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15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5" w:history="1">
        <w:r w:rsidR="00B21A4D" w:rsidRPr="006D7BDB">
          <w:rPr>
            <w:rStyle w:val="Hyperlink"/>
            <w:noProof/>
          </w:rPr>
          <w:t>3.2.53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StatusAnmeldelse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6" w:history="1">
        <w:r w:rsidR="00B21A4D" w:rsidRPr="006D7BDB">
          <w:rPr>
            <w:rStyle w:val="Hyperlink"/>
            <w:noProof/>
          </w:rPr>
          <w:t>3.2.54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StatusAnmeldelseType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7" w:history="1">
        <w:r w:rsidR="00B21A4D" w:rsidRPr="006D7BDB">
          <w:rPr>
            <w:rStyle w:val="Hyperlink"/>
            <w:noProof/>
          </w:rPr>
          <w:t>3.2.55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StatusBetaler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8" w:history="1">
        <w:r w:rsidR="00B21A4D" w:rsidRPr="006D7BDB">
          <w:rPr>
            <w:rStyle w:val="Hyperlink"/>
            <w:noProof/>
          </w:rPr>
          <w:t>3.2.56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StatusStikproeve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29" w:history="1">
        <w:r w:rsidR="00B21A4D" w:rsidRPr="006D7BDB">
          <w:rPr>
            <w:rStyle w:val="Hyperlink"/>
            <w:noProof/>
          </w:rPr>
          <w:t>3.2.57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StatusStikproeveType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_Toc399765629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0" w:history="1">
        <w:r w:rsidR="00B21A4D" w:rsidRPr="006D7BDB">
          <w:rPr>
            <w:rStyle w:val="Hyperlink"/>
            <w:noProof/>
          </w:rPr>
          <w:t>3.2.58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Stikproeve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1" w:history="1">
        <w:r w:rsidR="00B21A4D" w:rsidRPr="006D7BDB">
          <w:rPr>
            <w:rStyle w:val="Hyperlink"/>
            <w:noProof/>
          </w:rPr>
          <w:t>3.2.59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Transportoer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2" w:history="1">
        <w:r w:rsidR="00B21A4D" w:rsidRPr="006D7BDB">
          <w:rPr>
            <w:rStyle w:val="Hyperlink"/>
            <w:noProof/>
          </w:rPr>
          <w:t>3.2.60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Vognlaes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3" w:history="1">
        <w:r w:rsidR="00B21A4D" w:rsidRPr="006D7BDB">
          <w:rPr>
            <w:rStyle w:val="Hyperlink"/>
            <w:noProof/>
          </w:rPr>
          <w:t>3.2.61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webpages_Membership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4" w:history="1">
        <w:r w:rsidR="00B21A4D" w:rsidRPr="006D7BDB">
          <w:rPr>
            <w:rStyle w:val="Hyperlink"/>
            <w:noProof/>
          </w:rPr>
          <w:t>3.2.62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webpages_OAuthMembership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5" w:history="1">
        <w:r w:rsidR="00B21A4D" w:rsidRPr="006D7BDB">
          <w:rPr>
            <w:rStyle w:val="Hyperlink"/>
            <w:noProof/>
          </w:rPr>
          <w:t>3.2.63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webpages_Roles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6" w:history="1">
        <w:r w:rsidR="00B21A4D" w:rsidRPr="006D7BDB">
          <w:rPr>
            <w:rStyle w:val="Hyperlink"/>
            <w:noProof/>
          </w:rPr>
          <w:t>3.2.64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webpages_UsersInRoles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7" w:history="1">
        <w:r w:rsidR="00B21A4D" w:rsidRPr="006D7BDB">
          <w:rPr>
            <w:rStyle w:val="Hyperlink"/>
            <w:noProof/>
          </w:rPr>
          <w:t>3.3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Brugere og rettigheder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16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638" w:history="1">
        <w:r w:rsidR="00B21A4D" w:rsidRPr="006D7BDB">
          <w:rPr>
            <w:rStyle w:val="Hyperlink"/>
            <w:noProof/>
          </w:rPr>
          <w:t>4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Opsætning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39" w:history="1">
        <w:r w:rsidR="00B21A4D" w:rsidRPr="006D7BDB">
          <w:rPr>
            <w:rStyle w:val="Hyperlink"/>
            <w:noProof/>
          </w:rPr>
          <w:t>4.1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Kommune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_Toc399765639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0" w:history="1">
        <w:r w:rsidR="00B21A4D" w:rsidRPr="006D7BDB">
          <w:rPr>
            <w:rStyle w:val="Hyperlink"/>
            <w:noProof/>
          </w:rPr>
          <w:t>4.1.1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Konfig tabel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1" w:history="1">
        <w:r w:rsidR="00B21A4D" w:rsidRPr="006D7BDB">
          <w:rPr>
            <w:rStyle w:val="Hyperlink"/>
            <w:noProof/>
          </w:rPr>
          <w:t>4.1.2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Kommune tabel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2" w:history="1">
        <w:r w:rsidR="00B21A4D" w:rsidRPr="006D7BDB">
          <w:rPr>
            <w:rStyle w:val="Hyperlink"/>
            <w:noProof/>
          </w:rPr>
          <w:t>4.2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Jordmodtager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17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3" w:history="1">
        <w:r w:rsidR="00B21A4D" w:rsidRPr="006D7BDB">
          <w:rPr>
            <w:rStyle w:val="Hyperlink"/>
            <w:noProof/>
          </w:rPr>
          <w:t>4.2.1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Modtageranlæg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4" w:history="1">
        <w:r w:rsidR="00B21A4D" w:rsidRPr="006D7BDB">
          <w:rPr>
            <w:rStyle w:val="Hyperlink"/>
            <w:noProof/>
          </w:rPr>
          <w:t>4.3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Administrator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5" w:history="1">
        <w:r w:rsidR="00B21A4D" w:rsidRPr="006D7BDB">
          <w:rPr>
            <w:rStyle w:val="Hyperlink"/>
            <w:noProof/>
          </w:rPr>
          <w:t>4.4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Skabeloner til advisering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646" w:history="1">
        <w:r w:rsidR="00B21A4D" w:rsidRPr="006D7BDB">
          <w:rPr>
            <w:rStyle w:val="Hyperlink"/>
            <w:noProof/>
          </w:rPr>
          <w:t>5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Servermiljø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7" w:history="1">
        <w:r w:rsidR="00B21A4D" w:rsidRPr="006D7BDB">
          <w:rPr>
            <w:rStyle w:val="Hyperlink"/>
            <w:noProof/>
          </w:rPr>
          <w:t>5.1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Webserver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8" w:history="1">
        <w:r w:rsidR="00B21A4D" w:rsidRPr="006D7BDB">
          <w:rPr>
            <w:rStyle w:val="Hyperlink"/>
            <w:noProof/>
          </w:rPr>
          <w:t>5.1.1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Diskplads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49" w:history="1">
        <w:r w:rsidR="00B21A4D" w:rsidRPr="006D7BDB">
          <w:rPr>
            <w:rStyle w:val="Hyperlink"/>
            <w:noProof/>
          </w:rPr>
          <w:t>5.2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Serverspecifikationer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_Toc399765649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18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50" w:history="1">
        <w:r w:rsidR="00B21A4D" w:rsidRPr="006D7BDB">
          <w:rPr>
            <w:rStyle w:val="Hyperlink"/>
            <w:noProof/>
          </w:rPr>
          <w:t>5.3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Databaseserver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51" w:history="1">
        <w:r w:rsidR="00B21A4D" w:rsidRPr="006D7BDB">
          <w:rPr>
            <w:rStyle w:val="Hyperlink"/>
            <w:noProof/>
          </w:rPr>
          <w:t>5.3.1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Diskplads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52" w:history="1">
        <w:r w:rsidR="00B21A4D" w:rsidRPr="006D7BDB">
          <w:rPr>
            <w:rStyle w:val="Hyperlink"/>
            <w:noProof/>
          </w:rPr>
          <w:t>5.3.2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Serverspecifikationer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19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53" w:history="1">
        <w:r w:rsidR="00B21A4D" w:rsidRPr="006D7BDB">
          <w:rPr>
            <w:rStyle w:val="Hyperlink"/>
            <w:noProof/>
          </w:rPr>
          <w:t>5.4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Scaleringssenarier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20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54" w:history="1">
        <w:r w:rsidR="00B21A4D" w:rsidRPr="006D7BDB">
          <w:rPr>
            <w:rStyle w:val="Hyperlink"/>
            <w:noProof/>
          </w:rPr>
          <w:t>5.5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Netværkshastighed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_Toc399765654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20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655" w:history="1">
        <w:r w:rsidR="00B21A4D" w:rsidRPr="006D7BDB">
          <w:rPr>
            <w:rStyle w:val="Hyperlink"/>
            <w:noProof/>
          </w:rPr>
          <w:t>6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Ny intern bruger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_Toc399765655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20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656" w:history="1">
        <w:r w:rsidR="00B21A4D" w:rsidRPr="006D7BDB">
          <w:rPr>
            <w:rStyle w:val="Hyperlink"/>
            <w:noProof/>
          </w:rPr>
          <w:t>7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Opsætning af ny kunde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_Toc399765656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657" w:history="1">
        <w:r w:rsidR="00B21A4D" w:rsidRPr="006D7BDB">
          <w:rPr>
            <w:rStyle w:val="Hyperlink"/>
            <w:noProof/>
          </w:rPr>
          <w:t>8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Bomsystem – snitflade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_Toc399765657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9765658" w:history="1">
        <w:r w:rsidR="00B21A4D" w:rsidRPr="006D7BDB">
          <w:rPr>
            <w:rStyle w:val="Hyperlink"/>
            <w:noProof/>
          </w:rPr>
          <w:t>9</w:t>
        </w:r>
        <w:r w:rsidR="00B21A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21A4D" w:rsidRPr="006D7BDB">
          <w:rPr>
            <w:rStyle w:val="Hyperlink"/>
            <w:noProof/>
          </w:rPr>
          <w:t>Installationsvejledning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_Toc399765658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59" w:history="1">
        <w:r w:rsidR="00B21A4D" w:rsidRPr="006D7BDB">
          <w:rPr>
            <w:rStyle w:val="Hyperlink"/>
            <w:noProof/>
          </w:rPr>
          <w:t>9.1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FlytJord Website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_Toc399765659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 w:rsidP="0000501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60" w:history="1">
        <w:r w:rsidR="00B21A4D" w:rsidRPr="006D7BDB">
          <w:rPr>
            <w:rStyle w:val="Hyperlink"/>
            <w:noProof/>
          </w:rPr>
          <w:t>9.1.1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Konfigurationsfiler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_Toc399765660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61" w:history="1">
        <w:r w:rsidR="00B21A4D" w:rsidRPr="006D7BDB">
          <w:rPr>
            <w:rStyle w:val="Hyperlink"/>
            <w:noProof/>
          </w:rPr>
          <w:t>9.2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PDF – Service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_Toc399765661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62" w:history="1">
        <w:r w:rsidR="00B21A4D" w:rsidRPr="006D7BDB">
          <w:rPr>
            <w:rStyle w:val="Hyperlink"/>
            <w:noProof/>
          </w:rPr>
          <w:t>9.3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Fildrev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_Toc399765662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21</w:t>
        </w:r>
        <w:r w:rsidR="00B21A4D">
          <w:rPr>
            <w:noProof/>
            <w:webHidden/>
          </w:rPr>
          <w:fldChar w:fldCharType="end"/>
        </w:r>
      </w:hyperlink>
    </w:p>
    <w:p w:rsidR="00B21A4D" w:rsidRDefault="005A1A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765663" w:history="1">
        <w:r w:rsidR="00B21A4D" w:rsidRPr="006D7BDB">
          <w:rPr>
            <w:rStyle w:val="Hyperlink"/>
            <w:noProof/>
          </w:rPr>
          <w:t>9.4</w:t>
        </w:r>
        <w:r w:rsidR="00B21A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A4D" w:rsidRPr="006D7BDB">
          <w:rPr>
            <w:rStyle w:val="Hyperlink"/>
            <w:noProof/>
          </w:rPr>
          <w:t>Niras.Jordflytning.ServiceTrigger</w:t>
        </w:r>
        <w:r w:rsidR="00B21A4D">
          <w:rPr>
            <w:noProof/>
            <w:webHidden/>
          </w:rPr>
          <w:tab/>
        </w:r>
        <w:r w:rsidR="00B21A4D">
          <w:rPr>
            <w:noProof/>
            <w:webHidden/>
          </w:rPr>
          <w:fldChar w:fldCharType="begin"/>
        </w:r>
        <w:r w:rsidR="00B21A4D">
          <w:rPr>
            <w:noProof/>
            <w:webHidden/>
          </w:rPr>
          <w:instrText xml:space="preserve"> PAGEREF _Toc399765663 \h </w:instrText>
        </w:r>
        <w:r w:rsidR="00B21A4D">
          <w:rPr>
            <w:noProof/>
            <w:webHidden/>
          </w:rPr>
        </w:r>
        <w:r w:rsidR="00B21A4D">
          <w:rPr>
            <w:noProof/>
            <w:webHidden/>
          </w:rPr>
          <w:fldChar w:fldCharType="separate"/>
        </w:r>
        <w:r w:rsidR="00B21A4D">
          <w:rPr>
            <w:noProof/>
            <w:webHidden/>
          </w:rPr>
          <w:t>22</w:t>
        </w:r>
        <w:r w:rsidR="00B21A4D">
          <w:rPr>
            <w:noProof/>
            <w:webHidden/>
          </w:rPr>
          <w:fldChar w:fldCharType="end"/>
        </w:r>
      </w:hyperlink>
    </w:p>
    <w:p w:rsidR="00AE5240" w:rsidRDefault="007F4305" w:rsidP="007F4305">
      <w:r w:rsidRPr="00AE5240">
        <w:fldChar w:fldCharType="end"/>
      </w:r>
    </w:p>
    <w:p w:rsidR="00AE5240" w:rsidRDefault="00AE5240">
      <w:pPr>
        <w:spacing w:line="240" w:lineRule="auto"/>
      </w:pPr>
      <w:r>
        <w:br w:type="page"/>
      </w:r>
    </w:p>
    <w:p w:rsidR="007F4305" w:rsidRDefault="00AE5240" w:rsidP="00AE5240">
      <w:pPr>
        <w:pStyle w:val="Heading1"/>
      </w:pPr>
      <w:bookmarkStart w:id="4" w:name="_Toc399765548"/>
      <w:r>
        <w:lastRenderedPageBreak/>
        <w:t>Arkitektur</w:t>
      </w:r>
      <w:bookmarkEnd w:id="4"/>
    </w:p>
    <w:p w:rsidR="00AE5240" w:rsidRDefault="00E02932" w:rsidP="00AE5240">
      <w:pPr>
        <w:pStyle w:val="BodyText1"/>
      </w:pPr>
      <w:r>
        <w:t xml:space="preserve">FlytJord har flere snitflader mod services intern i NIRAS miljø </w:t>
      </w:r>
      <w:r w:rsidR="00933255">
        <w:t>på forskellige se</w:t>
      </w:r>
      <w:r w:rsidR="00933255">
        <w:t>r</w:t>
      </w:r>
      <w:r w:rsidR="00933255">
        <w:t xml:space="preserve">vere </w:t>
      </w:r>
      <w:r>
        <w:t>så</w:t>
      </w:r>
      <w:r w:rsidR="00DC0071">
        <w:t xml:space="preserve">vel </w:t>
      </w:r>
      <w:r>
        <w:t>som eksterne services</w:t>
      </w:r>
      <w:r w:rsidR="004A35CD">
        <w:t xml:space="preserve"> placeret udenfor NIRAS </w:t>
      </w:r>
      <w:proofErr w:type="spellStart"/>
      <w:r w:rsidR="004A35CD">
        <w:t>hosting</w:t>
      </w:r>
      <w:r w:rsidR="00933255">
        <w:t>miljø</w:t>
      </w:r>
      <w:proofErr w:type="spellEnd"/>
      <w:r>
        <w:t>. Nede</w:t>
      </w:r>
      <w:r>
        <w:t>n</w:t>
      </w:r>
      <w:r>
        <w:t>stående er vist en illustration over snitfladerne. I det følgende beskrives de e</w:t>
      </w:r>
      <w:r>
        <w:t>n</w:t>
      </w:r>
      <w:r>
        <w:t>kelte snitflader.</w:t>
      </w:r>
    </w:p>
    <w:p w:rsidR="00E02932" w:rsidRDefault="00571B2C" w:rsidP="00AE5240">
      <w:pPr>
        <w:pStyle w:val="BodyText1"/>
      </w:pPr>
      <w:r>
        <w:object w:dxaOrig="11040" w:dyaOrig="8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274.2pt" o:ole="">
            <v:imagedata r:id="rId8" o:title=""/>
          </v:shape>
          <o:OLEObject Type="Embed" ProgID="Visio.Drawing.11" ShapeID="_x0000_i1025" DrawAspect="Content" ObjectID="_1476188735" r:id="rId9"/>
        </w:object>
      </w:r>
    </w:p>
    <w:p w:rsidR="00E02932" w:rsidRDefault="00E02932" w:rsidP="00AE5240">
      <w:pPr>
        <w:pStyle w:val="BodyText1"/>
      </w:pPr>
    </w:p>
    <w:p w:rsidR="00E02932" w:rsidRDefault="00E02932" w:rsidP="00E02932">
      <w:pPr>
        <w:pStyle w:val="Heading2"/>
      </w:pPr>
      <w:bookmarkStart w:id="5" w:name="_Toc399765549"/>
      <w:r>
        <w:t>FlytJord – NIRAS</w:t>
      </w:r>
      <w:bookmarkEnd w:id="5"/>
    </w:p>
    <w:p w:rsidR="00E02932" w:rsidRDefault="00E02932" w:rsidP="00E02932">
      <w:pPr>
        <w:pStyle w:val="Heading3"/>
      </w:pPr>
      <w:bookmarkStart w:id="6" w:name="_Toc399765550"/>
      <w:r>
        <w:t>Website</w:t>
      </w:r>
      <w:bookmarkEnd w:id="6"/>
    </w:p>
    <w:p w:rsidR="00B04658" w:rsidRDefault="00B04658" w:rsidP="00B04658">
      <w:pPr>
        <w:pStyle w:val="BodyText1"/>
      </w:pPr>
      <w:r>
        <w:t>FlytJord website indeholdende: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Web sider til eksterne brugere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Web sider til kommuner og jordmodtager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Mobil website</w:t>
      </w:r>
    </w:p>
    <w:p w:rsidR="00422C7E" w:rsidRDefault="00B04658" w:rsidP="00C26E96">
      <w:pPr>
        <w:pStyle w:val="BodyText1"/>
        <w:numPr>
          <w:ilvl w:val="0"/>
          <w:numId w:val="20"/>
        </w:numPr>
      </w:pPr>
      <w:r>
        <w:t>Bom webservice</w:t>
      </w:r>
    </w:p>
    <w:p w:rsidR="00C26E96" w:rsidRDefault="00C26E96" w:rsidP="00C26E96">
      <w:pPr>
        <w:pStyle w:val="BodyText1"/>
      </w:pPr>
      <w:r>
        <w:t>Websitet tilgås via port 80</w:t>
      </w:r>
    </w:p>
    <w:p w:rsidR="00AE5240" w:rsidRDefault="00AE5240" w:rsidP="00E02932">
      <w:pPr>
        <w:pStyle w:val="Heading3"/>
      </w:pPr>
      <w:bookmarkStart w:id="7" w:name="_Toc399765551"/>
      <w:r>
        <w:lastRenderedPageBreak/>
        <w:t>Database</w:t>
      </w:r>
      <w:bookmarkEnd w:id="7"/>
    </w:p>
    <w:p w:rsidR="00B04658" w:rsidRDefault="00B04658" w:rsidP="00B04658">
      <w:pPr>
        <w:pStyle w:val="BodyText1"/>
      </w:pPr>
      <w:r>
        <w:t>FlytJord database</w:t>
      </w:r>
    </w:p>
    <w:p w:rsidR="00C26E96" w:rsidRDefault="00C26E96" w:rsidP="00B04658">
      <w:pPr>
        <w:pStyle w:val="BodyText1"/>
      </w:pPr>
      <w:r>
        <w:t xml:space="preserve">Databasen er ikke tilgængelig </w:t>
      </w:r>
      <w:r w:rsidR="00D149EA">
        <w:t>for brugeren uden for DMZ. Kommunikationen mellem websitet og databasen sker via port 1433, som anvendes som default af MS SQL Server.</w:t>
      </w:r>
    </w:p>
    <w:p w:rsidR="00D149EA" w:rsidRDefault="00D149EA" w:rsidP="00B04658">
      <w:pPr>
        <w:pStyle w:val="BodyText1"/>
      </w:pPr>
      <w:r>
        <w:t>FlytJord database er installeret på en anden server end serveren hvor websitet er installeret - men det er ikke noget krav.</w:t>
      </w:r>
    </w:p>
    <w:p w:rsidR="00E02932" w:rsidRDefault="00E02932" w:rsidP="00E02932">
      <w:pPr>
        <w:pStyle w:val="Heading3"/>
      </w:pPr>
      <w:bookmarkStart w:id="8" w:name="_Toc399765552"/>
      <w:r>
        <w:t>Filer</w:t>
      </w:r>
      <w:bookmarkEnd w:id="8"/>
    </w:p>
    <w:p w:rsidR="00B04658" w:rsidRDefault="00B04658" w:rsidP="00B04658">
      <w:pPr>
        <w:pStyle w:val="BodyText1"/>
      </w:pPr>
      <w:r>
        <w:t>Diskdrev på webserveren indeholdende: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Godkendte anmeldelser i PDF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Vedhæftede dokumenter til anmeldelser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Vedhæftede dokumenter til stikprøver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Log filer</w:t>
      </w:r>
    </w:p>
    <w:p w:rsidR="00B04658" w:rsidRDefault="00D149EA" w:rsidP="00B04658">
      <w:pPr>
        <w:pStyle w:val="BodyText1"/>
      </w:pPr>
      <w:r>
        <w:t xml:space="preserve">Filerne er placeret på en harddisk tilknyttet </w:t>
      </w:r>
      <w:r w:rsidR="00933255">
        <w:t>til webserver hvor FlytJord websitet er installeret</w:t>
      </w:r>
      <w:r>
        <w:t xml:space="preserve">. Dette gør </w:t>
      </w:r>
      <w:r w:rsidR="00DC0071">
        <w:t xml:space="preserve">det </w:t>
      </w:r>
      <w:r>
        <w:t>nemmere at vedligeholde</w:t>
      </w:r>
      <w:r w:rsidR="00933255">
        <w:t xml:space="preserve"> hosting miljøet</w:t>
      </w:r>
      <w:r>
        <w:t xml:space="preserve">. Der </w:t>
      </w:r>
      <w:r w:rsidR="00933255">
        <w:t xml:space="preserve">er </w:t>
      </w:r>
      <w:r>
        <w:t>dog ikke nogen krav om at filerne ikke må ligge på webserverens ”c: drev”.</w:t>
      </w:r>
    </w:p>
    <w:p w:rsidR="00E02932" w:rsidRDefault="00E02932" w:rsidP="00E02932">
      <w:pPr>
        <w:pStyle w:val="Heading3"/>
      </w:pPr>
      <w:bookmarkStart w:id="9" w:name="_Toc399765553"/>
      <w:r>
        <w:t>PDF service</w:t>
      </w:r>
      <w:bookmarkEnd w:id="9"/>
    </w:p>
    <w:p w:rsidR="00E02932" w:rsidRDefault="00B04658" w:rsidP="00E02932">
      <w:pPr>
        <w:pStyle w:val="BodyText1"/>
      </w:pPr>
      <w:r>
        <w:t>Web</w:t>
      </w:r>
      <w:r w:rsidR="00E02932">
        <w:t>service som generere</w:t>
      </w:r>
      <w:r w:rsidR="00DC0071">
        <w:t>r</w:t>
      </w:r>
      <w:r w:rsidR="00E02932">
        <w:t xml:space="preserve"> </w:t>
      </w:r>
      <w:r>
        <w:t>godkendte anmeldelser som PDF og placere</w:t>
      </w:r>
      <w:r w:rsidR="00DC0071">
        <w:t>r</w:t>
      </w:r>
      <w:r>
        <w:t xml:space="preserve"> filerne i mappe på webserveren</w:t>
      </w:r>
    </w:p>
    <w:p w:rsidR="00D149EA" w:rsidRDefault="00D149EA" w:rsidP="00E02932">
      <w:pPr>
        <w:pStyle w:val="BodyText1"/>
      </w:pPr>
      <w:r>
        <w:t>Webservicen er installeret på en anden server end FlytJord</w:t>
      </w:r>
      <w:r w:rsidR="00933255">
        <w:t xml:space="preserve"> websitet</w:t>
      </w:r>
      <w:r>
        <w:t xml:space="preserve">, da den også brugers af andre </w:t>
      </w:r>
      <w:r w:rsidR="00933255">
        <w:t xml:space="preserve">NIRAS </w:t>
      </w:r>
      <w:r>
        <w:t>produkter.</w:t>
      </w:r>
    </w:p>
    <w:p w:rsidR="00D149EA" w:rsidRDefault="00D149EA" w:rsidP="00E02932">
      <w:pPr>
        <w:pStyle w:val="BodyText1"/>
      </w:pPr>
      <w:r>
        <w:t>Kommunikationen mellem webservicen og FlytJord websitet sker via port 80.</w:t>
      </w:r>
    </w:p>
    <w:p w:rsidR="00D149EA" w:rsidRPr="00E02932" w:rsidRDefault="00D149EA" w:rsidP="00E02932">
      <w:pPr>
        <w:pStyle w:val="BodyText1"/>
      </w:pPr>
      <w:r>
        <w:t>Der er ikke nogen krav om</w:t>
      </w:r>
      <w:r w:rsidR="00933255">
        <w:t>,</w:t>
      </w:r>
      <w:r>
        <w:t xml:space="preserve"> at PDF servicen ikke må ligge på samme server som FlytJord websitet.</w:t>
      </w:r>
    </w:p>
    <w:p w:rsidR="00E02932" w:rsidRDefault="00E02932" w:rsidP="00E02932">
      <w:pPr>
        <w:pStyle w:val="Heading3"/>
      </w:pPr>
      <w:bookmarkStart w:id="10" w:name="_Toc399765554"/>
      <w:r>
        <w:t>Mail service</w:t>
      </w:r>
      <w:bookmarkEnd w:id="10"/>
    </w:p>
    <w:p w:rsidR="00E02932" w:rsidRDefault="00E02932" w:rsidP="00E02932">
      <w:pPr>
        <w:pStyle w:val="BodyText1"/>
      </w:pPr>
      <w:r>
        <w:t>Webservice</w:t>
      </w:r>
      <w:r w:rsidR="00B04658">
        <w:t xml:space="preserve"> som </w:t>
      </w:r>
      <w:r w:rsidR="00933255">
        <w:t xml:space="preserve">rummer funktionalitet til at sende mails. Servicen </w:t>
      </w:r>
      <w:r w:rsidR="00B04658">
        <w:t xml:space="preserve">anvender </w:t>
      </w:r>
      <w:r w:rsidR="00933255">
        <w:t xml:space="preserve">en </w:t>
      </w:r>
      <w:r w:rsidR="00B04658">
        <w:t>SMTP serve</w:t>
      </w:r>
      <w:r w:rsidR="00D149EA">
        <w:t>r</w:t>
      </w:r>
      <w:r w:rsidR="00933255">
        <w:t xml:space="preserve"> hostet af NIRAS.</w:t>
      </w:r>
    </w:p>
    <w:p w:rsidR="00933255" w:rsidRDefault="00D149EA" w:rsidP="00E02932">
      <w:pPr>
        <w:pStyle w:val="BodyText1"/>
      </w:pPr>
      <w:r>
        <w:t xml:space="preserve">Mail servicen er ikke installeret på </w:t>
      </w:r>
      <w:r w:rsidR="00933255">
        <w:t>samme server</w:t>
      </w:r>
      <w:r>
        <w:t xml:space="preserve"> </w:t>
      </w:r>
      <w:r w:rsidR="00933255">
        <w:t xml:space="preserve">som </w:t>
      </w:r>
      <w:r>
        <w:t>FlytJord</w:t>
      </w:r>
      <w:r w:rsidR="00933255">
        <w:t xml:space="preserve"> websitet.</w:t>
      </w:r>
      <w:r>
        <w:t xml:space="preserve"> </w:t>
      </w:r>
    </w:p>
    <w:p w:rsidR="00D149EA" w:rsidRDefault="00D149EA" w:rsidP="00E02932">
      <w:pPr>
        <w:pStyle w:val="BodyText1"/>
      </w:pPr>
      <w:r>
        <w:lastRenderedPageBreak/>
        <w:t>Kommunikationen mellem FlytJord websitet og mail servicen sker via port 80.</w:t>
      </w:r>
    </w:p>
    <w:p w:rsidR="00D149EA" w:rsidRDefault="00D149EA" w:rsidP="00E02932">
      <w:pPr>
        <w:pStyle w:val="BodyText1"/>
      </w:pPr>
      <w:r>
        <w:t>Der er ikke nogen krav om at Mail servicen ikke må ligge på samme server.</w:t>
      </w:r>
    </w:p>
    <w:p w:rsidR="00B446ED" w:rsidRDefault="007944AE" w:rsidP="00E02932">
      <w:pPr>
        <w:pStyle w:val="Heading3"/>
      </w:pPr>
      <w:bookmarkStart w:id="11" w:name="_Toc399765555"/>
      <w:r>
        <w:t>Kortviewer og OGC server</w:t>
      </w:r>
      <w:bookmarkEnd w:id="11"/>
    </w:p>
    <w:p w:rsidR="00B446ED" w:rsidRDefault="007944AE" w:rsidP="00B446ED">
      <w:pPr>
        <w:pStyle w:val="BodyText1"/>
      </w:pPr>
      <w:r>
        <w:t>Som kortviewer og OGC server anvendes NIRAS’s KortInfo produkt</w:t>
      </w:r>
      <w:r w:rsidR="00B446ED">
        <w:t xml:space="preserve">. </w:t>
      </w:r>
      <w:r w:rsidR="00BC61AD">
        <w:t xml:space="preserve">KortInfo </w:t>
      </w:r>
      <w:r w:rsidR="00DC0071">
        <w:t xml:space="preserve">er </w:t>
      </w:r>
      <w:r w:rsidR="00BC61AD">
        <w:t>en NIRAS hosted løsning.</w:t>
      </w:r>
    </w:p>
    <w:p w:rsidR="00A70430" w:rsidRDefault="00A70430" w:rsidP="00B446ED">
      <w:pPr>
        <w:pStyle w:val="BodyText1"/>
      </w:pPr>
      <w:r>
        <w:t>Kommunikationen mellem KortInfo, FlytJord websitet og brugerne</w:t>
      </w:r>
      <w:r w:rsidR="007944AE">
        <w:t>s</w:t>
      </w:r>
      <w:r>
        <w:t xml:space="preserve"> webbrowsere sker via port 80.</w:t>
      </w:r>
    </w:p>
    <w:p w:rsidR="00B446ED" w:rsidRDefault="00B446ED" w:rsidP="00B446ED">
      <w:pPr>
        <w:pStyle w:val="Heading4"/>
      </w:pPr>
      <w:bookmarkStart w:id="12" w:name="_Toc399765556"/>
      <w:r>
        <w:t>Administration</w:t>
      </w:r>
      <w:bookmarkEnd w:id="12"/>
    </w:p>
    <w:p w:rsidR="00B446ED" w:rsidRPr="00B446ED" w:rsidRDefault="00B446ED" w:rsidP="00B446ED">
      <w:pPr>
        <w:pStyle w:val="BodyText1"/>
      </w:pPr>
      <w:r>
        <w:t>Webapplikation hvor kortene og WFS services til FlytJord opsættes.</w:t>
      </w:r>
    </w:p>
    <w:p w:rsidR="00E02932" w:rsidRDefault="00E02932" w:rsidP="00B446ED">
      <w:pPr>
        <w:pStyle w:val="Heading4"/>
      </w:pPr>
      <w:bookmarkStart w:id="13" w:name="_Toc399765557"/>
      <w:r>
        <w:t>KortInfo Kort API</w:t>
      </w:r>
      <w:bookmarkEnd w:id="13"/>
    </w:p>
    <w:p w:rsidR="00E02932" w:rsidRDefault="004A35CD" w:rsidP="00B04658">
      <w:pPr>
        <w:pStyle w:val="BodyText1"/>
      </w:pPr>
      <w:r>
        <w:t>JavaScript</w:t>
      </w:r>
      <w:r w:rsidR="00B04658">
        <w:t xml:space="preserve"> API som anvendes til visning af KortInfo kort på websiderne. Der anvendes </w:t>
      </w:r>
      <w:r>
        <w:t>JavaScript</w:t>
      </w:r>
      <w:r w:rsidR="00B04658">
        <w:t xml:space="preserve"> til </w:t>
      </w:r>
      <w:r w:rsidR="00E02932">
        <w:t>visning af kortet på websiden</w:t>
      </w:r>
      <w:r w:rsidR="00B04658">
        <w:t>.</w:t>
      </w:r>
    </w:p>
    <w:p w:rsidR="00E02932" w:rsidRDefault="00E02932" w:rsidP="00B446ED">
      <w:pPr>
        <w:pStyle w:val="Heading4"/>
      </w:pPr>
      <w:bookmarkStart w:id="14" w:name="_Toc399765558"/>
      <w:r>
        <w:t xml:space="preserve">KortInfo </w:t>
      </w:r>
      <w:r w:rsidR="00B446ED">
        <w:t>kortudstilling</w:t>
      </w:r>
      <w:bookmarkEnd w:id="14"/>
    </w:p>
    <w:p w:rsidR="00B446ED" w:rsidRPr="00B446ED" w:rsidRDefault="00B446ED" w:rsidP="00B446ED">
      <w:pPr>
        <w:pStyle w:val="BodyText1"/>
      </w:pPr>
      <w:r>
        <w:t xml:space="preserve">KortInfo indeholder kort services, som kan udstille data i OGC formaterne som WMS og WFS. </w:t>
      </w:r>
    </w:p>
    <w:p w:rsidR="00E02932" w:rsidRDefault="008E6C26" w:rsidP="00E02932">
      <w:pPr>
        <w:pStyle w:val="BodyText1"/>
      </w:pPr>
      <w:r>
        <w:t>Matrikel data ligger i lokal database hos NIRAS, som regelmæssigt opdater</w:t>
      </w:r>
      <w:r w:rsidR="00DC0071">
        <w:t>es. Jordstykkerne også i daglig</w:t>
      </w:r>
      <w:r>
        <w:t xml:space="preserve"> tale kald</w:t>
      </w:r>
      <w:r w:rsidR="00DC0071">
        <w:t>e</w:t>
      </w:r>
      <w:r>
        <w:t>t ”matriklerne” udstilles som WFS, så Fly</w:t>
      </w:r>
      <w:r>
        <w:t>t</w:t>
      </w:r>
      <w:r>
        <w:t xml:space="preserve">Jord kan </w:t>
      </w:r>
      <w:r w:rsidR="00DC0071">
        <w:t>”</w:t>
      </w:r>
      <w:r>
        <w:t>kopier</w:t>
      </w:r>
      <w:r w:rsidR="00DC0071">
        <w:t>e”</w:t>
      </w:r>
      <w:r>
        <w:t xml:space="preserve"> matriklerne over til FlytJord databasen. Hermed kan man se hvordan jordstykket så ud på anmeldelsestidspunktet.</w:t>
      </w:r>
    </w:p>
    <w:p w:rsidR="00E02932" w:rsidRDefault="00E02932" w:rsidP="00E02932">
      <w:pPr>
        <w:pStyle w:val="Heading3"/>
      </w:pPr>
      <w:bookmarkStart w:id="15" w:name="_Toc399765559"/>
      <w:r>
        <w:t>Jobs</w:t>
      </w:r>
      <w:bookmarkEnd w:id="15"/>
    </w:p>
    <w:p w:rsidR="008E6C26" w:rsidRPr="008E6C26" w:rsidRDefault="008E6C26" w:rsidP="008E6C26">
      <w:pPr>
        <w:pStyle w:val="BodyText1"/>
      </w:pPr>
      <w:r>
        <w:t>Følgende jobs køres dagligt hver nat</w:t>
      </w:r>
      <w:r w:rsidR="00957D24">
        <w:t xml:space="preserve"> på webserveren</w:t>
      </w:r>
      <w:r>
        <w:t>:</w:t>
      </w:r>
    </w:p>
    <w:p w:rsidR="00E02932" w:rsidRDefault="00E02932" w:rsidP="008E6C26">
      <w:pPr>
        <w:pStyle w:val="BodyText1"/>
        <w:numPr>
          <w:ilvl w:val="0"/>
          <w:numId w:val="22"/>
        </w:numPr>
      </w:pPr>
      <w:r>
        <w:t>Cach</w:t>
      </w:r>
      <w:r w:rsidR="008E6C26">
        <w:t>ing</w:t>
      </w:r>
      <w:r>
        <w:t xml:space="preserve"> </w:t>
      </w:r>
      <w:r w:rsidR="008E6C26">
        <w:t xml:space="preserve">af </w:t>
      </w:r>
      <w:r>
        <w:t>vejnavne</w:t>
      </w:r>
      <w:r w:rsidR="008E6C26">
        <w:t xml:space="preserve"> fra den offentlige AWS adresseservice.</w:t>
      </w:r>
    </w:p>
    <w:p w:rsidR="00E02932" w:rsidRDefault="00E02932" w:rsidP="008E6C26">
      <w:pPr>
        <w:pStyle w:val="BodyText1"/>
        <w:numPr>
          <w:ilvl w:val="0"/>
          <w:numId w:val="22"/>
        </w:numPr>
      </w:pPr>
      <w:r>
        <w:t>Afslut</w:t>
      </w:r>
      <w:r w:rsidR="008E6C26">
        <w:t>ning af forældet</w:t>
      </w:r>
      <w:r>
        <w:t xml:space="preserve"> anmeldelser</w:t>
      </w:r>
      <w:r w:rsidR="008E6C26">
        <w:t xml:space="preserve"> – Dette job kan sættes op således at anmeldelser</w:t>
      </w:r>
      <w:r w:rsidR="00E6164C">
        <w:t>,</w:t>
      </w:r>
      <w:r w:rsidR="008E6C26">
        <w:t xml:space="preserve"> som er ældre en</w:t>
      </w:r>
      <w:r w:rsidR="00DC0071">
        <w:t>d</w:t>
      </w:r>
      <w:r w:rsidR="008E6C26">
        <w:t xml:space="preserve"> x antal dage</w:t>
      </w:r>
      <w:r w:rsidR="00E6164C">
        <w:t>,</w:t>
      </w:r>
      <w:bookmarkStart w:id="16" w:name="_GoBack"/>
      <w:bookmarkEnd w:id="16"/>
      <w:r w:rsidR="008E6C26">
        <w:t xml:space="preserve"> afsluttes.</w:t>
      </w:r>
    </w:p>
    <w:p w:rsidR="0075246F" w:rsidRDefault="0075246F" w:rsidP="0075246F">
      <w:pPr>
        <w:pStyle w:val="BodyText1"/>
      </w:pPr>
      <w:r>
        <w:t xml:space="preserve">De 2 jobs startes hver nat kl. 3:01 af Windows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r w:rsidR="005A1ADD">
        <w:t xml:space="preserve">som </w:t>
      </w:r>
      <w:r>
        <w:t xml:space="preserve">afvikler batchjobbet </w:t>
      </w:r>
      <w:r w:rsidRPr="00D27FDD">
        <w:rPr>
          <w:b/>
        </w:rPr>
        <w:t>E:\Jordflytning\Niras.Jordflytning.ServiceTrigger\starts.bat</w:t>
      </w:r>
    </w:p>
    <w:p w:rsidR="0075246F" w:rsidRDefault="0075246F" w:rsidP="0075246F">
      <w:pPr>
        <w:pStyle w:val="BodyText1"/>
      </w:pPr>
      <w:r w:rsidRPr="00D27FDD">
        <w:rPr>
          <w:b/>
        </w:rPr>
        <w:t>Start</w:t>
      </w:r>
      <w:r w:rsidR="005A1ADD" w:rsidRPr="00D27FDD">
        <w:rPr>
          <w:b/>
        </w:rPr>
        <w:t>s</w:t>
      </w:r>
      <w:r w:rsidRPr="00D27FDD">
        <w:rPr>
          <w:b/>
        </w:rPr>
        <w:t>.bat</w:t>
      </w:r>
      <w:r>
        <w:t xml:space="preserve"> kalder programmet </w:t>
      </w:r>
      <w:r w:rsidRPr="00D27FDD">
        <w:rPr>
          <w:b/>
        </w:rPr>
        <w:t>Niras.Jordflytning.ServiceTrigger.exe</w:t>
      </w:r>
      <w:r>
        <w:t xml:space="preserve"> 2 gange.</w:t>
      </w:r>
    </w:p>
    <w:p w:rsidR="0075246F" w:rsidRDefault="0075246F" w:rsidP="0075246F">
      <w:pPr>
        <w:pStyle w:val="BodyText1"/>
      </w:pPr>
      <w:r>
        <w:t xml:space="preserve">Første kald med parameteren </w:t>
      </w:r>
      <w:r w:rsidRPr="0075246F">
        <w:rPr>
          <w:b/>
        </w:rPr>
        <w:t>adresser</w:t>
      </w:r>
      <w:r>
        <w:t>, hvor ved adresser hentes.</w:t>
      </w:r>
    </w:p>
    <w:p w:rsidR="0075246F" w:rsidRDefault="0075246F" w:rsidP="0075246F">
      <w:pPr>
        <w:pStyle w:val="BodyText1"/>
        <w:rPr>
          <w:b/>
        </w:rPr>
      </w:pPr>
      <w:r>
        <w:lastRenderedPageBreak/>
        <w:t xml:space="preserve">Andet kald med parameteren </w:t>
      </w:r>
      <w:proofErr w:type="spellStart"/>
      <w:r w:rsidRPr="0075246F">
        <w:rPr>
          <w:b/>
        </w:rPr>
        <w:t>afslut_gamle</w:t>
      </w:r>
      <w:proofErr w:type="spellEnd"/>
      <w:r w:rsidR="005A1ADD">
        <w:rPr>
          <w:b/>
        </w:rPr>
        <w:t xml:space="preserve"> </w:t>
      </w:r>
      <w:r w:rsidR="00C17AE0" w:rsidRPr="00C17AE0">
        <w:t>hvor</w:t>
      </w:r>
      <w:r w:rsidR="00C17AE0">
        <w:t xml:space="preserve"> ved </w:t>
      </w:r>
      <w:r w:rsidR="00C17AE0">
        <w:t>anmeldelser</w:t>
      </w:r>
      <w:r w:rsidR="00C17AE0">
        <w:t xml:space="preserve"> ældre end x dage afsluttes. </w:t>
      </w:r>
    </w:p>
    <w:p w:rsidR="0075246F" w:rsidRDefault="0075246F" w:rsidP="0075246F">
      <w:pPr>
        <w:pStyle w:val="BodyText1"/>
      </w:pPr>
      <w:r w:rsidRPr="0075246F">
        <w:t>Programmet</w:t>
      </w:r>
      <w:r w:rsidRPr="00D27FDD">
        <w:rPr>
          <w:b/>
        </w:rPr>
        <w:t xml:space="preserve"> Niras.Jordflytning.ServiceTrigger.exe</w:t>
      </w:r>
      <w:r>
        <w:t xml:space="preserve"> ligger i </w:t>
      </w:r>
      <w:r w:rsidRPr="0075246F">
        <w:t>E:\Jordflytning\Niras.Jordflytning.ServiceTrigger</w:t>
      </w:r>
    </w:p>
    <w:p w:rsidR="00E02932" w:rsidRDefault="008E6C26" w:rsidP="008E6C26">
      <w:pPr>
        <w:pStyle w:val="Heading2"/>
      </w:pPr>
      <w:bookmarkStart w:id="17" w:name="_Toc399765560"/>
      <w:r>
        <w:t>Eksterne services</w:t>
      </w:r>
      <w:bookmarkEnd w:id="17"/>
    </w:p>
    <w:p w:rsidR="00701DBC" w:rsidRDefault="00BC61AD" w:rsidP="00226606">
      <w:pPr>
        <w:pStyle w:val="BodyText1"/>
      </w:pPr>
      <w:r>
        <w:t>Services</w:t>
      </w:r>
      <w:r w:rsidR="00701DBC">
        <w:t xml:space="preserve"> i dette afsnit er kendetegnet ved</w:t>
      </w:r>
      <w:r>
        <w:t>,</w:t>
      </w:r>
      <w:r w:rsidR="00701DBC">
        <w:t xml:space="preserve"> at </w:t>
      </w:r>
      <w:r>
        <w:t>de ikke er udviklet eller hosted</w:t>
      </w:r>
      <w:r w:rsidR="00701DBC">
        <w:t xml:space="preserve"> af NIRAS. </w:t>
      </w:r>
    </w:p>
    <w:p w:rsidR="00226606" w:rsidRPr="00226606" w:rsidRDefault="00DC0071" w:rsidP="00226606">
      <w:pPr>
        <w:pStyle w:val="BodyText1"/>
      </w:pPr>
      <w:r>
        <w:t>Disse services</w:t>
      </w:r>
      <w:r w:rsidR="00701DBC">
        <w:t xml:space="preserve"> tilgås via almindelige http trafik via port 80. </w:t>
      </w:r>
    </w:p>
    <w:p w:rsidR="00112F74" w:rsidRDefault="00701DBC" w:rsidP="00112F74">
      <w:pPr>
        <w:pStyle w:val="Heading3"/>
      </w:pPr>
      <w:bookmarkStart w:id="18" w:name="_Toc399765561"/>
      <w:r>
        <w:t xml:space="preserve">Danmarks </w:t>
      </w:r>
      <w:r w:rsidR="00112F74">
        <w:t>Miljøportal</w:t>
      </w:r>
      <w:bookmarkEnd w:id="18"/>
    </w:p>
    <w:p w:rsidR="002D7965" w:rsidRDefault="00112F74" w:rsidP="00112F74">
      <w:pPr>
        <w:pStyle w:val="BodyText1"/>
      </w:pPr>
      <w:r>
        <w:t>I forbindelse med jordforureningsopslag, hentes forureningsstatus gennem Mi</w:t>
      </w:r>
      <w:r>
        <w:t>l</w:t>
      </w:r>
      <w:r>
        <w:t xml:space="preserve">jøportalens WFS service. </w:t>
      </w:r>
    </w:p>
    <w:p w:rsidR="00112F74" w:rsidRDefault="00112F74" w:rsidP="00112F74">
      <w:pPr>
        <w:pStyle w:val="BodyText1"/>
      </w:pPr>
      <w:r>
        <w:t>W</w:t>
      </w:r>
      <w:r w:rsidR="002D7965">
        <w:t>FS servicen kaldes med en geometri som input.</w:t>
      </w:r>
    </w:p>
    <w:p w:rsidR="00701DBC" w:rsidRDefault="00701DBC" w:rsidP="00112F74">
      <w:pPr>
        <w:pStyle w:val="BodyText1"/>
      </w:pPr>
      <w:r w:rsidRPr="00701DBC">
        <w:t>Danmarks Miljøportal er et partnerskab mellem kommunerne, Danske Regioner og Miljøministeriet.</w:t>
      </w:r>
    </w:p>
    <w:p w:rsidR="00112F74" w:rsidRDefault="002D7965" w:rsidP="00112F74">
      <w:pPr>
        <w:pStyle w:val="Heading3"/>
      </w:pPr>
      <w:bookmarkStart w:id="19" w:name="_Toc399765562"/>
      <w:r>
        <w:t xml:space="preserve">Kommunens miljødatabase - </w:t>
      </w:r>
      <w:r w:rsidR="00112F74">
        <w:t>Geo</w:t>
      </w:r>
      <w:r w:rsidR="00884EC0">
        <w:t>E</w:t>
      </w:r>
      <w:r w:rsidR="00112F74">
        <w:t>nviron</w:t>
      </w:r>
      <w:bookmarkEnd w:id="19"/>
    </w:p>
    <w:p w:rsidR="00112F74" w:rsidRDefault="00112F74" w:rsidP="00112F74">
      <w:pPr>
        <w:pStyle w:val="BodyText1"/>
      </w:pPr>
      <w:r>
        <w:t xml:space="preserve">Aarhus Kommune anvender </w:t>
      </w:r>
      <w:r w:rsidR="00884EC0">
        <w:t xml:space="preserve">systemet </w:t>
      </w:r>
      <w:r>
        <w:t>Geo</w:t>
      </w:r>
      <w:r w:rsidR="00884EC0">
        <w:t>E</w:t>
      </w:r>
      <w:r>
        <w:t xml:space="preserve">nviron som miljødatabase. </w:t>
      </w:r>
      <w:r w:rsidR="002D7965">
        <w:t>Forur</w:t>
      </w:r>
      <w:r w:rsidR="002D7965">
        <w:t>e</w:t>
      </w:r>
      <w:r w:rsidR="002D7965">
        <w:t>ningsstatus kan hentes fra Geo</w:t>
      </w:r>
      <w:r w:rsidR="00884EC0">
        <w:t>E</w:t>
      </w:r>
      <w:r w:rsidR="002D7965">
        <w:t>nviron gennem en webservice ved at kalde servicen med ejerlav og matrikel nummer.</w:t>
      </w:r>
    </w:p>
    <w:p w:rsidR="00884EC0" w:rsidRDefault="00884EC0" w:rsidP="00112F74">
      <w:pPr>
        <w:pStyle w:val="BodyText1"/>
      </w:pPr>
      <w:r>
        <w:t>Servicen er udviklet af firmaet Geokon A/S og hostes af Aarhus Kommune.</w:t>
      </w:r>
    </w:p>
    <w:p w:rsidR="00884EC0" w:rsidRDefault="00884EC0" w:rsidP="00112F74">
      <w:pPr>
        <w:pStyle w:val="BodyText1"/>
      </w:pPr>
      <w:r>
        <w:t xml:space="preserve">Aarhus Kommune har opsat en firewall regel, som gør det muligt </w:t>
      </w:r>
      <w:r w:rsidR="00DC0071">
        <w:t>for</w:t>
      </w:r>
      <w:r>
        <w:t xml:space="preserve"> FlytJord websitet </w:t>
      </w:r>
      <w:r w:rsidR="00DC0071">
        <w:t xml:space="preserve">at </w:t>
      </w:r>
      <w:r>
        <w:t>tilgå GeoEnviron webservicen.</w:t>
      </w:r>
    </w:p>
    <w:p w:rsidR="00112F74" w:rsidRDefault="00112F74" w:rsidP="00112F74">
      <w:pPr>
        <w:pStyle w:val="Heading3"/>
      </w:pPr>
      <w:bookmarkStart w:id="20" w:name="_Toc399765563"/>
      <w:r>
        <w:t>Adresse API</w:t>
      </w:r>
      <w:bookmarkEnd w:id="20"/>
    </w:p>
    <w:p w:rsidR="002D7965" w:rsidRDefault="002D7965" w:rsidP="002D7965">
      <w:pPr>
        <w:pStyle w:val="BodyText1"/>
      </w:pPr>
      <w:r>
        <w:t xml:space="preserve">Adresserne i FlytJord hentes fra AWS.dk gennem AWS Web API </w:t>
      </w:r>
      <w:hyperlink r:id="rId10" w:history="1">
        <w:r w:rsidRPr="00797960">
          <w:rPr>
            <w:rStyle w:val="Hyperlink"/>
          </w:rPr>
          <w:t>http://webapi.aws.dk/</w:t>
        </w:r>
      </w:hyperlink>
    </w:p>
    <w:p w:rsidR="002D7965" w:rsidRDefault="002D7965" w:rsidP="002D7965">
      <w:pPr>
        <w:pStyle w:val="BodyText1"/>
      </w:pPr>
      <w:r>
        <w:t>Alle landes vejnavne caches dagligt</w:t>
      </w:r>
      <w:r w:rsidR="00816E97">
        <w:t>, for at få en performance</w:t>
      </w:r>
      <w:r w:rsidR="00BC61AD">
        <w:t xml:space="preserve"> og </w:t>
      </w:r>
      <w:r w:rsidR="005428B7">
        <w:t xml:space="preserve">en </w:t>
      </w:r>
      <w:r w:rsidR="00BC61AD">
        <w:t>tilgængeli</w:t>
      </w:r>
      <w:r w:rsidR="00BC61AD">
        <w:t>g</w:t>
      </w:r>
      <w:r w:rsidR="00BC61AD">
        <w:t>hed</w:t>
      </w:r>
      <w:r w:rsidR="00816E97">
        <w:t>, som ikke er afhængig af andre servere.</w:t>
      </w:r>
    </w:p>
    <w:p w:rsidR="00884EC0" w:rsidRPr="002D7965" w:rsidRDefault="00884EC0" w:rsidP="002D7965">
      <w:pPr>
        <w:pStyle w:val="BodyText1"/>
      </w:pPr>
      <w:r>
        <w:t>AWS Suiten udbydes af Ministeriet for By, Bolig og Landdistrik</w:t>
      </w:r>
      <w:r w:rsidR="00BC61AD">
        <w:t>t</w:t>
      </w:r>
      <w:r>
        <w:t>er.</w:t>
      </w:r>
    </w:p>
    <w:p w:rsidR="00112F74" w:rsidRDefault="00112F74" w:rsidP="00112F74">
      <w:pPr>
        <w:pStyle w:val="Heading3"/>
      </w:pPr>
      <w:bookmarkStart w:id="21" w:name="_Toc399765564"/>
      <w:r>
        <w:lastRenderedPageBreak/>
        <w:t>Bomsystem</w:t>
      </w:r>
      <w:bookmarkEnd w:id="21"/>
    </w:p>
    <w:p w:rsidR="00816E97" w:rsidRDefault="00816E97" w:rsidP="00816E97">
      <w:pPr>
        <w:pStyle w:val="BodyText1"/>
      </w:pPr>
      <w:r>
        <w:t>Firmaet Pay</w:t>
      </w:r>
      <w:r w:rsidR="004A35CD">
        <w:t>V</w:t>
      </w:r>
      <w:r>
        <w:t>en</w:t>
      </w:r>
      <w:r w:rsidR="004A35CD">
        <w:t>d</w:t>
      </w:r>
      <w:r>
        <w:t xml:space="preserve"> har lavet et bomsystem, som bl.a. registrere</w:t>
      </w:r>
      <w:r w:rsidR="00BC61AD">
        <w:t>r</w:t>
      </w:r>
      <w:r>
        <w:t xml:space="preserve"> vognlæs på Aa</w:t>
      </w:r>
      <w:r>
        <w:t>r</w:t>
      </w:r>
      <w:r>
        <w:t xml:space="preserve">hus Havn. Systemet </w:t>
      </w:r>
      <w:r w:rsidR="00D355BD">
        <w:t>kontakter FlytJord’s bomservice</w:t>
      </w:r>
      <w:r w:rsidR="00BC61AD">
        <w:t>,</w:t>
      </w:r>
      <w:r w:rsidR="00884EC0">
        <w:t xml:space="preserve"> som er en del af FlytJord websitet</w:t>
      </w:r>
      <w:r w:rsidR="00BC61AD">
        <w:t>,</w:t>
      </w:r>
      <w:r>
        <w:t xml:space="preserve"> med en fast frekvens</w:t>
      </w:r>
      <w:r w:rsidR="00BC61AD">
        <w:t xml:space="preserve"> (</w:t>
      </w:r>
      <w:r>
        <w:t>hver</w:t>
      </w:r>
      <w:r w:rsidR="00BC61AD">
        <w:t>t</w:t>
      </w:r>
      <w:r>
        <w:t xml:space="preserve"> 5. minut</w:t>
      </w:r>
      <w:r w:rsidR="00BC61AD">
        <w:t>)</w:t>
      </w:r>
      <w:r>
        <w:t>.</w:t>
      </w:r>
    </w:p>
    <w:p w:rsidR="00816E97" w:rsidRPr="00816E97" w:rsidRDefault="00816E97" w:rsidP="00816E97">
      <w:pPr>
        <w:pStyle w:val="BodyText1"/>
      </w:pPr>
      <w:r>
        <w:t>Bomsystemet kan kører i offline tilstand, så det ikke er et akut problem, hvis bom systemet ikke har adgang til Flyt</w:t>
      </w:r>
      <w:r w:rsidR="00715114">
        <w:t>J</w:t>
      </w:r>
      <w:r>
        <w:t>ord.</w:t>
      </w:r>
    </w:p>
    <w:p w:rsidR="00112F74" w:rsidRDefault="00112F74" w:rsidP="00112F74">
      <w:pPr>
        <w:pStyle w:val="Heading3"/>
      </w:pPr>
      <w:bookmarkStart w:id="22" w:name="_Toc399765565"/>
      <w:r>
        <w:t>Google Map</w:t>
      </w:r>
      <w:r w:rsidR="004A35CD">
        <w:t>s</w:t>
      </w:r>
      <w:bookmarkEnd w:id="22"/>
    </w:p>
    <w:p w:rsidR="00947C82" w:rsidRDefault="00715114" w:rsidP="001756AB">
      <w:pPr>
        <w:pStyle w:val="BodyText1"/>
      </w:pPr>
      <w:r>
        <w:t>FlytJords</w:t>
      </w:r>
      <w:r w:rsidR="00947C82">
        <w:t xml:space="preserve"> website til mobile enheder </w:t>
      </w:r>
      <w:r w:rsidR="00C47BF8">
        <w:t>indlejre</w:t>
      </w:r>
      <w:r w:rsidR="00BC61AD">
        <w:t>r</w:t>
      </w:r>
      <w:r w:rsidR="00947C82">
        <w:t xml:space="preserve"> Google Map</w:t>
      </w:r>
      <w:r w:rsidR="00BC61AD">
        <w:t>s til at vise</w:t>
      </w:r>
      <w:r w:rsidR="00947C82">
        <w:t xml:space="preserve"> jordens oprindelse</w:t>
      </w:r>
      <w:r w:rsidR="00C47BF8">
        <w:t>s</w:t>
      </w:r>
      <w:r w:rsidR="00947C82">
        <w:t xml:space="preserve">sted. </w:t>
      </w:r>
    </w:p>
    <w:p w:rsidR="00112F74" w:rsidRDefault="00C47BF8" w:rsidP="001756AB">
      <w:pPr>
        <w:pStyle w:val="BodyText1"/>
      </w:pPr>
      <w:r>
        <w:t>Brugen af Google Map</w:t>
      </w:r>
      <w:r w:rsidR="00D355BD">
        <w:t>s</w:t>
      </w:r>
      <w:r>
        <w:t xml:space="preserve"> kræver ikke nogen speciel licens, da alle kan oprette sig </w:t>
      </w:r>
      <w:r w:rsidR="00D355BD">
        <w:t xml:space="preserve">som bruger </w:t>
      </w:r>
      <w:r>
        <w:t>på FlytJord og tilgå mobil websitet.</w:t>
      </w:r>
    </w:p>
    <w:p w:rsidR="00473690" w:rsidRDefault="00473690" w:rsidP="00473690">
      <w:pPr>
        <w:pStyle w:val="Heading2"/>
      </w:pPr>
      <w:bookmarkStart w:id="23" w:name="_Toc399765566"/>
      <w:r>
        <w:t>Kildekode og 3. parts kom</w:t>
      </w:r>
      <w:r w:rsidR="00055D37">
        <w:t>ponenter</w:t>
      </w:r>
      <w:bookmarkEnd w:id="23"/>
    </w:p>
    <w:p w:rsidR="00DD1C9B" w:rsidRDefault="00473690" w:rsidP="001756AB">
      <w:pPr>
        <w:pStyle w:val="BodyText1"/>
      </w:pPr>
      <w:r>
        <w:t xml:space="preserve">Kildekode </w:t>
      </w:r>
      <w:r w:rsidR="00055D37">
        <w:t xml:space="preserve">til FlytJord applikationerne (websitet) og til jobs </w:t>
      </w:r>
      <w:r>
        <w:t xml:space="preserve">i ”NIRAS – </w:t>
      </w:r>
      <w:proofErr w:type="spellStart"/>
      <w:r>
        <w:t>Flytjord</w:t>
      </w:r>
      <w:proofErr w:type="spellEnd"/>
      <w:r>
        <w:t>” i arkitekturdiagrammet udleveres</w:t>
      </w:r>
      <w:r w:rsidR="00055D37">
        <w:t>.</w:t>
      </w:r>
      <w:r w:rsidR="00DD1C9B">
        <w:t xml:space="preserve"> Ligger i </w:t>
      </w:r>
      <w:proofErr w:type="spellStart"/>
      <w:r w:rsidR="00DD1C9B">
        <w:t>Dropbox</w:t>
      </w:r>
      <w:proofErr w:type="spellEnd"/>
      <w:r w:rsidR="00DD1C9B">
        <w:t xml:space="preserve"> i </w:t>
      </w:r>
    </w:p>
    <w:p w:rsidR="00055D37" w:rsidRDefault="00DD1C9B" w:rsidP="001756AB">
      <w:pPr>
        <w:pStyle w:val="BodyText1"/>
      </w:pPr>
      <w:r w:rsidRPr="00DD1C9B">
        <w:rPr>
          <w:color w:val="00B0F0"/>
        </w:rPr>
        <w:t>JF2,</w:t>
      </w:r>
      <w:r w:rsidRPr="00DD1C9B">
        <w:t xml:space="preserve"> </w:t>
      </w:r>
      <w:r w:rsidRPr="00DD1C9B">
        <w:rPr>
          <w:color w:val="00B0F0"/>
        </w:rPr>
        <w:t>NIRAS\Systemdokumentation\Kildekode og databasedump</w:t>
      </w:r>
    </w:p>
    <w:p w:rsidR="00473690" w:rsidRDefault="00055D37" w:rsidP="001756AB">
      <w:pPr>
        <w:pStyle w:val="BodyText1"/>
      </w:pPr>
      <w:r>
        <w:t>Installationsfiler til PDF service, mail service og KortInfo udleveres i forbindelse med en eventuelt overdragelse til anden hosting- og udviklingsleverandør</w:t>
      </w:r>
      <w:r w:rsidR="005F2B58">
        <w:t>.</w:t>
      </w:r>
    </w:p>
    <w:p w:rsidR="005F2B58" w:rsidRDefault="005F2B58" w:rsidP="001756AB">
      <w:pPr>
        <w:pStyle w:val="BodyText1"/>
      </w:pPr>
      <w:r>
        <w:t xml:space="preserve">PDF service og KortInfo er 3. partsprodukter, som der skal anskaffes separat licens til. </w:t>
      </w:r>
      <w:r w:rsidR="00CC0557">
        <w:t xml:space="preserve">KortInfo er </w:t>
      </w:r>
      <w:proofErr w:type="spellStart"/>
      <w:r w:rsidR="00CC0557">
        <w:t>NIRAS’s</w:t>
      </w:r>
      <w:proofErr w:type="spellEnd"/>
      <w:r w:rsidR="00CC0557">
        <w:t xml:space="preserve"> webkortløsning, som der kan tegnes abonnemen</w:t>
      </w:r>
      <w:r w:rsidR="00CC0557">
        <w:t>t</w:t>
      </w:r>
      <w:r w:rsidR="00CC0557">
        <w:t xml:space="preserve"> på. </w:t>
      </w:r>
      <w:r>
        <w:t>Alternativt kan disse produkter erstattes med open source pr</w:t>
      </w:r>
      <w:r>
        <w:t>o</w:t>
      </w:r>
      <w:r>
        <w:t xml:space="preserve">dukter. </w:t>
      </w:r>
    </w:p>
    <w:p w:rsidR="001756AB" w:rsidRDefault="00C057A8" w:rsidP="001756AB">
      <w:pPr>
        <w:pStyle w:val="Heading1"/>
      </w:pPr>
      <w:bookmarkStart w:id="24" w:name="_Toc399765567"/>
      <w:r>
        <w:t>FlytJord s</w:t>
      </w:r>
      <w:r w:rsidR="00212094">
        <w:t>oftware</w:t>
      </w:r>
      <w:r w:rsidR="006F5DAA">
        <w:t>opbygning</w:t>
      </w:r>
      <w:r w:rsidR="00B21A4D">
        <w:t xml:space="preserve"> og udviklingsmiljø</w:t>
      </w:r>
      <w:bookmarkEnd w:id="24"/>
    </w:p>
    <w:p w:rsidR="00C26E96" w:rsidRDefault="00B12C3E" w:rsidP="00C26E96">
      <w:pPr>
        <w:pStyle w:val="BodyText1"/>
      </w:pPr>
      <w:r>
        <w:t xml:space="preserve">FlytJord er udviklet i ASP.NET som er et udviklingssprog til Windows og til en Windows platform. </w:t>
      </w:r>
    </w:p>
    <w:p w:rsidR="004D5AC3" w:rsidRDefault="00C26E96" w:rsidP="00C26E96">
      <w:pPr>
        <w:pStyle w:val="BodyText1"/>
      </w:pPr>
      <w:r>
        <w:t>Websitet er udviklet efter</w:t>
      </w:r>
      <w:r w:rsidR="00BC61AD">
        <w:t xml:space="preserve"> den udbredte og </w:t>
      </w:r>
      <w:r w:rsidR="004D5AC3">
        <w:t>a</w:t>
      </w:r>
      <w:r w:rsidR="00BC61AD">
        <w:t>nderkendte</w:t>
      </w:r>
      <w:r>
        <w:t xml:space="preserve"> Model </w:t>
      </w:r>
      <w:proofErr w:type="spellStart"/>
      <w:r>
        <w:t>View</w:t>
      </w:r>
      <w:proofErr w:type="spellEnd"/>
      <w:r>
        <w:t xml:space="preserve"> Controller </w:t>
      </w:r>
      <w:r w:rsidR="00BC61AD">
        <w:t xml:space="preserve">arkitektur pattern </w:t>
      </w:r>
      <w:r>
        <w:t>(MVC)</w:t>
      </w:r>
      <w:r w:rsidR="004D5AC3">
        <w:t xml:space="preserve">. </w:t>
      </w:r>
      <w:hyperlink r:id="rId11" w:history="1">
        <w:r w:rsidR="004D5AC3" w:rsidRPr="00922D10">
          <w:rPr>
            <w:rStyle w:val="Hyperlink"/>
          </w:rPr>
          <w:t>http://en.wikipedia.org/wiki/Model%E2%80%93view%E2%80%93controller</w:t>
        </w:r>
      </w:hyperlink>
    </w:p>
    <w:p w:rsidR="00C26E96" w:rsidRPr="00C26E96" w:rsidRDefault="00C26E96" w:rsidP="00C26E96">
      <w:pPr>
        <w:pStyle w:val="BodyText1"/>
      </w:pPr>
      <w:r>
        <w:t>En</w:t>
      </w:r>
      <w:r w:rsidR="007944AE">
        <w:t>d</w:t>
      </w:r>
      <w:r>
        <w:t xml:space="preserve">videre anvendes </w:t>
      </w:r>
      <w:r w:rsidRPr="00C26E96">
        <w:t>”</w:t>
      </w:r>
      <w:proofErr w:type="spellStart"/>
      <w:r w:rsidRPr="00C26E96">
        <w:t>Onion</w:t>
      </w:r>
      <w:proofErr w:type="spellEnd"/>
      <w:r w:rsidRPr="00C26E96">
        <w:t xml:space="preserve"> </w:t>
      </w:r>
      <w:proofErr w:type="spellStart"/>
      <w:r w:rsidRPr="00C26E96">
        <w:t>architecture</w:t>
      </w:r>
      <w:proofErr w:type="spellEnd"/>
      <w:r w:rsidRPr="00C26E96">
        <w:t xml:space="preserve">” </w:t>
      </w:r>
      <w:r>
        <w:t xml:space="preserve"> </w:t>
      </w:r>
      <w:r w:rsidRPr="00C26E96">
        <w:t>(</w:t>
      </w:r>
      <w:hyperlink r:id="rId12" w:history="1">
        <w:r w:rsidRPr="001D500B">
          <w:rPr>
            <w:rStyle w:val="Hyperlink"/>
          </w:rPr>
          <w:t>http://jeffreypalermo.com/blog/the-onion-architecture-part-1/</w:t>
        </w:r>
      </w:hyperlink>
      <w:r>
        <w:t xml:space="preserve"> </w:t>
      </w:r>
      <w:r w:rsidRPr="00C26E96">
        <w:t>)</w:t>
      </w:r>
    </w:p>
    <w:p w:rsidR="00C26E96" w:rsidRDefault="003119BD" w:rsidP="00C26E96">
      <w:pPr>
        <w:pStyle w:val="BodyText1"/>
      </w:pPr>
      <w:r>
        <w:t xml:space="preserve">Som udviklingsværktøj er der anvendt Microsoft </w:t>
      </w:r>
      <w:r w:rsidR="00821CC6">
        <w:t>Visual Studio 2012.</w:t>
      </w:r>
      <w:r w:rsidR="00C26E96" w:rsidRPr="00C26E96">
        <w:t xml:space="preserve"> </w:t>
      </w:r>
    </w:p>
    <w:p w:rsidR="00212094" w:rsidRDefault="00212094" w:rsidP="00212094">
      <w:pPr>
        <w:pStyle w:val="Heading2"/>
      </w:pPr>
      <w:bookmarkStart w:id="25" w:name="_Toc399765568"/>
      <w:r>
        <w:t>Dll’er</w:t>
      </w:r>
      <w:bookmarkEnd w:id="25"/>
    </w:p>
    <w:p w:rsidR="00F0201A" w:rsidRPr="00F0201A" w:rsidRDefault="00DC36AA" w:rsidP="00F0201A">
      <w:pPr>
        <w:pStyle w:val="BodyText1"/>
      </w:pPr>
      <w:r>
        <w:t>Følgende u</w:t>
      </w:r>
      <w:r w:rsidR="00F0201A">
        <w:t>dvalgte dll’er</w:t>
      </w:r>
      <w:r>
        <w:t xml:space="preserve"> er anvendt i udviklingen i FlytJord.</w:t>
      </w:r>
    </w:p>
    <w:p w:rsidR="001756AB" w:rsidRPr="00F0201A" w:rsidRDefault="001756AB" w:rsidP="00F0201A">
      <w:pPr>
        <w:pStyle w:val="BodyText1"/>
        <w:numPr>
          <w:ilvl w:val="0"/>
          <w:numId w:val="23"/>
        </w:numPr>
        <w:rPr>
          <w:lang w:val="en-US"/>
        </w:rPr>
      </w:pPr>
      <w:r w:rsidRPr="00F0201A">
        <w:rPr>
          <w:lang w:val="en-US"/>
        </w:rPr>
        <w:lastRenderedPageBreak/>
        <w:t>.</w:t>
      </w:r>
      <w:r w:rsidR="00F0201A" w:rsidRPr="00F0201A">
        <w:rPr>
          <w:lang w:val="en-US"/>
        </w:rPr>
        <w:t>NET</w:t>
      </w:r>
      <w:r w:rsidRPr="00F0201A">
        <w:rPr>
          <w:lang w:val="en-US"/>
        </w:rPr>
        <w:t xml:space="preserve"> </w:t>
      </w:r>
      <w:r w:rsidR="00F0201A" w:rsidRPr="00F0201A">
        <w:rPr>
          <w:lang w:val="en-US"/>
        </w:rPr>
        <w:t>Framework 4.5</w:t>
      </w:r>
      <w:r w:rsidR="00C47BF8">
        <w:rPr>
          <w:lang w:val="en-US"/>
        </w:rPr>
        <w:t xml:space="preserve"> </w:t>
      </w:r>
    </w:p>
    <w:p w:rsidR="009E1B61" w:rsidRPr="00C47BF8" w:rsidRDefault="009E1B61" w:rsidP="00F0201A">
      <w:pPr>
        <w:pStyle w:val="BodyText1"/>
        <w:numPr>
          <w:ilvl w:val="0"/>
          <w:numId w:val="23"/>
        </w:numPr>
      </w:pPr>
      <w:r w:rsidRPr="00C47BF8">
        <w:t xml:space="preserve">Entity Framework version </w:t>
      </w:r>
      <w:r w:rsidR="00F0201A" w:rsidRPr="00C47BF8">
        <w:t>5</w:t>
      </w:r>
      <w:r w:rsidR="00C47BF8" w:rsidRPr="00C47BF8">
        <w:t xml:space="preserve"> </w:t>
      </w:r>
    </w:p>
    <w:p w:rsidR="00C47BF8" w:rsidRDefault="001756AB" w:rsidP="00F0201A">
      <w:pPr>
        <w:pStyle w:val="BodyText1"/>
        <w:numPr>
          <w:ilvl w:val="0"/>
          <w:numId w:val="23"/>
        </w:numPr>
      </w:pPr>
      <w:proofErr w:type="spellStart"/>
      <w:r>
        <w:t>Kendo</w:t>
      </w:r>
      <w:proofErr w:type="spellEnd"/>
      <w:r>
        <w:t xml:space="preserve"> UI</w:t>
      </w:r>
      <w:r w:rsidR="00C47BF8">
        <w:t xml:space="preserve"> </w:t>
      </w:r>
      <w:r w:rsidR="00A821EC">
        <w:t>(</w:t>
      </w:r>
      <w:proofErr w:type="spellStart"/>
      <w:r w:rsidR="00A821EC">
        <w:t>Telerik</w:t>
      </w:r>
      <w:proofErr w:type="spellEnd"/>
      <w:r w:rsidR="00A821EC">
        <w:t xml:space="preserve"> produkt som anskaffes)</w:t>
      </w:r>
    </w:p>
    <w:p w:rsidR="00F0201A" w:rsidRDefault="00212094" w:rsidP="00F0201A">
      <w:pPr>
        <w:pStyle w:val="BodyText1"/>
        <w:numPr>
          <w:ilvl w:val="0"/>
          <w:numId w:val="23"/>
        </w:numPr>
      </w:pPr>
      <w:r>
        <w:t>NLog</w:t>
      </w:r>
      <w:r w:rsidR="00F0201A" w:rsidRPr="00F0201A">
        <w:t xml:space="preserve"> </w:t>
      </w:r>
    </w:p>
    <w:p w:rsidR="00F0201A" w:rsidRDefault="00F0201A" w:rsidP="00F0201A">
      <w:pPr>
        <w:pStyle w:val="BodyText1"/>
        <w:numPr>
          <w:ilvl w:val="0"/>
          <w:numId w:val="23"/>
        </w:numPr>
      </w:pPr>
      <w:r>
        <w:t>Elmah</w:t>
      </w:r>
      <w:r w:rsidR="00C47BF8">
        <w:t xml:space="preserve"> </w:t>
      </w:r>
    </w:p>
    <w:p w:rsidR="00F0201A" w:rsidRDefault="00F0201A" w:rsidP="00F0201A">
      <w:pPr>
        <w:pStyle w:val="BodyText1"/>
        <w:numPr>
          <w:ilvl w:val="0"/>
          <w:numId w:val="23"/>
        </w:numPr>
      </w:pPr>
      <w:r>
        <w:t>StringTemplate</w:t>
      </w:r>
      <w:r w:rsidR="00C47BF8">
        <w:t xml:space="preserve"> </w:t>
      </w:r>
    </w:p>
    <w:p w:rsidR="00212094" w:rsidRDefault="00212094" w:rsidP="001756AB">
      <w:pPr>
        <w:pStyle w:val="BodyText1"/>
      </w:pPr>
    </w:p>
    <w:p w:rsidR="00F0201A" w:rsidRDefault="004A35CD" w:rsidP="004A35CD">
      <w:pPr>
        <w:pStyle w:val="Heading2"/>
      </w:pPr>
      <w:bookmarkStart w:id="26" w:name="_Toc399765569"/>
      <w:r>
        <w:t>JavaScript</w:t>
      </w:r>
      <w:r w:rsidR="00212094">
        <w:t xml:space="preserve"> </w:t>
      </w:r>
      <w:r w:rsidRPr="004A35CD">
        <w:rPr>
          <w:lang w:val="en-US"/>
        </w:rPr>
        <w:t>libraries</w:t>
      </w:r>
      <w:bookmarkEnd w:id="26"/>
    </w:p>
    <w:p w:rsidR="00F0201A" w:rsidRPr="00F0201A" w:rsidRDefault="00F0201A" w:rsidP="00F0201A">
      <w:pPr>
        <w:pStyle w:val="BodyText1"/>
      </w:pPr>
      <w:r>
        <w:t xml:space="preserve">Udvalgte </w:t>
      </w:r>
      <w:r w:rsidR="004A35CD">
        <w:t>JavaScript</w:t>
      </w:r>
      <w:r>
        <w:t xml:space="preserve"> </w:t>
      </w:r>
      <w:r w:rsidR="004A35CD" w:rsidRPr="004A35CD">
        <w:rPr>
          <w:lang w:val="en-US"/>
        </w:rPr>
        <w:t>libraries</w:t>
      </w:r>
    </w:p>
    <w:p w:rsidR="00212094" w:rsidRPr="00212094" w:rsidRDefault="00F0201A" w:rsidP="00F0201A">
      <w:pPr>
        <w:pStyle w:val="BodyText1"/>
        <w:numPr>
          <w:ilvl w:val="0"/>
          <w:numId w:val="24"/>
        </w:numPr>
      </w:pPr>
      <w:r>
        <w:t xml:space="preserve">Telerik </w:t>
      </w:r>
      <w:r w:rsidR="00212094">
        <w:t>Kendo UI</w:t>
      </w:r>
    </w:p>
    <w:p w:rsidR="001756AB" w:rsidRDefault="001756AB" w:rsidP="00F0201A">
      <w:pPr>
        <w:pStyle w:val="BodyText1"/>
        <w:numPr>
          <w:ilvl w:val="0"/>
          <w:numId w:val="24"/>
        </w:numPr>
      </w:pPr>
      <w:r>
        <w:t xml:space="preserve">JQuery version </w:t>
      </w:r>
      <w:r w:rsidR="00F0201A">
        <w:t>1.9.1</w:t>
      </w:r>
    </w:p>
    <w:p w:rsidR="00F0201A" w:rsidRDefault="00F0201A" w:rsidP="00F0201A">
      <w:pPr>
        <w:pStyle w:val="BodyText1"/>
        <w:numPr>
          <w:ilvl w:val="0"/>
          <w:numId w:val="24"/>
        </w:numPr>
      </w:pPr>
      <w:r>
        <w:t>Jquery.qrcode</w:t>
      </w:r>
    </w:p>
    <w:p w:rsidR="001756AB" w:rsidRDefault="001756AB" w:rsidP="00F0201A">
      <w:pPr>
        <w:pStyle w:val="BodyText1"/>
        <w:numPr>
          <w:ilvl w:val="0"/>
          <w:numId w:val="24"/>
        </w:numPr>
      </w:pPr>
      <w:r>
        <w:t>JQuery mobile</w:t>
      </w:r>
      <w:r w:rsidR="00F0201A">
        <w:t xml:space="preserve"> version 1.3.1</w:t>
      </w:r>
    </w:p>
    <w:p w:rsidR="00212094" w:rsidRDefault="00212094" w:rsidP="00F0201A">
      <w:pPr>
        <w:pStyle w:val="BodyText1"/>
        <w:numPr>
          <w:ilvl w:val="0"/>
          <w:numId w:val="24"/>
        </w:numPr>
        <w:tabs>
          <w:tab w:val="left" w:pos="2013"/>
        </w:tabs>
      </w:pPr>
      <w:r>
        <w:t>Google Analytics</w:t>
      </w:r>
      <w:r w:rsidR="00F0201A">
        <w:tab/>
      </w:r>
    </w:p>
    <w:p w:rsidR="00F0201A" w:rsidRDefault="00F0201A" w:rsidP="00F0201A">
      <w:pPr>
        <w:pStyle w:val="BodyText1"/>
        <w:numPr>
          <w:ilvl w:val="0"/>
          <w:numId w:val="24"/>
        </w:numPr>
        <w:tabs>
          <w:tab w:val="left" w:pos="2013"/>
        </w:tabs>
      </w:pPr>
      <w:r>
        <w:t>Noty</w:t>
      </w:r>
    </w:p>
    <w:p w:rsidR="00903146" w:rsidRDefault="00903146" w:rsidP="001756AB">
      <w:pPr>
        <w:pStyle w:val="BodyText1"/>
      </w:pPr>
    </w:p>
    <w:p w:rsidR="00C47BF8" w:rsidRDefault="00C47BF8" w:rsidP="00903146">
      <w:pPr>
        <w:pStyle w:val="Heading1"/>
      </w:pPr>
      <w:bookmarkStart w:id="27" w:name="_Toc399765570"/>
      <w:r>
        <w:t>Database</w:t>
      </w:r>
      <w:bookmarkEnd w:id="27"/>
    </w:p>
    <w:p w:rsidR="00571B2C" w:rsidRPr="00571B2C" w:rsidRDefault="00571B2C" w:rsidP="00571B2C">
      <w:pPr>
        <w:pStyle w:val="BodyText1"/>
      </w:pPr>
      <w:r>
        <w:t xml:space="preserve">FlytJord databasen ligger på en SQL Server 2008 Express. </w:t>
      </w:r>
    </w:p>
    <w:p w:rsidR="00033836" w:rsidRDefault="00033836" w:rsidP="00C47BF8">
      <w:pPr>
        <w:pStyle w:val="Heading2"/>
      </w:pPr>
      <w:bookmarkStart w:id="28" w:name="_Toc399765571"/>
      <w:r>
        <w:t>Datamodel</w:t>
      </w:r>
      <w:bookmarkEnd w:id="28"/>
    </w:p>
    <w:p w:rsidR="008919C3" w:rsidRDefault="008919C3" w:rsidP="008919C3">
      <w:pPr>
        <w:pStyle w:val="BodyText1"/>
      </w:pPr>
      <w:r>
        <w:t>Herunder vises image dump af d</w:t>
      </w:r>
      <w:r w:rsidR="00033836">
        <w:t>iagra</w:t>
      </w:r>
      <w:r>
        <w:t>m</w:t>
      </w:r>
      <w:r w:rsidR="00C44A84">
        <w:t>met</w:t>
      </w:r>
      <w:r>
        <w:t xml:space="preserve"> over den fysiske datamodel</w:t>
      </w:r>
      <w:r w:rsidR="00033836">
        <w:t>.</w:t>
      </w:r>
      <w:r>
        <w:br/>
        <w:t>Editerbar Dezign fil (</w:t>
      </w:r>
      <w:r w:rsidRPr="008919C3">
        <w:t>DB_20130411_0755.dez</w:t>
      </w:r>
      <w:r>
        <w:t xml:space="preserve">) med diagrammet over den fysiske datamodel findes i folderen </w:t>
      </w:r>
      <w:r w:rsidRPr="008919C3">
        <w:t>Dropbox\JF2, NIRAS\</w:t>
      </w:r>
      <w:r w:rsidR="00DC0071">
        <w:t>Systemd</w:t>
      </w:r>
      <w:r w:rsidRPr="008919C3">
        <w:t>okumentation\Teknisk dokumentation\Or</w:t>
      </w:r>
      <w:r w:rsidR="00DC0071">
        <w:t>i</w:t>
      </w:r>
      <w:r w:rsidRPr="008919C3">
        <w:t>ginal filer</w:t>
      </w:r>
    </w:p>
    <w:p w:rsidR="008919C3" w:rsidRDefault="008919C3" w:rsidP="00033836">
      <w:pPr>
        <w:pStyle w:val="BodyText1"/>
      </w:pPr>
    </w:p>
    <w:p w:rsidR="005648E4" w:rsidRDefault="005648E4" w:rsidP="00033836">
      <w:pPr>
        <w:pStyle w:val="BodyText1"/>
      </w:pPr>
      <w:r>
        <w:rPr>
          <w:noProof/>
          <w:lang w:eastAsia="da-DK"/>
        </w:rPr>
        <w:lastRenderedPageBreak/>
        <w:drawing>
          <wp:inline distT="0" distB="0" distL="0" distR="0">
            <wp:extent cx="4554220" cy="3094955"/>
            <wp:effectExtent l="0" t="0" r="0" b="0"/>
            <wp:docPr id="10" name="Picture 10" descr="C:\Users\tok\Dropbox\JF2, NIRAS\Dokumentation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k\Dropbox\JF2, NIRAS\Dokumentation\Datamod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0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16" w:rsidRDefault="00005016" w:rsidP="00005016">
      <w:pPr>
        <w:pStyle w:val="Heading2"/>
      </w:pPr>
      <w:bookmarkStart w:id="29" w:name="_Toc399765637"/>
      <w:bookmarkStart w:id="30" w:name="_Toc399765572"/>
      <w:r>
        <w:t>Brugere og rettigheder</w:t>
      </w:r>
      <w:bookmarkEnd w:id="29"/>
    </w:p>
    <w:p w:rsidR="00005016" w:rsidRDefault="00005016" w:rsidP="00005016">
      <w:pPr>
        <w:pStyle w:val="BodyText1"/>
      </w:pPr>
      <w:r>
        <w:t xml:space="preserve">FlytJord websitet anvender databasebrugeren Jordflytning. Denne har kun har rettighed til at læse og skrive data. </w:t>
      </w:r>
    </w:p>
    <w:p w:rsidR="00005016" w:rsidRDefault="00005016" w:rsidP="00005016">
      <w:pPr>
        <w:pStyle w:val="BodyText1"/>
      </w:pPr>
      <w:r>
        <w:t>Brugeren Jordflytning kan altså ikke lave ændringer i databasemodellen og har heller ikke adgang til øvrige databaser.</w:t>
      </w:r>
    </w:p>
    <w:p w:rsidR="00005016" w:rsidRDefault="00005016" w:rsidP="00005016">
      <w:pPr>
        <w:pStyle w:val="BodyText1"/>
      </w:pPr>
      <w:r>
        <w:t xml:space="preserve">Brugeren Jordflytning anvender SQL </w:t>
      </w:r>
      <w:proofErr w:type="spellStart"/>
      <w:r>
        <w:t>authentication</w:t>
      </w:r>
      <w:proofErr w:type="spellEnd"/>
      <w:r>
        <w:t>.</w:t>
      </w:r>
    </w:p>
    <w:p w:rsidR="00005016" w:rsidRDefault="00005016" w:rsidP="00005016">
      <w:pPr>
        <w:pStyle w:val="BodyText1"/>
      </w:pPr>
      <w:r>
        <w:t xml:space="preserve">Alt indhold i databasen ligger i </w:t>
      </w:r>
      <w:proofErr w:type="spellStart"/>
      <w:r>
        <w:t>schemaet</w:t>
      </w:r>
      <w:proofErr w:type="spellEnd"/>
      <w:r>
        <w:t xml:space="preserve"> </w:t>
      </w:r>
      <w:proofErr w:type="spellStart"/>
      <w:r>
        <w:t>dbo</w:t>
      </w:r>
      <w:proofErr w:type="spellEnd"/>
      <w:r>
        <w:t>.</w:t>
      </w:r>
    </w:p>
    <w:p w:rsidR="00005016" w:rsidRPr="00C47BF8" w:rsidRDefault="00005016" w:rsidP="00005016">
      <w:pPr>
        <w:pStyle w:val="BodyText1"/>
      </w:pPr>
      <w:r>
        <w:t xml:space="preserve">Server </w:t>
      </w:r>
      <w:r w:rsidRPr="00653501">
        <w:rPr>
          <w:lang w:val="en-US"/>
        </w:rPr>
        <w:t xml:space="preserve">collation </w:t>
      </w:r>
      <w:r>
        <w:t xml:space="preserve">er </w:t>
      </w:r>
      <w:proofErr w:type="spellStart"/>
      <w:r w:rsidRPr="00653501">
        <w:t>Danish_Norwegian_CI_AS</w:t>
      </w:r>
      <w:proofErr w:type="spellEnd"/>
    </w:p>
    <w:p w:rsidR="00005016" w:rsidRDefault="00005016" w:rsidP="00005016">
      <w:pPr>
        <w:pStyle w:val="Heading2"/>
        <w:numPr>
          <w:ilvl w:val="0"/>
          <w:numId w:val="0"/>
        </w:numPr>
      </w:pPr>
    </w:p>
    <w:p w:rsidR="00033836" w:rsidRDefault="00033836" w:rsidP="00033836">
      <w:pPr>
        <w:pStyle w:val="Heading2"/>
      </w:pPr>
      <w:r>
        <w:t>Tabeller</w:t>
      </w:r>
      <w:bookmarkEnd w:id="30"/>
    </w:p>
    <w:p w:rsidR="00C44A84" w:rsidRDefault="00C44A84" w:rsidP="00C44A84">
      <w:pPr>
        <w:pStyle w:val="BodyText1"/>
      </w:pPr>
      <w:r>
        <w:t>I det følgende listes tabellerne og deres formål. I visse tilfælde gives der en sæ</w:t>
      </w:r>
      <w:r>
        <w:t>r</w:t>
      </w:r>
      <w:r>
        <w:t>lig forklaring til tabellens brug.</w:t>
      </w:r>
    </w:p>
    <w:p w:rsidR="005E095D" w:rsidRDefault="005E095D" w:rsidP="005E095D">
      <w:pPr>
        <w:pStyle w:val="Heading3"/>
      </w:pPr>
      <w:bookmarkStart w:id="31" w:name="_Toc399765573"/>
      <w:r w:rsidRPr="005E095D">
        <w:t>Advis</w:t>
      </w:r>
      <w:bookmarkEnd w:id="31"/>
    </w:p>
    <w:p w:rsidR="005E095D" w:rsidRDefault="005E095D" w:rsidP="005E095D">
      <w:pPr>
        <w:pStyle w:val="Heading3"/>
      </w:pPr>
      <w:bookmarkStart w:id="32" w:name="_Toc399765574"/>
      <w:r w:rsidRPr="005E095D">
        <w:t>AdvisType</w:t>
      </w:r>
      <w:bookmarkEnd w:id="32"/>
      <w:r>
        <w:tab/>
      </w:r>
    </w:p>
    <w:p w:rsidR="005E095D" w:rsidRPr="005E095D" w:rsidRDefault="005E095D" w:rsidP="005E095D">
      <w:pPr>
        <w:pStyle w:val="BodyText1"/>
      </w:pPr>
      <w:r>
        <w:t>Kodeværdier til typer af advis</w:t>
      </w:r>
    </w:p>
    <w:p w:rsidR="005E095D" w:rsidRDefault="005E095D" w:rsidP="005E095D">
      <w:pPr>
        <w:pStyle w:val="Heading3"/>
      </w:pPr>
      <w:bookmarkStart w:id="33" w:name="_Toc399765575"/>
      <w:r w:rsidRPr="005E095D">
        <w:t>AffaldType</w:t>
      </w:r>
      <w:bookmarkEnd w:id="33"/>
    </w:p>
    <w:p w:rsidR="005E095D" w:rsidRPr="005E095D" w:rsidRDefault="005E095D" w:rsidP="005E095D">
      <w:pPr>
        <w:pStyle w:val="BodyText1"/>
      </w:pPr>
      <w:r>
        <w:t>Kodeværdier til typer af affald</w:t>
      </w:r>
    </w:p>
    <w:p w:rsidR="005E095D" w:rsidRDefault="005E095D" w:rsidP="005E095D">
      <w:pPr>
        <w:pStyle w:val="Heading3"/>
      </w:pPr>
      <w:bookmarkStart w:id="34" w:name="_Toc399765576"/>
      <w:r w:rsidRPr="005E095D">
        <w:lastRenderedPageBreak/>
        <w:t>Alarm</w:t>
      </w:r>
      <w:bookmarkEnd w:id="34"/>
    </w:p>
    <w:p w:rsidR="005E095D" w:rsidRPr="005E095D" w:rsidRDefault="005E095D" w:rsidP="005E095D">
      <w:pPr>
        <w:pStyle w:val="BodyText1"/>
      </w:pPr>
      <w:r>
        <w:t>Information vedr. alarm ved x % kørt jord</w:t>
      </w:r>
    </w:p>
    <w:p w:rsidR="005E095D" w:rsidRDefault="005E095D" w:rsidP="005E095D">
      <w:pPr>
        <w:pStyle w:val="Heading3"/>
      </w:pPr>
      <w:bookmarkStart w:id="35" w:name="_Toc399765577"/>
      <w:r w:rsidRPr="005E095D">
        <w:t>AnalyseDokument</w:t>
      </w:r>
      <w:bookmarkEnd w:id="35"/>
    </w:p>
    <w:p w:rsidR="005E095D" w:rsidRPr="005E095D" w:rsidRDefault="005E095D" w:rsidP="005E095D">
      <w:pPr>
        <w:pStyle w:val="BodyText1"/>
      </w:pPr>
      <w:r>
        <w:t>Info vedr. dokumenter knyttet til en stikprøve</w:t>
      </w:r>
    </w:p>
    <w:p w:rsidR="005E095D" w:rsidRDefault="005E095D" w:rsidP="005E095D">
      <w:pPr>
        <w:pStyle w:val="Heading3"/>
      </w:pPr>
      <w:bookmarkStart w:id="36" w:name="_Toc399765578"/>
      <w:r w:rsidRPr="005E095D">
        <w:t>AnalyseForureningskomponent</w:t>
      </w:r>
      <w:bookmarkEnd w:id="36"/>
    </w:p>
    <w:p w:rsidR="005E095D" w:rsidRPr="005E095D" w:rsidRDefault="005E095D" w:rsidP="005E095D">
      <w:pPr>
        <w:pStyle w:val="BodyText1"/>
      </w:pPr>
      <w:r>
        <w:t>Tabel der binder forureningskomponent, enhed til en stikprøve</w:t>
      </w:r>
    </w:p>
    <w:p w:rsidR="005E095D" w:rsidRDefault="005E095D" w:rsidP="005E095D">
      <w:pPr>
        <w:pStyle w:val="Heading3"/>
      </w:pPr>
      <w:bookmarkStart w:id="37" w:name="_Toc399765579"/>
      <w:r w:rsidRPr="005E095D">
        <w:t>AndenOprindJordType</w:t>
      </w:r>
      <w:bookmarkEnd w:id="37"/>
    </w:p>
    <w:p w:rsidR="005E095D" w:rsidRDefault="005E095D" w:rsidP="005E095D">
      <w:pPr>
        <w:pStyle w:val="BodyText1"/>
      </w:pPr>
      <w:r>
        <w:t xml:space="preserve">Kodeværdi til </w:t>
      </w:r>
      <w:r w:rsidR="00B22825">
        <w:t>jordtype hvis oprindelse</w:t>
      </w:r>
      <w:r w:rsidR="004A35CD">
        <w:t>s</w:t>
      </w:r>
      <w:r w:rsidR="00B22825">
        <w:t xml:space="preserve">stedet er af anden oprindelse. Fx 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Sandfangssand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stik og brud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Sand fra regnvandsbrønd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ledningsarbejde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Boremudder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Sediment fra regnvandsbassin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Sediment fra sø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midlertidig oplag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Fejesand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Sediment fra dam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arbejder i vej</w:t>
      </w:r>
    </w:p>
    <w:p w:rsidR="00B22825" w:rsidRPr="005E095D" w:rsidRDefault="00B22825" w:rsidP="00B22825">
      <w:pPr>
        <w:pStyle w:val="BodyText1"/>
      </w:pPr>
    </w:p>
    <w:p w:rsidR="005E095D" w:rsidRDefault="005E095D" w:rsidP="005E095D">
      <w:pPr>
        <w:pStyle w:val="Heading3"/>
      </w:pPr>
      <w:bookmarkStart w:id="38" w:name="_Toc399765580"/>
      <w:r w:rsidRPr="005E095D">
        <w:t>Anmeldelse</w:t>
      </w:r>
      <w:bookmarkEnd w:id="38"/>
    </w:p>
    <w:p w:rsidR="00B22825" w:rsidRPr="00B22825" w:rsidRDefault="00B22825" w:rsidP="00B22825">
      <w:pPr>
        <w:pStyle w:val="BodyText1"/>
      </w:pPr>
      <w:r>
        <w:t>Tabellen som bærer information om anmeldelsen og referencer til de øvrige tabeller med info om anmeldelsen.</w:t>
      </w:r>
    </w:p>
    <w:p w:rsidR="005E095D" w:rsidRDefault="005E095D" w:rsidP="005E095D">
      <w:pPr>
        <w:pStyle w:val="Heading3"/>
      </w:pPr>
      <w:bookmarkStart w:id="39" w:name="_Toc399765581"/>
      <w:r w:rsidRPr="005E095D">
        <w:t>Anmelder</w:t>
      </w:r>
      <w:bookmarkEnd w:id="39"/>
    </w:p>
    <w:p w:rsidR="00B22825" w:rsidRPr="00B22825" w:rsidRDefault="00B22825" w:rsidP="00B22825">
      <w:pPr>
        <w:pStyle w:val="BodyText1"/>
      </w:pPr>
      <w:r>
        <w:t>Info om personen som er anmelder på anmeldelsen</w:t>
      </w:r>
    </w:p>
    <w:p w:rsidR="005E095D" w:rsidRDefault="005E095D" w:rsidP="005E095D">
      <w:pPr>
        <w:pStyle w:val="Heading3"/>
      </w:pPr>
      <w:bookmarkStart w:id="40" w:name="_Toc399765582"/>
      <w:r w:rsidRPr="005E095D">
        <w:lastRenderedPageBreak/>
        <w:t>BemyndigedeAnmeldere</w:t>
      </w:r>
      <w:bookmarkEnd w:id="40"/>
    </w:p>
    <w:p w:rsidR="00B22825" w:rsidRPr="00B22825" w:rsidRDefault="00B22825" w:rsidP="00B22825">
      <w:pPr>
        <w:pStyle w:val="BodyText1"/>
      </w:pPr>
      <w:r>
        <w:t>Tabel hvor en bruger kan bemyndige en anden bruger til at måtte behandle a</w:t>
      </w:r>
      <w:r>
        <w:t>n</w:t>
      </w:r>
      <w:r>
        <w:t>meldelser uden bemyndigeren skal acceptere betaleringen for jordflytningen</w:t>
      </w:r>
    </w:p>
    <w:p w:rsidR="005E095D" w:rsidRDefault="005E095D" w:rsidP="005E095D">
      <w:pPr>
        <w:pStyle w:val="Heading3"/>
      </w:pPr>
      <w:bookmarkStart w:id="41" w:name="_Toc399765583"/>
      <w:r w:rsidRPr="005E095D">
        <w:t>Besked</w:t>
      </w:r>
      <w:bookmarkEnd w:id="41"/>
    </w:p>
    <w:p w:rsidR="00B22825" w:rsidRPr="00B22825" w:rsidRDefault="00B22825" w:rsidP="00B22825">
      <w:pPr>
        <w:pStyle w:val="BodyText1"/>
      </w:pPr>
      <w:r>
        <w:t>Tabel til tekster anvendt i alarmer og ved kommunikation mellem personer.</w:t>
      </w:r>
    </w:p>
    <w:p w:rsidR="005E095D" w:rsidRDefault="005E095D" w:rsidP="005E095D">
      <w:pPr>
        <w:pStyle w:val="Heading3"/>
      </w:pPr>
      <w:bookmarkStart w:id="42" w:name="_Toc399765584"/>
      <w:r w:rsidRPr="005E095D">
        <w:t>Betaler</w:t>
      </w:r>
      <w:bookmarkEnd w:id="42"/>
    </w:p>
    <w:p w:rsidR="00B22825" w:rsidRPr="00B22825" w:rsidRDefault="00B22825" w:rsidP="00B22825">
      <w:pPr>
        <w:pStyle w:val="BodyText1"/>
      </w:pPr>
      <w:r>
        <w:t>Person som i anmeldelsen er angivet som betaler. Det er kun anmeldelser hvor jordmodtageranlæg anvender FlytJord, som betaler tabellen</w:t>
      </w:r>
    </w:p>
    <w:p w:rsidR="005E095D" w:rsidRPr="00C47BF8" w:rsidRDefault="005E095D" w:rsidP="005E095D">
      <w:pPr>
        <w:pStyle w:val="Heading3"/>
      </w:pPr>
      <w:bookmarkStart w:id="43" w:name="_Toc399765585"/>
      <w:r w:rsidRPr="00C47BF8">
        <w:t>Betaleringsoplysning</w:t>
      </w:r>
      <w:bookmarkEnd w:id="43"/>
    </w:p>
    <w:p w:rsidR="00B22825" w:rsidRDefault="00D55CD3" w:rsidP="00B22825">
      <w:pPr>
        <w:pStyle w:val="BodyText1"/>
      </w:pPr>
      <w:r>
        <w:t>Anvendes pt ikke…</w:t>
      </w:r>
    </w:p>
    <w:p w:rsidR="005E095D" w:rsidRDefault="005E095D" w:rsidP="005E095D">
      <w:pPr>
        <w:pStyle w:val="Heading3"/>
      </w:pPr>
      <w:bookmarkStart w:id="44" w:name="_Toc399765586"/>
      <w:r w:rsidRPr="00C47BF8">
        <w:t>BetingelserJordtip</w:t>
      </w:r>
      <w:bookmarkEnd w:id="44"/>
    </w:p>
    <w:p w:rsidR="00D55CD3" w:rsidRDefault="00D55CD3" w:rsidP="00D55CD3">
      <w:pPr>
        <w:pStyle w:val="BodyText1"/>
      </w:pPr>
      <w:r>
        <w:t>Anvendes PT ikke.</w:t>
      </w:r>
    </w:p>
    <w:p w:rsidR="00D55CD3" w:rsidRPr="00D55CD3" w:rsidRDefault="00D55CD3" w:rsidP="00D55CD3">
      <w:pPr>
        <w:pStyle w:val="BodyText1"/>
      </w:pPr>
      <w:r>
        <w:t>I stedet for at anvende denne tabel til dokumenter og betalingsfrister, så kan man indsætte et link til modtageranlæ</w:t>
      </w:r>
      <w:r w:rsidR="00BD671B">
        <w:t>g</w:t>
      </w:r>
      <w:r>
        <w:t>gets hjemmeside.</w:t>
      </w:r>
    </w:p>
    <w:p w:rsidR="005E095D" w:rsidRDefault="005E095D" w:rsidP="005E095D">
      <w:pPr>
        <w:pStyle w:val="Heading3"/>
      </w:pPr>
      <w:bookmarkStart w:id="45" w:name="_Toc399765587"/>
      <w:r w:rsidRPr="005E095D">
        <w:t>BogholderOpslagstavle</w:t>
      </w:r>
      <w:bookmarkEnd w:id="45"/>
    </w:p>
    <w:p w:rsidR="00D55CD3" w:rsidRPr="00D55CD3" w:rsidRDefault="00D55CD3" w:rsidP="00D55CD3">
      <w:pPr>
        <w:pStyle w:val="BodyText1"/>
      </w:pPr>
      <w:r>
        <w:t>Tabel til bogholderen til info vedr. betalere. Informationerne</w:t>
      </w:r>
      <w:r w:rsidR="00BD671B">
        <w:t xml:space="preserve"> præsenteres som på en betaler</w:t>
      </w:r>
      <w:r>
        <w:t>s forside</w:t>
      </w:r>
    </w:p>
    <w:p w:rsidR="005E095D" w:rsidRDefault="005E095D" w:rsidP="005E095D">
      <w:pPr>
        <w:pStyle w:val="Heading3"/>
      </w:pPr>
      <w:bookmarkStart w:id="46" w:name="_Toc399765588"/>
      <w:r w:rsidRPr="005E095D">
        <w:t>BrugerProfil</w:t>
      </w:r>
      <w:bookmarkEnd w:id="46"/>
    </w:p>
    <w:p w:rsidR="00D55CD3" w:rsidRPr="00D55CD3" w:rsidRDefault="00D55CD3" w:rsidP="00D55CD3">
      <w:pPr>
        <w:pStyle w:val="BodyText1"/>
      </w:pPr>
      <w:r>
        <w:t>Tabel til brugerstyring</w:t>
      </w:r>
    </w:p>
    <w:p w:rsidR="005E095D" w:rsidRDefault="005E095D" w:rsidP="005E095D">
      <w:pPr>
        <w:pStyle w:val="Heading3"/>
      </w:pPr>
      <w:bookmarkStart w:id="47" w:name="_Toc399765589"/>
      <w:r w:rsidRPr="005E095D">
        <w:t>Cartographer_Layers</w:t>
      </w:r>
      <w:bookmarkEnd w:id="47"/>
    </w:p>
    <w:p w:rsidR="00D55CD3" w:rsidRPr="00D55CD3" w:rsidRDefault="00D55CD3" w:rsidP="00D55CD3">
      <w:pPr>
        <w:pStyle w:val="BodyText1"/>
      </w:pPr>
      <w:r>
        <w:t>Tabel til KortInfo vedr. geografisk metadata</w:t>
      </w:r>
    </w:p>
    <w:p w:rsidR="005E095D" w:rsidRDefault="005E095D" w:rsidP="005E095D">
      <w:pPr>
        <w:pStyle w:val="Heading3"/>
      </w:pPr>
      <w:bookmarkStart w:id="48" w:name="_Toc399765590"/>
      <w:r w:rsidRPr="005E095D">
        <w:t>Delta</w:t>
      </w:r>
      <w:bookmarkEnd w:id="48"/>
    </w:p>
    <w:p w:rsidR="00D55CD3" w:rsidRPr="00D55CD3" w:rsidRDefault="00D55CD3" w:rsidP="00D55CD3">
      <w:pPr>
        <w:pStyle w:val="BodyText1"/>
      </w:pPr>
      <w:r>
        <w:t>Til at gemme information vedr. ændringer på en anmeldelse</w:t>
      </w:r>
    </w:p>
    <w:p w:rsidR="005E095D" w:rsidRDefault="005E095D" w:rsidP="005E095D">
      <w:pPr>
        <w:pStyle w:val="Heading3"/>
      </w:pPr>
      <w:bookmarkStart w:id="49" w:name="_Toc399765591"/>
      <w:r w:rsidRPr="005E095D">
        <w:t>Dokumentation</w:t>
      </w:r>
      <w:bookmarkEnd w:id="49"/>
    </w:p>
    <w:p w:rsidR="00D55CD3" w:rsidRPr="00D55CD3" w:rsidRDefault="00D55CD3" w:rsidP="00D55CD3">
      <w:pPr>
        <w:pStyle w:val="BodyText1"/>
      </w:pPr>
      <w:r>
        <w:t>Dokumenter vedhæftet en anmeldelse</w:t>
      </w:r>
    </w:p>
    <w:p w:rsidR="005E095D" w:rsidRDefault="005E095D" w:rsidP="005E095D">
      <w:pPr>
        <w:pStyle w:val="Heading3"/>
      </w:pPr>
      <w:bookmarkStart w:id="50" w:name="_Toc399765592"/>
      <w:r w:rsidRPr="005E095D">
        <w:t>DokumentationType</w:t>
      </w:r>
      <w:bookmarkEnd w:id="50"/>
    </w:p>
    <w:p w:rsidR="00D55CD3" w:rsidRPr="00D55CD3" w:rsidRDefault="00D55CD3" w:rsidP="00D55CD3">
      <w:pPr>
        <w:pStyle w:val="BodyText1"/>
      </w:pPr>
      <w:r>
        <w:t>Kodeliste til tabellen dokumentation</w:t>
      </w:r>
    </w:p>
    <w:p w:rsidR="005E095D" w:rsidRDefault="005E095D" w:rsidP="005E095D">
      <w:pPr>
        <w:pStyle w:val="Heading3"/>
      </w:pPr>
      <w:bookmarkStart w:id="51" w:name="_Toc399765593"/>
      <w:r w:rsidRPr="005E095D">
        <w:t>Dokumenter</w:t>
      </w:r>
      <w:bookmarkEnd w:id="51"/>
    </w:p>
    <w:p w:rsidR="00D55CD3" w:rsidRPr="00D55CD3" w:rsidRDefault="00D55CD3" w:rsidP="00D55CD3">
      <w:pPr>
        <w:pStyle w:val="BodyText1"/>
      </w:pPr>
      <w:r>
        <w:t>Filer knyttet til et modtageranlæg</w:t>
      </w:r>
    </w:p>
    <w:p w:rsidR="005E095D" w:rsidRDefault="005E095D" w:rsidP="005E095D">
      <w:pPr>
        <w:pStyle w:val="Heading3"/>
      </w:pPr>
      <w:bookmarkStart w:id="52" w:name="_Toc399765594"/>
      <w:r w:rsidRPr="005E095D">
        <w:lastRenderedPageBreak/>
        <w:t>Enhed</w:t>
      </w:r>
      <w:bookmarkEnd w:id="52"/>
    </w:p>
    <w:p w:rsidR="00D55CD3" w:rsidRPr="00D55CD3" w:rsidRDefault="00D55CD3" w:rsidP="00D55CD3">
      <w:pPr>
        <w:pStyle w:val="BodyText1"/>
      </w:pPr>
      <w:r>
        <w:t>Enheder som anvendes på forureningskomponenterne</w:t>
      </w:r>
    </w:p>
    <w:p w:rsidR="005E095D" w:rsidRDefault="005E095D" w:rsidP="005E095D">
      <w:pPr>
        <w:pStyle w:val="Heading3"/>
      </w:pPr>
      <w:bookmarkStart w:id="53" w:name="_Toc399765595"/>
      <w:r w:rsidRPr="005E095D">
        <w:t>Firmaoplysninger</w:t>
      </w:r>
      <w:bookmarkEnd w:id="53"/>
    </w:p>
    <w:p w:rsidR="00D55CD3" w:rsidRPr="00D55CD3" w:rsidRDefault="00D55CD3" w:rsidP="00D55CD3">
      <w:pPr>
        <w:pStyle w:val="BodyText1"/>
      </w:pPr>
      <w:r>
        <w:t>Er brugeren et firma, gemmes firmaoplysningerne her.</w:t>
      </w:r>
    </w:p>
    <w:p w:rsidR="005E095D" w:rsidRDefault="005E095D" w:rsidP="005E095D">
      <w:pPr>
        <w:pStyle w:val="Heading3"/>
      </w:pPr>
      <w:bookmarkStart w:id="54" w:name="_Toc399765596"/>
      <w:r w:rsidRPr="005E095D">
        <w:t>Forureningskomponent</w:t>
      </w:r>
      <w:bookmarkEnd w:id="54"/>
    </w:p>
    <w:p w:rsidR="00D55CD3" w:rsidRPr="00D55CD3" w:rsidRDefault="008F5C63" w:rsidP="00D55CD3">
      <w:pPr>
        <w:pStyle w:val="BodyText1"/>
      </w:pPr>
      <w:r>
        <w:t xml:space="preserve">Tabellen indeholder de stoffer som der analyseres for i en jordprøve. </w:t>
      </w:r>
    </w:p>
    <w:p w:rsidR="005E095D" w:rsidRDefault="005E095D" w:rsidP="005E095D">
      <w:pPr>
        <w:pStyle w:val="Heading3"/>
      </w:pPr>
      <w:bookmarkStart w:id="55" w:name="_Toc399765597"/>
      <w:r w:rsidRPr="005E095D">
        <w:t>Graensevaerdier</w:t>
      </w:r>
      <w:bookmarkEnd w:id="55"/>
    </w:p>
    <w:p w:rsidR="008F5C63" w:rsidRPr="008F5C63" w:rsidRDefault="008F5C63" w:rsidP="008F5C63">
      <w:pPr>
        <w:pStyle w:val="BodyText1"/>
      </w:pPr>
      <w:r>
        <w:t>Indeholder information om den maksimale tilladte værdi for en forureningsko</w:t>
      </w:r>
      <w:r>
        <w:t>m</w:t>
      </w:r>
      <w:r>
        <w:t>ponent for et modtageranlæg.</w:t>
      </w:r>
    </w:p>
    <w:p w:rsidR="005E095D" w:rsidRDefault="004A35CD" w:rsidP="005E095D">
      <w:pPr>
        <w:pStyle w:val="Heading3"/>
      </w:pPr>
      <w:bookmarkStart w:id="56" w:name="_Toc399765598"/>
      <w:r w:rsidRPr="005E095D">
        <w:t>Interessent</w:t>
      </w:r>
      <w:bookmarkEnd w:id="56"/>
    </w:p>
    <w:p w:rsidR="008F5C63" w:rsidRPr="008F5C63" w:rsidRDefault="008F5C63" w:rsidP="008F5C63">
      <w:pPr>
        <w:pStyle w:val="BodyText1"/>
      </w:pPr>
      <w:r>
        <w:t>Yderlige personer som kan sættes på en anmeldelse, således de også modtager advis</w:t>
      </w:r>
    </w:p>
    <w:p w:rsidR="005E095D" w:rsidRDefault="005E095D" w:rsidP="005E095D">
      <w:pPr>
        <w:pStyle w:val="Heading3"/>
      </w:pPr>
      <w:bookmarkStart w:id="57" w:name="_Toc399765599"/>
      <w:r w:rsidRPr="005E095D">
        <w:t>Jord</w:t>
      </w:r>
      <w:bookmarkEnd w:id="57"/>
    </w:p>
    <w:p w:rsidR="008F5C63" w:rsidRPr="008F5C63" w:rsidRDefault="008F5C63" w:rsidP="008F5C63">
      <w:pPr>
        <w:pStyle w:val="BodyText1"/>
      </w:pPr>
      <w:r>
        <w:t>Info vedr. jorden i anmeldelsen</w:t>
      </w:r>
    </w:p>
    <w:p w:rsidR="005E095D" w:rsidRDefault="005E095D" w:rsidP="005E095D">
      <w:pPr>
        <w:pStyle w:val="Heading3"/>
      </w:pPr>
      <w:bookmarkStart w:id="58" w:name="_Toc399765600"/>
      <w:r w:rsidRPr="005E095D">
        <w:t>JordanlaegType</w:t>
      </w:r>
      <w:bookmarkEnd w:id="58"/>
    </w:p>
    <w:p w:rsidR="008F5C63" w:rsidRPr="008F5C63" w:rsidRDefault="008F5C63" w:rsidP="008F5C63">
      <w:pPr>
        <w:pStyle w:val="BodyText1"/>
      </w:pPr>
      <w:r>
        <w:t>Kodeliste til angivelsen af modtageranlæggets type.</w:t>
      </w:r>
    </w:p>
    <w:p w:rsidR="005E095D" w:rsidRDefault="005E095D" w:rsidP="005E095D">
      <w:pPr>
        <w:pStyle w:val="Heading3"/>
      </w:pPr>
      <w:bookmarkStart w:id="59" w:name="_Toc399765601"/>
      <w:r w:rsidRPr="005E095D">
        <w:t>JordflytningType</w:t>
      </w:r>
      <w:bookmarkEnd w:id="59"/>
    </w:p>
    <w:p w:rsidR="008F5C63" w:rsidRPr="008F5C63" w:rsidRDefault="008F5C63" w:rsidP="008F5C63">
      <w:pPr>
        <w:pStyle w:val="BodyText1"/>
      </w:pPr>
      <w:r>
        <w:t>Kodeliste til at angive anmeldelsens jordflytningstypen</w:t>
      </w:r>
    </w:p>
    <w:p w:rsidR="005E095D" w:rsidRDefault="005E095D" w:rsidP="005E095D">
      <w:pPr>
        <w:pStyle w:val="Heading3"/>
      </w:pPr>
      <w:bookmarkStart w:id="60" w:name="_Toc399765602"/>
      <w:r w:rsidRPr="005E095D">
        <w:t>JordForureningskomponent</w:t>
      </w:r>
      <w:bookmarkEnd w:id="60"/>
    </w:p>
    <w:p w:rsidR="008F5C63" w:rsidRDefault="008F5C63" w:rsidP="008F5C63">
      <w:pPr>
        <w:pStyle w:val="BodyText1"/>
      </w:pPr>
      <w:r>
        <w:t>Tabel til kobling mellem jord tabellen og forureningskomponent tabellen.</w:t>
      </w:r>
    </w:p>
    <w:p w:rsidR="008F5C63" w:rsidRPr="008F5C63" w:rsidRDefault="008F5C63" w:rsidP="008F5C63">
      <w:pPr>
        <w:pStyle w:val="BodyText1"/>
      </w:pPr>
      <w:r>
        <w:t>Tabel anvendes pt ikke, men det kan være den kommer til det en gang, hvor det giver mening at knytte forureningskomponenter til en anmeldelse.</w:t>
      </w:r>
    </w:p>
    <w:p w:rsidR="005E095D" w:rsidRDefault="005E095D" w:rsidP="005E095D">
      <w:pPr>
        <w:pStyle w:val="Heading3"/>
      </w:pPr>
      <w:bookmarkStart w:id="61" w:name="_Toc399765603"/>
      <w:r w:rsidRPr="005E095D">
        <w:t>Jordforureningsopslag</w:t>
      </w:r>
      <w:bookmarkEnd w:id="61"/>
    </w:p>
    <w:p w:rsidR="008F5C63" w:rsidRDefault="008F5C63" w:rsidP="008F5C63">
      <w:pPr>
        <w:pStyle w:val="BodyText1"/>
      </w:pPr>
      <w:r>
        <w:t>Tabel til at gemme jordforureningsopslaget i de eksterne datakilder.</w:t>
      </w:r>
    </w:p>
    <w:p w:rsidR="008F5C63" w:rsidRPr="008F5C63" w:rsidRDefault="008F5C63" w:rsidP="008F5C63">
      <w:pPr>
        <w:pStyle w:val="BodyText1"/>
      </w:pPr>
      <w:r>
        <w:t>Her gemmets der oplysninger om de enkelte opslag i Danmarks Miljøportal, kommunens miljødatabase (Geoenviron), samt brugerens valg af jordklassifikat</w:t>
      </w:r>
      <w:r>
        <w:t>i</w:t>
      </w:r>
      <w:r>
        <w:t>on ved oprettelse af en anmeldelse.</w:t>
      </w:r>
    </w:p>
    <w:p w:rsidR="005E095D" w:rsidRDefault="005E095D" w:rsidP="005E095D">
      <w:pPr>
        <w:pStyle w:val="Heading3"/>
      </w:pPr>
      <w:bookmarkStart w:id="62" w:name="_Toc399765604"/>
      <w:r w:rsidRPr="005E095D">
        <w:t>JordKlassifikationType</w:t>
      </w:r>
      <w:bookmarkEnd w:id="62"/>
    </w:p>
    <w:p w:rsidR="008F5C63" w:rsidRPr="008F5C63" w:rsidRDefault="0095402B" w:rsidP="008F5C63">
      <w:pPr>
        <w:pStyle w:val="BodyText1"/>
      </w:pPr>
      <w:r>
        <w:t>Kodeliste til angivelse af jordens klassifikation i forbindelsen med jordflytnings anmeldelse.</w:t>
      </w:r>
    </w:p>
    <w:p w:rsidR="005E095D" w:rsidRDefault="005E095D" w:rsidP="005E095D">
      <w:pPr>
        <w:pStyle w:val="Heading3"/>
      </w:pPr>
      <w:bookmarkStart w:id="63" w:name="_Toc399765605"/>
      <w:r w:rsidRPr="005E095D">
        <w:lastRenderedPageBreak/>
        <w:t>Jordmodtager</w:t>
      </w:r>
      <w:bookmarkEnd w:id="63"/>
    </w:p>
    <w:p w:rsidR="0095402B" w:rsidRPr="0095402B" w:rsidRDefault="0095402B" w:rsidP="0095402B">
      <w:pPr>
        <w:pStyle w:val="BodyText1"/>
      </w:pPr>
      <w:r>
        <w:t>Info vedr. jordmodtageren. En jordmodtager kan have flere modtageranlæg.</w:t>
      </w:r>
    </w:p>
    <w:p w:rsidR="005E095D" w:rsidRDefault="005E095D" w:rsidP="005E095D">
      <w:pPr>
        <w:pStyle w:val="Heading3"/>
      </w:pPr>
      <w:bookmarkStart w:id="64" w:name="_Toc399765606"/>
      <w:r w:rsidRPr="005E095D">
        <w:t>Kommune</w:t>
      </w:r>
      <w:bookmarkEnd w:id="64"/>
    </w:p>
    <w:p w:rsidR="0095402B" w:rsidRPr="0095402B" w:rsidRDefault="0095402B" w:rsidP="0095402B">
      <w:pPr>
        <w:pStyle w:val="BodyText1"/>
      </w:pPr>
      <w:r>
        <w:t>Tabel med alle Danmarks kommuner herunder kommunekode om de anvender FlytJord.</w:t>
      </w:r>
    </w:p>
    <w:p w:rsidR="005E095D" w:rsidRDefault="005E095D" w:rsidP="005E095D">
      <w:pPr>
        <w:pStyle w:val="Heading3"/>
      </w:pPr>
      <w:bookmarkStart w:id="65" w:name="_Toc399765607"/>
      <w:r w:rsidRPr="005E095D">
        <w:t>KommuneJordklassifikation</w:t>
      </w:r>
      <w:bookmarkEnd w:id="65"/>
    </w:p>
    <w:p w:rsidR="0095402B" w:rsidRPr="0095402B" w:rsidRDefault="00AD32EB" w:rsidP="0095402B">
      <w:pPr>
        <w:pStyle w:val="BodyText1"/>
      </w:pPr>
      <w:r>
        <w:t>Information om hvilke jordklassifikationer, som anvendes i den enkelte komm</w:t>
      </w:r>
      <w:r>
        <w:t>u</w:t>
      </w:r>
      <w:r>
        <w:t>ne.</w:t>
      </w:r>
    </w:p>
    <w:p w:rsidR="005E095D" w:rsidRDefault="005E095D" w:rsidP="005E095D">
      <w:pPr>
        <w:pStyle w:val="Heading3"/>
      </w:pPr>
      <w:bookmarkStart w:id="66" w:name="_Toc399765608"/>
      <w:r w:rsidRPr="005E095D">
        <w:t>Kommunikation</w:t>
      </w:r>
      <w:bookmarkEnd w:id="66"/>
    </w:p>
    <w:p w:rsidR="00AD32EB" w:rsidRPr="00AD32EB" w:rsidRDefault="00AD32EB" w:rsidP="00AD32EB">
      <w:pPr>
        <w:pStyle w:val="BodyText1"/>
      </w:pPr>
      <w:r>
        <w:t>Tabel til logning af kommunikation mellem personer.</w:t>
      </w:r>
    </w:p>
    <w:p w:rsidR="005E095D" w:rsidRDefault="005E095D" w:rsidP="005E095D">
      <w:pPr>
        <w:pStyle w:val="Heading3"/>
      </w:pPr>
      <w:bookmarkStart w:id="67" w:name="_Toc399765609"/>
      <w:r w:rsidRPr="005E095D">
        <w:t>Konfig</w:t>
      </w:r>
      <w:bookmarkEnd w:id="67"/>
    </w:p>
    <w:p w:rsidR="00AD32EB" w:rsidRPr="00AD32EB" w:rsidRDefault="00AD32EB" w:rsidP="00AD32EB">
      <w:pPr>
        <w:pStyle w:val="BodyText1"/>
      </w:pPr>
      <w:r>
        <w:t>Tabel til system information for de enkelte kommuner</w:t>
      </w:r>
    </w:p>
    <w:p w:rsidR="005E095D" w:rsidRDefault="005E095D" w:rsidP="005E095D">
      <w:pPr>
        <w:pStyle w:val="Heading3"/>
      </w:pPr>
      <w:bookmarkStart w:id="68" w:name="_Toc399765610"/>
      <w:r w:rsidRPr="005E095D">
        <w:t>LandsdelType</w:t>
      </w:r>
      <w:bookmarkEnd w:id="68"/>
    </w:p>
    <w:p w:rsidR="00AD32EB" w:rsidRPr="00AD32EB" w:rsidRDefault="00AD32EB" w:rsidP="00AD32EB">
      <w:pPr>
        <w:pStyle w:val="BodyText1"/>
      </w:pPr>
      <w:r>
        <w:t>Kodeliste til angivelsen af model ved af jordklassifikation. Pt understøttes OMK kun i FlytJord.</w:t>
      </w:r>
    </w:p>
    <w:p w:rsidR="005E095D" w:rsidRDefault="005E095D" w:rsidP="005E095D">
      <w:pPr>
        <w:pStyle w:val="Heading3"/>
      </w:pPr>
      <w:bookmarkStart w:id="69" w:name="_Toc399765611"/>
      <w:r w:rsidRPr="005E095D">
        <w:t>Lastbil</w:t>
      </w:r>
      <w:bookmarkEnd w:id="69"/>
    </w:p>
    <w:p w:rsidR="00AD32EB" w:rsidRPr="00AD32EB" w:rsidRDefault="00AD32EB" w:rsidP="00AD32EB">
      <w:pPr>
        <w:pStyle w:val="BodyText1"/>
      </w:pPr>
      <w:r>
        <w:t>Tabel til registrering af transportørens lastbiler</w:t>
      </w:r>
    </w:p>
    <w:p w:rsidR="005E095D" w:rsidRDefault="005E095D" w:rsidP="005E095D">
      <w:pPr>
        <w:pStyle w:val="Heading3"/>
      </w:pPr>
      <w:bookmarkStart w:id="70" w:name="_Toc399765612"/>
      <w:r w:rsidRPr="005E095D">
        <w:t>Log</w:t>
      </w:r>
      <w:bookmarkEnd w:id="70"/>
    </w:p>
    <w:p w:rsidR="00AD32EB" w:rsidRDefault="00AD32EB" w:rsidP="00AD32EB">
      <w:pPr>
        <w:pStyle w:val="BodyText1"/>
      </w:pPr>
      <w:r>
        <w:t>Tabel til at gemme tidspunkter for forskellige handlinger på personen, stikprøven eller anmeldelsen</w:t>
      </w:r>
    </w:p>
    <w:p w:rsidR="00AD32EB" w:rsidRPr="00AD32EB" w:rsidRDefault="00AD32EB" w:rsidP="00AD32EB">
      <w:pPr>
        <w:pStyle w:val="BodyText1"/>
      </w:pPr>
    </w:p>
    <w:p w:rsidR="005E095D" w:rsidRDefault="005E095D" w:rsidP="005E095D">
      <w:pPr>
        <w:pStyle w:val="Heading3"/>
      </w:pPr>
      <w:bookmarkStart w:id="71" w:name="_Toc399765613"/>
      <w:r w:rsidRPr="005E095D">
        <w:t>MapModtagerAnlaeg</w:t>
      </w:r>
      <w:bookmarkEnd w:id="71"/>
    </w:p>
    <w:p w:rsidR="00AD32EB" w:rsidRPr="00AD32EB" w:rsidRDefault="00AD32EB" w:rsidP="00AD32EB">
      <w:pPr>
        <w:pStyle w:val="BodyText1"/>
      </w:pPr>
      <w:proofErr w:type="spellStart"/>
      <w:r>
        <w:t>View</w:t>
      </w:r>
      <w:proofErr w:type="spellEnd"/>
      <w:r>
        <w:t xml:space="preserve"> som anvendes til at vise modtageranlæggene i kortet.</w:t>
      </w:r>
    </w:p>
    <w:p w:rsidR="005E095D" w:rsidRDefault="005E095D" w:rsidP="005E095D">
      <w:pPr>
        <w:pStyle w:val="Heading3"/>
      </w:pPr>
      <w:bookmarkStart w:id="72" w:name="_Toc399765614"/>
      <w:r w:rsidRPr="005E095D">
        <w:t>Matrikel</w:t>
      </w:r>
      <w:bookmarkEnd w:id="72"/>
    </w:p>
    <w:p w:rsidR="00AD32EB" w:rsidRPr="00AD32EB" w:rsidRDefault="00AD32EB" w:rsidP="00AD32EB">
      <w:pPr>
        <w:pStyle w:val="BodyText1"/>
      </w:pPr>
      <w:r>
        <w:t>Ved oprettelse af anmeldelsen gemmes de berørte matrikler som de så ud da anmeldelsen blev oprettet.</w:t>
      </w:r>
    </w:p>
    <w:p w:rsidR="005E095D" w:rsidRDefault="005E095D" w:rsidP="005E095D">
      <w:pPr>
        <w:pStyle w:val="Heading3"/>
      </w:pPr>
      <w:bookmarkStart w:id="73" w:name="_Toc399765615"/>
      <w:r w:rsidRPr="005E095D">
        <w:t>MiljoeklasseType</w:t>
      </w:r>
      <w:bookmarkEnd w:id="73"/>
    </w:p>
    <w:p w:rsidR="00AD32EB" w:rsidRPr="00AD32EB" w:rsidRDefault="00AD32EB" w:rsidP="00AD32EB">
      <w:pPr>
        <w:pStyle w:val="BodyText1"/>
      </w:pPr>
      <w:r>
        <w:t>Kodeliste til lastbilens miljøklasse</w:t>
      </w:r>
    </w:p>
    <w:p w:rsidR="00CB1AB6" w:rsidRDefault="005E095D" w:rsidP="00CB1AB6">
      <w:pPr>
        <w:pStyle w:val="Heading3"/>
      </w:pPr>
      <w:bookmarkStart w:id="74" w:name="_Toc399765616"/>
      <w:r w:rsidRPr="005E095D">
        <w:t>ModtagerAnlaeg</w:t>
      </w:r>
      <w:bookmarkEnd w:id="74"/>
    </w:p>
    <w:p w:rsidR="00CB1AB6" w:rsidRPr="00CB1AB6" w:rsidRDefault="00CB1AB6" w:rsidP="00CB1AB6">
      <w:pPr>
        <w:pStyle w:val="BodyText1"/>
      </w:pPr>
      <w:r>
        <w:t>Information om modtageranlægget.</w:t>
      </w:r>
    </w:p>
    <w:p w:rsidR="005E095D" w:rsidRDefault="005E095D" w:rsidP="005E095D">
      <w:pPr>
        <w:pStyle w:val="Heading3"/>
      </w:pPr>
      <w:bookmarkStart w:id="75" w:name="_Toc399765617"/>
      <w:r w:rsidRPr="005E095D">
        <w:lastRenderedPageBreak/>
        <w:t>NLogEntries</w:t>
      </w:r>
      <w:bookmarkEnd w:id="75"/>
    </w:p>
    <w:p w:rsidR="00CB1AB6" w:rsidRPr="00CB1AB6" w:rsidRDefault="00CB1AB6" w:rsidP="00CB1AB6">
      <w:pPr>
        <w:pStyle w:val="BodyText1"/>
      </w:pPr>
      <w:r>
        <w:t>System tabel som anvendes til logning af diversion hændelser.</w:t>
      </w:r>
    </w:p>
    <w:p w:rsidR="005E095D" w:rsidRDefault="005E095D" w:rsidP="005E095D">
      <w:pPr>
        <w:pStyle w:val="Heading3"/>
      </w:pPr>
      <w:bookmarkStart w:id="76" w:name="_Toc399765618"/>
      <w:r w:rsidRPr="005E095D">
        <w:t>Oprindelsessted</w:t>
      </w:r>
      <w:bookmarkEnd w:id="76"/>
    </w:p>
    <w:p w:rsidR="00CB1AB6" w:rsidRPr="00CB1AB6" w:rsidRDefault="00CB1AB6" w:rsidP="00CB1AB6">
      <w:pPr>
        <w:pStyle w:val="BodyText1"/>
      </w:pPr>
      <w:r>
        <w:t>Info om anmeldelsens oprindelsessted</w:t>
      </w:r>
    </w:p>
    <w:p w:rsidR="005E095D" w:rsidRDefault="005E095D" w:rsidP="005E095D">
      <w:pPr>
        <w:pStyle w:val="Heading3"/>
      </w:pPr>
      <w:bookmarkStart w:id="77" w:name="_Toc399765619"/>
      <w:r w:rsidRPr="005E095D">
        <w:t>OprindelsesstedKlassifikationType</w:t>
      </w:r>
      <w:bookmarkEnd w:id="77"/>
    </w:p>
    <w:p w:rsidR="00CB1AB6" w:rsidRPr="00CB1AB6" w:rsidRDefault="00CB1AB6" w:rsidP="00CB1AB6">
      <w:pPr>
        <w:pStyle w:val="BodyText1"/>
      </w:pPr>
      <w:r>
        <w:t>Kodeliste vedr. oprindelsesstedetstype. Fx Off. vej, Anden oprindelse eller Eje</w:t>
      </w:r>
      <w:r>
        <w:t>n</w:t>
      </w:r>
      <w:r>
        <w:t>dom</w:t>
      </w:r>
    </w:p>
    <w:p w:rsidR="005E095D" w:rsidRDefault="005E095D" w:rsidP="005E095D">
      <w:pPr>
        <w:pStyle w:val="Heading3"/>
      </w:pPr>
      <w:bookmarkStart w:id="78" w:name="_Toc399765620"/>
      <w:r w:rsidRPr="005E095D">
        <w:t>Person</w:t>
      </w:r>
      <w:bookmarkEnd w:id="78"/>
    </w:p>
    <w:p w:rsidR="00712369" w:rsidRPr="00CB1AB6" w:rsidRDefault="00CB1AB6" w:rsidP="00CB1AB6">
      <w:pPr>
        <w:pStyle w:val="BodyText1"/>
      </w:pPr>
      <w:r>
        <w:t>Info vedr. personerne. En person k</w:t>
      </w:r>
      <w:r w:rsidR="00712369">
        <w:t>an optræde i forskellige sammenhænge som anmelder, betaler, transportør, eller som interne brugere af FlytJord.</w:t>
      </w:r>
    </w:p>
    <w:p w:rsidR="005E095D" w:rsidRDefault="005E095D" w:rsidP="005E095D">
      <w:pPr>
        <w:pStyle w:val="Heading3"/>
      </w:pPr>
      <w:bookmarkStart w:id="79" w:name="_Toc399765621"/>
      <w:r w:rsidRPr="005E095D">
        <w:t>PersonJordmodtager</w:t>
      </w:r>
      <w:bookmarkEnd w:id="79"/>
    </w:p>
    <w:p w:rsidR="00712369" w:rsidRPr="00712369" w:rsidRDefault="00712369" w:rsidP="00712369">
      <w:pPr>
        <w:pStyle w:val="BodyText1"/>
      </w:pPr>
      <w:r>
        <w:t>Tabel til registrering af hvilke personer, som er knyttet til en jordmodtager.</w:t>
      </w:r>
    </w:p>
    <w:p w:rsidR="005E095D" w:rsidRDefault="005E095D" w:rsidP="005E095D">
      <w:pPr>
        <w:pStyle w:val="Heading3"/>
      </w:pPr>
      <w:bookmarkStart w:id="80" w:name="_Toc399765622"/>
      <w:r w:rsidRPr="005E095D">
        <w:t>PersonKommune</w:t>
      </w:r>
      <w:bookmarkEnd w:id="80"/>
    </w:p>
    <w:p w:rsidR="00712369" w:rsidRPr="00712369" w:rsidRDefault="00712369" w:rsidP="00712369">
      <w:pPr>
        <w:pStyle w:val="BodyText1"/>
      </w:pPr>
      <w:r>
        <w:t>Tabel til registrering af hvilke personer, som er knyttet til en kommune.</w:t>
      </w:r>
    </w:p>
    <w:p w:rsidR="005E095D" w:rsidRDefault="005E095D" w:rsidP="005E095D">
      <w:pPr>
        <w:pStyle w:val="Heading3"/>
      </w:pPr>
      <w:bookmarkStart w:id="81" w:name="_Toc399765623"/>
      <w:r w:rsidRPr="005E095D">
        <w:t>PlanlagteStikproever</w:t>
      </w:r>
      <w:bookmarkEnd w:id="81"/>
    </w:p>
    <w:p w:rsidR="00712369" w:rsidRPr="00712369" w:rsidRDefault="00712369" w:rsidP="00712369">
      <w:pPr>
        <w:pStyle w:val="BodyText1"/>
      </w:pPr>
      <w:r>
        <w:t>En miljømedarbejder kan planlægge en stikprøve på det næste vognlæs jord. Info her gemmes i denne tabel.</w:t>
      </w:r>
    </w:p>
    <w:p w:rsidR="005E095D" w:rsidRDefault="005E095D" w:rsidP="005E095D">
      <w:pPr>
        <w:pStyle w:val="Heading3"/>
      </w:pPr>
      <w:bookmarkStart w:id="82" w:name="_Toc399765624"/>
      <w:r w:rsidRPr="005E095D">
        <w:t>Sagsbehandler</w:t>
      </w:r>
      <w:bookmarkEnd w:id="82"/>
    </w:p>
    <w:p w:rsidR="00712369" w:rsidRDefault="00712369" w:rsidP="00712369">
      <w:pPr>
        <w:pStyle w:val="BodyText1"/>
      </w:pPr>
      <w:r>
        <w:t>Info om kommunens sagsbehandler</w:t>
      </w:r>
    </w:p>
    <w:p w:rsidR="005E095D" w:rsidRDefault="005E095D" w:rsidP="005E095D">
      <w:pPr>
        <w:pStyle w:val="Heading3"/>
      </w:pPr>
      <w:bookmarkStart w:id="83" w:name="_Toc399765625"/>
      <w:r w:rsidRPr="005E095D">
        <w:t>StatusAnmeldelse</w:t>
      </w:r>
      <w:bookmarkEnd w:id="83"/>
    </w:p>
    <w:p w:rsidR="00712369" w:rsidRPr="00712369" w:rsidRDefault="00712369" w:rsidP="00712369">
      <w:pPr>
        <w:pStyle w:val="BodyText1"/>
      </w:pPr>
      <w:r>
        <w:t>Tabel til lagring af de status, som en anmeldelse gennemgår</w:t>
      </w:r>
    </w:p>
    <w:p w:rsidR="005E095D" w:rsidRDefault="005E095D" w:rsidP="005E095D">
      <w:pPr>
        <w:pStyle w:val="Heading3"/>
      </w:pPr>
      <w:bookmarkStart w:id="84" w:name="_Toc399765626"/>
      <w:r w:rsidRPr="005E095D">
        <w:t>StatusAnmeldelseType</w:t>
      </w:r>
      <w:bookmarkEnd w:id="84"/>
    </w:p>
    <w:p w:rsidR="00712369" w:rsidRPr="00712369" w:rsidRDefault="00712369" w:rsidP="00712369">
      <w:pPr>
        <w:pStyle w:val="BodyText1"/>
      </w:pPr>
      <w:r>
        <w:t>Kodeliste til de forskellige typer af status på en anmeldelse.</w:t>
      </w:r>
    </w:p>
    <w:p w:rsidR="005E095D" w:rsidRDefault="005E095D" w:rsidP="005E095D">
      <w:pPr>
        <w:pStyle w:val="Heading3"/>
      </w:pPr>
      <w:bookmarkStart w:id="85" w:name="_Toc399765627"/>
      <w:r w:rsidRPr="005E095D">
        <w:t>StatusBetaler</w:t>
      </w:r>
      <w:bookmarkEnd w:id="85"/>
    </w:p>
    <w:p w:rsidR="00712369" w:rsidRPr="00712369" w:rsidRDefault="00712369" w:rsidP="00712369">
      <w:pPr>
        <w:pStyle w:val="BodyText1"/>
      </w:pPr>
      <w:r>
        <w:t>Tabel til lagring af status på en betaler.</w:t>
      </w:r>
    </w:p>
    <w:p w:rsidR="005E095D" w:rsidRDefault="005E095D" w:rsidP="005E095D">
      <w:pPr>
        <w:pStyle w:val="Heading3"/>
      </w:pPr>
      <w:bookmarkStart w:id="86" w:name="_Toc399765628"/>
      <w:r w:rsidRPr="005E095D">
        <w:t>StatusStikproeve</w:t>
      </w:r>
      <w:bookmarkEnd w:id="86"/>
    </w:p>
    <w:p w:rsidR="00712369" w:rsidRPr="00712369" w:rsidRDefault="00712369" w:rsidP="00712369">
      <w:pPr>
        <w:pStyle w:val="BodyText1"/>
      </w:pPr>
      <w:r>
        <w:t>Tabel til lagring af status, som en stikprøve gennemgår.</w:t>
      </w:r>
    </w:p>
    <w:p w:rsidR="005E095D" w:rsidRDefault="005E095D" w:rsidP="005E095D">
      <w:pPr>
        <w:pStyle w:val="Heading3"/>
      </w:pPr>
      <w:bookmarkStart w:id="87" w:name="_Toc399765629"/>
      <w:r w:rsidRPr="005E095D">
        <w:t>StatusStikproeveType</w:t>
      </w:r>
      <w:bookmarkEnd w:id="87"/>
    </w:p>
    <w:p w:rsidR="00712369" w:rsidRPr="00712369" w:rsidRDefault="00712369" w:rsidP="00712369">
      <w:pPr>
        <w:pStyle w:val="BodyText1"/>
      </w:pPr>
      <w:r>
        <w:t>Kodeliste med forskellige typer af status på en stikprøve</w:t>
      </w:r>
    </w:p>
    <w:p w:rsidR="005E095D" w:rsidRDefault="005E095D" w:rsidP="005E095D">
      <w:pPr>
        <w:pStyle w:val="Heading3"/>
      </w:pPr>
      <w:bookmarkStart w:id="88" w:name="_Toc399765630"/>
      <w:r w:rsidRPr="005E095D">
        <w:lastRenderedPageBreak/>
        <w:t>Stikproeve</w:t>
      </w:r>
      <w:bookmarkEnd w:id="88"/>
    </w:p>
    <w:p w:rsidR="00712369" w:rsidRPr="00712369" w:rsidRDefault="00712369" w:rsidP="00712369">
      <w:pPr>
        <w:pStyle w:val="BodyText1"/>
      </w:pPr>
      <w:r>
        <w:t>Info vedr. en stikprøve</w:t>
      </w:r>
    </w:p>
    <w:p w:rsidR="005E095D" w:rsidRDefault="005E095D" w:rsidP="005E095D">
      <w:pPr>
        <w:pStyle w:val="Heading3"/>
      </w:pPr>
      <w:bookmarkStart w:id="89" w:name="_Toc399765631"/>
      <w:r w:rsidRPr="005E095D">
        <w:t>Transportoer</w:t>
      </w:r>
      <w:bookmarkEnd w:id="89"/>
    </w:p>
    <w:p w:rsidR="00712369" w:rsidRPr="00712369" w:rsidRDefault="00712369" w:rsidP="00712369">
      <w:pPr>
        <w:pStyle w:val="BodyText1"/>
      </w:pPr>
      <w:r>
        <w:t>Personen som er transportør på en anmeldelse</w:t>
      </w:r>
    </w:p>
    <w:p w:rsidR="005E095D" w:rsidRDefault="005E095D" w:rsidP="005E095D">
      <w:pPr>
        <w:pStyle w:val="Heading3"/>
      </w:pPr>
      <w:bookmarkStart w:id="90" w:name="_Toc399765632"/>
      <w:r w:rsidRPr="005E095D">
        <w:t>Vognlaes</w:t>
      </w:r>
      <w:bookmarkEnd w:id="90"/>
    </w:p>
    <w:p w:rsidR="00712369" w:rsidRPr="00712369" w:rsidRDefault="00712369" w:rsidP="00712369">
      <w:pPr>
        <w:pStyle w:val="BodyText1"/>
      </w:pPr>
      <w:r>
        <w:t>Anvender modtageranlægget FlytJord og har et bomsystem, kan info vedr. de enkelte vognlæs registreres i denne tabel.</w:t>
      </w:r>
    </w:p>
    <w:p w:rsidR="005E095D" w:rsidRDefault="005E095D" w:rsidP="005E095D">
      <w:pPr>
        <w:pStyle w:val="Heading3"/>
      </w:pPr>
      <w:bookmarkStart w:id="91" w:name="_Toc399765633"/>
      <w:r w:rsidRPr="005E095D">
        <w:t>webpages_Membership</w:t>
      </w:r>
      <w:bookmarkEnd w:id="91"/>
    </w:p>
    <w:p w:rsidR="00712369" w:rsidRPr="00712369" w:rsidRDefault="00712369" w:rsidP="00712369">
      <w:pPr>
        <w:pStyle w:val="BodyText1"/>
      </w:pPr>
      <w:r>
        <w:t>Brugerstyrringstabel</w:t>
      </w:r>
    </w:p>
    <w:p w:rsidR="005E095D" w:rsidRDefault="005E095D" w:rsidP="005E095D">
      <w:pPr>
        <w:pStyle w:val="Heading3"/>
      </w:pPr>
      <w:bookmarkStart w:id="92" w:name="_Toc399765634"/>
      <w:r w:rsidRPr="005E095D">
        <w:t>webpages_OAuthMembership</w:t>
      </w:r>
      <w:bookmarkEnd w:id="92"/>
    </w:p>
    <w:p w:rsidR="00712369" w:rsidRPr="00712369" w:rsidRDefault="00712369" w:rsidP="00712369">
      <w:pPr>
        <w:pStyle w:val="BodyText1"/>
      </w:pPr>
      <w:r>
        <w:t>Brugerstyrringstabel</w:t>
      </w:r>
    </w:p>
    <w:p w:rsidR="005E095D" w:rsidRDefault="005E095D" w:rsidP="005E095D">
      <w:pPr>
        <w:pStyle w:val="Heading3"/>
      </w:pPr>
      <w:bookmarkStart w:id="93" w:name="_Toc399765635"/>
      <w:r w:rsidRPr="005E095D">
        <w:t>webpages_Roles</w:t>
      </w:r>
      <w:bookmarkEnd w:id="93"/>
    </w:p>
    <w:p w:rsidR="00712369" w:rsidRPr="00712369" w:rsidRDefault="00712369" w:rsidP="00712369">
      <w:pPr>
        <w:pStyle w:val="BodyText1"/>
      </w:pPr>
      <w:r>
        <w:t>Brugerstyrringstabel</w:t>
      </w:r>
    </w:p>
    <w:p w:rsidR="00EE4F58" w:rsidRDefault="005E095D" w:rsidP="005E095D">
      <w:pPr>
        <w:pStyle w:val="Heading3"/>
      </w:pPr>
      <w:bookmarkStart w:id="94" w:name="_Toc399765636"/>
      <w:r w:rsidRPr="005E095D">
        <w:t>webpages_UsersInRoles</w:t>
      </w:r>
      <w:bookmarkEnd w:id="94"/>
    </w:p>
    <w:p w:rsidR="00712369" w:rsidRDefault="00712369" w:rsidP="00712369">
      <w:pPr>
        <w:pStyle w:val="BodyText1"/>
      </w:pPr>
      <w:r>
        <w:t>Brugerstyrringstabel</w:t>
      </w:r>
    </w:p>
    <w:p w:rsidR="00903146" w:rsidRDefault="00903146" w:rsidP="00903146">
      <w:pPr>
        <w:pStyle w:val="Heading1"/>
      </w:pPr>
      <w:bookmarkStart w:id="95" w:name="_Toc399765638"/>
      <w:r>
        <w:t>Opsætning</w:t>
      </w:r>
      <w:bookmarkEnd w:id="95"/>
    </w:p>
    <w:p w:rsidR="00903146" w:rsidRDefault="00903146" w:rsidP="00903146">
      <w:pPr>
        <w:pStyle w:val="Heading2"/>
      </w:pPr>
      <w:bookmarkStart w:id="96" w:name="_Toc399765639"/>
      <w:r>
        <w:t>Kommune</w:t>
      </w:r>
      <w:bookmarkEnd w:id="96"/>
    </w:p>
    <w:p w:rsidR="008C7468" w:rsidRDefault="00903146" w:rsidP="008C7468">
      <w:pPr>
        <w:pStyle w:val="Heading3"/>
      </w:pPr>
      <w:bookmarkStart w:id="97" w:name="_Toc399765640"/>
      <w:r>
        <w:t xml:space="preserve">Konfig </w:t>
      </w:r>
      <w:r w:rsidR="008C7468">
        <w:t>tabel</w:t>
      </w:r>
      <w:bookmarkEnd w:id="97"/>
    </w:p>
    <w:p w:rsidR="00532DF2" w:rsidRPr="00532DF2" w:rsidRDefault="00532DF2" w:rsidP="00532DF2">
      <w:pPr>
        <w:pStyle w:val="BodyText1"/>
      </w:pPr>
      <w:r w:rsidRPr="00532DF2">
        <w:t xml:space="preserve">I tabellen Konfig kan NIRAS </w:t>
      </w:r>
      <w:r w:rsidR="00701A21">
        <w:t xml:space="preserve">angive </w:t>
      </w:r>
      <w:r w:rsidRPr="00532DF2">
        <w:t>kommune specifik information, således hver kommune tilk</w:t>
      </w:r>
      <w:r w:rsidR="00701A21">
        <w:t>nyttet FlytJord har indflydelse</w:t>
      </w:r>
      <w:r w:rsidRPr="00532DF2">
        <w:t xml:space="preserve"> på indholdet.</w:t>
      </w:r>
    </w:p>
    <w:p w:rsidR="00532DF2" w:rsidRDefault="00532DF2" w:rsidP="00532DF2">
      <w:pPr>
        <w:pStyle w:val="BodyText1"/>
      </w:pPr>
      <w:r>
        <w:t>Det være sig fx:</w:t>
      </w:r>
    </w:p>
    <w:p w:rsidR="00903146" w:rsidRDefault="008C7468" w:rsidP="00532DF2">
      <w:pPr>
        <w:pStyle w:val="BodyText1"/>
        <w:numPr>
          <w:ilvl w:val="0"/>
          <w:numId w:val="25"/>
        </w:numPr>
      </w:pPr>
      <w:r>
        <w:t>Standard tekster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Logo på anmeldelse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Links til kommunes hjemmeside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Kommunens kontaktoplysninger</w:t>
      </w:r>
    </w:p>
    <w:p w:rsidR="00532DF2" w:rsidRPr="00532DF2" w:rsidRDefault="00532DF2" w:rsidP="00532DF2">
      <w:pPr>
        <w:pStyle w:val="BodyText1"/>
        <w:numPr>
          <w:ilvl w:val="0"/>
          <w:numId w:val="25"/>
        </w:numPr>
      </w:pPr>
      <w:r>
        <w:t>mm.</w:t>
      </w:r>
    </w:p>
    <w:p w:rsidR="00CB6369" w:rsidRDefault="00CB6369" w:rsidP="00CB6369">
      <w:pPr>
        <w:pStyle w:val="Heading3"/>
      </w:pPr>
      <w:bookmarkStart w:id="98" w:name="_Toc399765641"/>
      <w:r>
        <w:lastRenderedPageBreak/>
        <w:t>Kommune tabel</w:t>
      </w:r>
      <w:bookmarkEnd w:id="98"/>
    </w:p>
    <w:p w:rsidR="00532DF2" w:rsidRDefault="00532DF2" w:rsidP="00CB6369">
      <w:r>
        <w:t>Tabellen Kommune indeholder alle landets kommuner. Ud for hver kommune er der angivet om kommunen anvender FlytJord.</w:t>
      </w:r>
    </w:p>
    <w:p w:rsidR="00532DF2" w:rsidRDefault="00532DF2" w:rsidP="00CB6369"/>
    <w:p w:rsidR="00903146" w:rsidRDefault="00903146" w:rsidP="00903146">
      <w:pPr>
        <w:pStyle w:val="Heading2"/>
      </w:pPr>
      <w:bookmarkStart w:id="99" w:name="_Toc399765642"/>
      <w:r>
        <w:t>Jordmodtager</w:t>
      </w:r>
      <w:bookmarkEnd w:id="99"/>
    </w:p>
    <w:p w:rsidR="00267B49" w:rsidRDefault="00267B49" w:rsidP="00CB6369">
      <w:pPr>
        <w:pStyle w:val="BodyText1"/>
      </w:pPr>
      <w:r>
        <w:t xml:space="preserve">I tabellen Jordmodtager lagres de tilgængelige jordmodtager i FlytJord. Aarhus Kommune står for at oprette og vedligeholde jordmodtagerne, ved at logge ind som administrator på websitet. </w:t>
      </w:r>
    </w:p>
    <w:p w:rsidR="00267B49" w:rsidRDefault="00267B49" w:rsidP="00CB6369">
      <w:pPr>
        <w:pStyle w:val="BodyText1"/>
      </w:pPr>
      <w:r>
        <w:t>Tabellen indeholder endvidere oplysninger om Jordmodtageren anvender Fly</w:t>
      </w:r>
      <w:r>
        <w:t>t</w:t>
      </w:r>
      <w:r>
        <w:t>Jord som intern system. Denne indstilling kan kun sættes af NIRAS, da der i forbindelse med at en jordmodtager skal benytte FlytJord, skal ske andre man</w:t>
      </w:r>
      <w:r>
        <w:t>u</w:t>
      </w:r>
      <w:r>
        <w:t>elle opsætninger.</w:t>
      </w:r>
    </w:p>
    <w:p w:rsidR="00267B49" w:rsidRDefault="00267B49" w:rsidP="00CB6369">
      <w:pPr>
        <w:pStyle w:val="BodyText1"/>
      </w:pPr>
      <w:r>
        <w:t xml:space="preserve">Hver jordmodtager kan have </w:t>
      </w:r>
      <w:r w:rsidR="002C7648">
        <w:t>ét</w:t>
      </w:r>
      <w:r>
        <w:t xml:space="preserve"> eller flere modtageranlæg. Modtageranlæggene kan gøres ikke valgbare i FlytJord ved at gøre dem inaktive på siden for admin</w:t>
      </w:r>
      <w:r>
        <w:t>i</w:t>
      </w:r>
      <w:r>
        <w:t>stration af jordmodtageren.</w:t>
      </w:r>
    </w:p>
    <w:p w:rsidR="00CB6369" w:rsidRDefault="00CB6369" w:rsidP="00CB6369">
      <w:pPr>
        <w:pStyle w:val="Heading3"/>
      </w:pPr>
      <w:bookmarkStart w:id="100" w:name="_Toc399765643"/>
      <w:r>
        <w:t>Modtageranlæg</w:t>
      </w:r>
      <w:bookmarkEnd w:id="100"/>
    </w:p>
    <w:p w:rsidR="00267B49" w:rsidRDefault="00267B49" w:rsidP="00267B49">
      <w:pPr>
        <w:pStyle w:val="BodyText1"/>
      </w:pPr>
      <w:r>
        <w:t xml:space="preserve">Tabellen Modtageranlæg indeholder information om modtageranlægget bl.a. </w:t>
      </w:r>
      <w:r w:rsidR="004A35CD">
        <w:t>information</w:t>
      </w:r>
      <w:r>
        <w:t xml:space="preserve"> om modtageranlægget anvender FlytJord og i </w:t>
      </w:r>
      <w:r w:rsidR="004A35CD">
        <w:t>så fald</w:t>
      </w:r>
      <w:r>
        <w:t xml:space="preserve"> med hvilken frekvens der skal foretages stikprøver.</w:t>
      </w:r>
    </w:p>
    <w:p w:rsidR="00033836" w:rsidRDefault="00033836" w:rsidP="00033836">
      <w:pPr>
        <w:pStyle w:val="Heading2"/>
      </w:pPr>
      <w:bookmarkStart w:id="101" w:name="_Toc399765644"/>
      <w:r>
        <w:t>Administrator</w:t>
      </w:r>
      <w:bookmarkEnd w:id="101"/>
    </w:p>
    <w:p w:rsidR="00033836" w:rsidRPr="00033836" w:rsidRDefault="00033836" w:rsidP="00033836">
      <w:pPr>
        <w:pStyle w:val="BodyText1"/>
      </w:pPr>
      <w:r>
        <w:t>Når en kommune eller jordmodtager skal kobles på FlytJord, skal NIRAS man</w:t>
      </w:r>
      <w:r>
        <w:t>u</w:t>
      </w:r>
      <w:r>
        <w:t>elt give en eksisterende bruger rollen som administrator.</w:t>
      </w:r>
    </w:p>
    <w:p w:rsidR="00532DF2" w:rsidRDefault="00532DF2" w:rsidP="00532DF2">
      <w:pPr>
        <w:pStyle w:val="Heading2"/>
      </w:pPr>
      <w:bookmarkStart w:id="102" w:name="_Toc399765645"/>
      <w:r>
        <w:t>Skabeloner til advisering</w:t>
      </w:r>
      <w:bookmarkEnd w:id="102"/>
    </w:p>
    <w:p w:rsidR="00383DDC" w:rsidRDefault="00383DDC" w:rsidP="00383DDC">
      <w:pPr>
        <w:pStyle w:val="BodyText1"/>
      </w:pPr>
      <w:r>
        <w:t>For hver kommune og modtageranlæg, som anvender FlytJord, findes der en række skabeloner, som anvendes i forbindelse med advis.</w:t>
      </w:r>
    </w:p>
    <w:p w:rsidR="00383DDC" w:rsidRPr="00383DDC" w:rsidRDefault="00383DDC" w:rsidP="00383DDC">
      <w:pPr>
        <w:pStyle w:val="BodyText1"/>
      </w:pPr>
      <w:r>
        <w:t xml:space="preserve">Når en ny kommune eller </w:t>
      </w:r>
      <w:r w:rsidR="001A03AB">
        <w:t>modtageranlæg vil anvende FlytJord, skal der</w:t>
      </w:r>
      <w:r w:rsidR="00033836">
        <w:t xml:space="preserve"> oprettes </w:t>
      </w:r>
      <w:r w:rsidR="004A35CD">
        <w:t>et</w:t>
      </w:r>
      <w:r w:rsidR="00033836">
        <w:t xml:space="preserve"> nyt sæt skabeloner, som skal tilpasses til den enkelte kommune eller modt</w:t>
      </w:r>
      <w:r w:rsidR="00033836">
        <w:t>a</w:t>
      </w:r>
      <w:r w:rsidR="00033836">
        <w:t>geranlæg.</w:t>
      </w:r>
    </w:p>
    <w:p w:rsidR="00903146" w:rsidRDefault="00903146" w:rsidP="001756AB">
      <w:pPr>
        <w:pStyle w:val="BodyText1"/>
      </w:pPr>
    </w:p>
    <w:p w:rsidR="00CE6A68" w:rsidRDefault="006F5DAA" w:rsidP="00CB6369">
      <w:pPr>
        <w:pStyle w:val="Heading1"/>
      </w:pPr>
      <w:bookmarkStart w:id="103" w:name="_Toc399765646"/>
      <w:r>
        <w:t>Server</w:t>
      </w:r>
      <w:r w:rsidR="00CE6A68">
        <w:t>miljø</w:t>
      </w:r>
      <w:bookmarkEnd w:id="103"/>
    </w:p>
    <w:p w:rsidR="005B1454" w:rsidRDefault="00CE6A68" w:rsidP="00CE6A68">
      <w:pPr>
        <w:pStyle w:val="Heading2"/>
      </w:pPr>
      <w:bookmarkStart w:id="104" w:name="_Toc399765647"/>
      <w:r>
        <w:t>Webserver</w:t>
      </w:r>
      <w:bookmarkEnd w:id="104"/>
      <w:r>
        <w:t xml:space="preserve"> </w:t>
      </w:r>
    </w:p>
    <w:p w:rsidR="008D34E1" w:rsidRDefault="008D34E1" w:rsidP="008D34E1">
      <w:pPr>
        <w:pStyle w:val="BodyText1"/>
      </w:pPr>
      <w:r>
        <w:t>FlytJord er én webapplikation som indeholder sider til eksterne brugere, interne brugere og brugere på mobil sitet.</w:t>
      </w:r>
    </w:p>
    <w:p w:rsidR="005B1454" w:rsidRDefault="005B1454" w:rsidP="005B1454">
      <w:pPr>
        <w:pStyle w:val="Heading3"/>
      </w:pPr>
      <w:bookmarkStart w:id="105" w:name="_Toc399765648"/>
      <w:r>
        <w:lastRenderedPageBreak/>
        <w:t>Diskplads</w:t>
      </w:r>
      <w:bookmarkEnd w:id="105"/>
    </w:p>
    <w:p w:rsidR="005B1454" w:rsidRDefault="005B1454" w:rsidP="005B1454">
      <w:pPr>
        <w:pStyle w:val="BodyText1"/>
      </w:pPr>
      <w:r>
        <w:t>På webserveren gemmes de dokumenter, som knyttes til anmeldelserne, sti</w:t>
      </w:r>
      <w:r>
        <w:t>k</w:t>
      </w:r>
      <w:r>
        <w:t>prøverne og jordmodtagerne. Filerne gemmes i mapper, som navngives efter det entydige id på objektet som filerne tilhører.</w:t>
      </w:r>
    </w:p>
    <w:p w:rsidR="00CE6A68" w:rsidRDefault="005B1454" w:rsidP="00CE6A68">
      <w:pPr>
        <w:pStyle w:val="Heading2"/>
      </w:pPr>
      <w:bookmarkStart w:id="106" w:name="_Toc399765649"/>
      <w:r>
        <w:t>Server</w:t>
      </w:r>
      <w:r w:rsidR="00CE6A68">
        <w:t>specifikationer</w:t>
      </w:r>
      <w:bookmarkEnd w:id="106"/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4160"/>
      </w:tblGrid>
      <w:tr w:rsidR="00CE6A68" w:rsidRPr="00757832" w:rsidTr="00CE6A68">
        <w:trPr>
          <w:trHeight w:val="28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Name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F37E31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F37E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Microsoft Windows Server 2008 R2 Standard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6.1.7601 Service Pack 1 Build 7601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 xml:space="preserve">Other OS Description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Microsoft Corporation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JORDFLYTNING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VMware, Inc.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Model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 Virtual Platform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Type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x64-based PC</w:t>
            </w:r>
          </w:p>
        </w:tc>
      </w:tr>
      <w:tr w:rsidR="00CE6A68" w:rsidRPr="00CC0557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2 Core(s), 2 Logical Processor(s)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BIOS Version/Date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Phoenix Technologies LTD 6.00, 22-06-2012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SMBIOS 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Windows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C:\Windows\system32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Boot Device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\Device\HarddiskVolume1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Locale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Danmark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Hardware Abstraction Layer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 = "6.1.7601.17514"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Time Zone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Romance Daylight Time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Installed Physical Memory (RAM)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291 MB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4,00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1,62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 Space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C:\pagefile.sys</w:t>
            </w:r>
          </w:p>
        </w:tc>
      </w:tr>
    </w:tbl>
    <w:p w:rsidR="00CE6A68" w:rsidRPr="00CE6A68" w:rsidRDefault="00CE6A68" w:rsidP="00CE6A68">
      <w:pPr>
        <w:pStyle w:val="BodyText1"/>
      </w:pPr>
    </w:p>
    <w:p w:rsidR="005B1454" w:rsidRDefault="00CE6A68" w:rsidP="00CE6A68">
      <w:pPr>
        <w:pStyle w:val="Heading2"/>
      </w:pPr>
      <w:bookmarkStart w:id="107" w:name="_Toc399765650"/>
      <w:r>
        <w:t>Databaseserver</w:t>
      </w:r>
      <w:bookmarkEnd w:id="107"/>
      <w:r>
        <w:t xml:space="preserve"> </w:t>
      </w:r>
    </w:p>
    <w:p w:rsidR="005B1454" w:rsidRPr="005B1454" w:rsidRDefault="005B1454" w:rsidP="005B1454">
      <w:pPr>
        <w:pStyle w:val="BodyText1"/>
      </w:pPr>
      <w:r>
        <w:t>Databasen er installeret på en Microsoft SQL Server 2008 Express</w:t>
      </w:r>
    </w:p>
    <w:p w:rsidR="005B1454" w:rsidRDefault="005B1454" w:rsidP="005B1454">
      <w:pPr>
        <w:pStyle w:val="Heading3"/>
      </w:pPr>
      <w:bookmarkStart w:id="108" w:name="_Toc399765651"/>
      <w:r>
        <w:t>Diskplads</w:t>
      </w:r>
      <w:bookmarkEnd w:id="108"/>
    </w:p>
    <w:p w:rsidR="005B1454" w:rsidRDefault="005B1454" w:rsidP="005B1454">
      <w:pPr>
        <w:pStyle w:val="BodyText1"/>
      </w:pPr>
      <w:r>
        <w:t xml:space="preserve">FlytJord har været i drift i 3 mdr. og dataene fylder pt. </w:t>
      </w:r>
      <w:r w:rsidR="00F37E31">
        <w:t>139</w:t>
      </w:r>
      <w:r>
        <w:t xml:space="preserve"> mb</w:t>
      </w:r>
    </w:p>
    <w:p w:rsidR="00CE6A68" w:rsidRDefault="005B1454" w:rsidP="005B1454">
      <w:pPr>
        <w:pStyle w:val="Heading3"/>
      </w:pPr>
      <w:bookmarkStart w:id="109" w:name="_Toc399765652"/>
      <w:r>
        <w:lastRenderedPageBreak/>
        <w:t>Servers</w:t>
      </w:r>
      <w:r w:rsidR="00CE6A68">
        <w:t>pecifikationer</w:t>
      </w:r>
      <w:bookmarkEnd w:id="109"/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4160"/>
      </w:tblGrid>
      <w:tr w:rsidR="00CE6A68" w:rsidRPr="00CC0557" w:rsidTr="00CE6A68">
        <w:trPr>
          <w:trHeight w:val="57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Name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Microsoft® Windows Server® 2008 </w:t>
            </w:r>
            <w:r w:rsidRPr="00CE6A6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Standard without Hyper-V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6.0.6002 Service Pack 2 Build 6002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 xml:space="preserve">Other OS Description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Microsoft Corporation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HOSDINF75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VMware, Inc.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Model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 Virtual Platform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Type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x64-based PC</w:t>
            </w:r>
          </w:p>
        </w:tc>
      </w:tr>
      <w:tr w:rsidR="00CE6A68" w:rsidRPr="00CC0557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1 Core(s), 1 Logical Processor(s)</w:t>
            </w:r>
          </w:p>
        </w:tc>
      </w:tr>
      <w:tr w:rsidR="00CE6A68" w:rsidRPr="00CC0557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1 Core(s), 1 Logical Processor(s)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BIOS Version/Date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Phoenix Technologies LTD 6.00, 30-07-2013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SMBIOS 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Windows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C:\Windows\system32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Boot Device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\Device\HarddiskVolume1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Locale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Danmark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Hardware Abstraction Layer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 = "6.0.6002.18005"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NIRAS-DMZ\infadmin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Time Zone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Romance Daylight Time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Installed Physical Memory (RAM)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701 MB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6,24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3,84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 Space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3,29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C:\pagefile.sys</w:t>
            </w:r>
          </w:p>
        </w:tc>
      </w:tr>
    </w:tbl>
    <w:p w:rsidR="00CE6A68" w:rsidRPr="00CE6A68" w:rsidRDefault="00CE6A68" w:rsidP="00CE6A68">
      <w:pPr>
        <w:pStyle w:val="BodyText1"/>
      </w:pPr>
    </w:p>
    <w:p w:rsidR="005B1454" w:rsidRDefault="005B1454" w:rsidP="005B1454">
      <w:pPr>
        <w:pStyle w:val="Heading2"/>
      </w:pPr>
      <w:bookmarkStart w:id="110" w:name="_Toc399765653"/>
      <w:r>
        <w:t>Scaleringssenarier</w:t>
      </w:r>
      <w:bookmarkEnd w:id="110"/>
    </w:p>
    <w:p w:rsidR="005B1454" w:rsidRDefault="005B1454" w:rsidP="005B1454">
      <w:pPr>
        <w:pStyle w:val="BodyText1"/>
      </w:pPr>
      <w:r>
        <w:t>Kommer der mange kunder på FlytJord</w:t>
      </w:r>
      <w:r w:rsidR="003B205B">
        <w:t>,</w:t>
      </w:r>
      <w:r>
        <w:t xml:space="preserve"> kan der laves flere installationer af we</w:t>
      </w:r>
      <w:r>
        <w:t>b</w:t>
      </w:r>
      <w:r>
        <w:t>applikationen, som arbejder på den samme database. Endvidere kan</w:t>
      </w:r>
      <w:r w:rsidR="004A35CD">
        <w:t xml:space="preserve"> </w:t>
      </w:r>
      <w:r>
        <w:t>der laves en database for kommunerne øst for Store Bælt og en database vest for Store Bælt.</w:t>
      </w:r>
    </w:p>
    <w:p w:rsidR="005B1454" w:rsidRDefault="005B1454" w:rsidP="005B1454">
      <w:pPr>
        <w:pStyle w:val="Heading2"/>
      </w:pPr>
      <w:bookmarkStart w:id="111" w:name="_Toc399765654"/>
      <w:r>
        <w:lastRenderedPageBreak/>
        <w:t>Netværkshastighed</w:t>
      </w:r>
      <w:bookmarkEnd w:id="111"/>
    </w:p>
    <w:p w:rsidR="005B1454" w:rsidRDefault="005B1454" w:rsidP="005B1454">
      <w:pPr>
        <w:pStyle w:val="BodyText1"/>
      </w:pPr>
      <w:r>
        <w:t xml:space="preserve">Pt. anvendes der en 1 </w:t>
      </w:r>
      <w:r w:rsidR="00F37E31">
        <w:t>G</w:t>
      </w:r>
      <w:r>
        <w:t xml:space="preserve">bit netforbindelse, som deles af alle serverne i NIRAS’ hostingcenter. </w:t>
      </w:r>
    </w:p>
    <w:p w:rsidR="005B1454" w:rsidRPr="004716EF" w:rsidRDefault="005B1454" w:rsidP="005B1454">
      <w:pPr>
        <w:pStyle w:val="BodyText1"/>
      </w:pPr>
      <w:r>
        <w:t xml:space="preserve">Der er ikke foretaget måleringer på hvor meget båndbrede, som FlytJord har brug for i spidsbelastningen. </w:t>
      </w:r>
    </w:p>
    <w:p w:rsidR="001756AB" w:rsidRDefault="00033836" w:rsidP="00CB6369">
      <w:pPr>
        <w:pStyle w:val="Heading1"/>
      </w:pPr>
      <w:bookmarkStart w:id="112" w:name="_Toc399765655"/>
      <w:r>
        <w:t>Ny intern bruger</w:t>
      </w:r>
      <w:bookmarkEnd w:id="112"/>
    </w:p>
    <w:p w:rsidR="00CB6369" w:rsidRDefault="00033836" w:rsidP="00CB6369">
      <w:pPr>
        <w:pStyle w:val="BodyText1"/>
      </w:pPr>
      <w:r>
        <w:t>Nye bruger oprettes på den eksterne side.</w:t>
      </w:r>
    </w:p>
    <w:p w:rsidR="00033836" w:rsidRDefault="00033836" w:rsidP="00CB6369">
      <w:pPr>
        <w:pStyle w:val="BodyText1"/>
      </w:pPr>
      <w:r>
        <w:t xml:space="preserve">Administratoren for hhv. kommune eller jordmodtager søger brugeren frem og tildeler vedkommende de nødvendige </w:t>
      </w:r>
      <w:r w:rsidR="000E7D9D">
        <w:t>rettigheder</w:t>
      </w:r>
      <w:r>
        <w:t>.</w:t>
      </w:r>
    </w:p>
    <w:p w:rsidR="00041B03" w:rsidRDefault="00041B03" w:rsidP="00041B03">
      <w:pPr>
        <w:pStyle w:val="Heading1"/>
      </w:pPr>
      <w:bookmarkStart w:id="113" w:name="_Toc399765656"/>
      <w:r>
        <w:t>Opsætning af ny kunde</w:t>
      </w:r>
      <w:bookmarkEnd w:id="113"/>
    </w:p>
    <w:p w:rsidR="00041B03" w:rsidRPr="00041B03" w:rsidRDefault="00041B03" w:rsidP="00041B03">
      <w:pPr>
        <w:pStyle w:val="BodyText1"/>
      </w:pPr>
      <w:r>
        <w:t>Dokumentationen for snitfladen til opsætning af en kunde findes i separat dok</w:t>
      </w:r>
      <w:r>
        <w:t>u</w:t>
      </w:r>
      <w:r>
        <w:t>ment: ”</w:t>
      </w:r>
      <w:r w:rsidRPr="00041B03">
        <w:t>Opsætning af ny kunde.docx</w:t>
      </w:r>
      <w:r>
        <w:t>”</w:t>
      </w:r>
    </w:p>
    <w:p w:rsidR="00041B03" w:rsidRDefault="00041B03" w:rsidP="00041B03">
      <w:pPr>
        <w:pStyle w:val="Heading1"/>
      </w:pPr>
      <w:bookmarkStart w:id="114" w:name="_Toc399765657"/>
      <w:r>
        <w:t>Bomsystem – snitflade</w:t>
      </w:r>
      <w:bookmarkEnd w:id="114"/>
    </w:p>
    <w:p w:rsidR="00041B03" w:rsidRDefault="00041B03" w:rsidP="00041B03">
      <w:pPr>
        <w:pStyle w:val="BodyText1"/>
      </w:pPr>
      <w:r>
        <w:t>Dokumentationen for snitfladen til bomsystemet findes i separat dokument: ”</w:t>
      </w:r>
      <w:r w:rsidRPr="00041B03">
        <w:t>Bomsystem</w:t>
      </w:r>
      <w:r w:rsidR="00BE0403">
        <w:t xml:space="preserve"> - s</w:t>
      </w:r>
      <w:r w:rsidRPr="00041B03">
        <w:t>nitflade.docx</w:t>
      </w:r>
      <w:r>
        <w:t>”</w:t>
      </w:r>
    </w:p>
    <w:p w:rsidR="00041B03" w:rsidRDefault="00041B03" w:rsidP="00041B03">
      <w:pPr>
        <w:pStyle w:val="Heading1"/>
      </w:pPr>
      <w:bookmarkStart w:id="115" w:name="_Toc399765658"/>
      <w:r>
        <w:t>Installationsvejledning</w:t>
      </w:r>
      <w:bookmarkEnd w:id="115"/>
    </w:p>
    <w:p w:rsidR="00041B03" w:rsidRDefault="00757832" w:rsidP="00757832">
      <w:pPr>
        <w:pStyle w:val="Heading2"/>
      </w:pPr>
      <w:bookmarkStart w:id="116" w:name="_Toc399765659"/>
      <w:r>
        <w:t>FlytJord Website</w:t>
      </w:r>
      <w:bookmarkEnd w:id="116"/>
    </w:p>
    <w:p w:rsidR="00757832" w:rsidRDefault="00757832" w:rsidP="00757832">
      <w:pPr>
        <w:pStyle w:val="BodyText1"/>
      </w:pPr>
      <w:r>
        <w:t>Der oprettes en webapplikation i Internet Information Serveren (IIS).</w:t>
      </w:r>
    </w:p>
    <w:p w:rsidR="002A5A8B" w:rsidRDefault="002A5A8B" w:rsidP="002A5A8B">
      <w:pPr>
        <w:pStyle w:val="Heading3"/>
      </w:pPr>
      <w:bookmarkStart w:id="117" w:name="_Toc399765660"/>
      <w:r>
        <w:t>Konfigurationsfiler</w:t>
      </w:r>
      <w:bookmarkEnd w:id="117"/>
    </w:p>
    <w:p w:rsidR="00757832" w:rsidRDefault="00757832" w:rsidP="00757832">
      <w:pPr>
        <w:pStyle w:val="BodyText1"/>
      </w:pPr>
      <w:r>
        <w:t xml:space="preserve">Opsætningsfilen </w:t>
      </w:r>
      <w:r w:rsidRPr="00757832">
        <w:t>NLog.config</w:t>
      </w:r>
      <w:r>
        <w:t xml:space="preserve"> til NLog tilpasses mht. mailopsætning og database forbindelse.</w:t>
      </w:r>
    </w:p>
    <w:p w:rsidR="00757832" w:rsidRDefault="00757832" w:rsidP="00757832">
      <w:pPr>
        <w:pStyle w:val="BodyText1"/>
      </w:pPr>
      <w:r>
        <w:t>Opsætningsfilen Web.config til web applikationen tilpasses mht.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Filplacering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Databaseforbindelser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Referencer til eksterne services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Mail indstillinger.</w:t>
      </w:r>
    </w:p>
    <w:p w:rsidR="002A5A8B" w:rsidRDefault="002A5A8B" w:rsidP="002A5A8B">
      <w:pPr>
        <w:pStyle w:val="Heading2"/>
      </w:pPr>
      <w:bookmarkStart w:id="118" w:name="_Toc399765661"/>
      <w:r>
        <w:t>PDF – Service</w:t>
      </w:r>
      <w:bookmarkEnd w:id="118"/>
    </w:p>
    <w:p w:rsidR="002A5A8B" w:rsidRDefault="002A5A8B" w:rsidP="002A5A8B">
      <w:pPr>
        <w:pStyle w:val="BodyText1"/>
      </w:pPr>
      <w:r>
        <w:t>PD</w:t>
      </w:r>
      <w:r w:rsidR="004A35CD">
        <w:t>F servicen</w:t>
      </w:r>
      <w:r>
        <w:t xml:space="preserve"> er en asp.net webservice. Servicen konvertere en websiden til en url om til en PDF fil.</w:t>
      </w:r>
    </w:p>
    <w:p w:rsidR="002A5A8B" w:rsidRDefault="002A5A8B" w:rsidP="002A5A8B">
      <w:pPr>
        <w:pStyle w:val="BodyText1"/>
      </w:pPr>
      <w:r>
        <w:lastRenderedPageBreak/>
        <w:t xml:space="preserve">PDF servicen installeres som en anden webapplikation på </w:t>
      </w:r>
      <w:r w:rsidR="00397B46">
        <w:t>en webserver. Der er ikke krav om at denne webapplikation skal ligge på samme server som FlytJord.</w:t>
      </w:r>
    </w:p>
    <w:p w:rsidR="00397B46" w:rsidRPr="002A5A8B" w:rsidRDefault="00397B46" w:rsidP="002A5A8B">
      <w:pPr>
        <w:pStyle w:val="BodyText1"/>
      </w:pPr>
      <w:r>
        <w:t>W</w:t>
      </w:r>
      <w:r w:rsidR="00B177DA">
        <w:t>ebapplikationen konfiguration tilpasse i filen web.config</w:t>
      </w:r>
    </w:p>
    <w:p w:rsidR="002A5A8B" w:rsidRDefault="002A5A8B" w:rsidP="002A5A8B">
      <w:pPr>
        <w:pStyle w:val="Heading2"/>
      </w:pPr>
      <w:bookmarkStart w:id="119" w:name="_Toc399765662"/>
      <w:r>
        <w:t>Fildrev</w:t>
      </w:r>
      <w:bookmarkEnd w:id="119"/>
    </w:p>
    <w:p w:rsidR="002A5A8B" w:rsidRDefault="002A5A8B" w:rsidP="002A5A8B">
      <w:pPr>
        <w:pStyle w:val="BodyText1"/>
      </w:pPr>
      <w:r>
        <w:t>Der er brug for at konfigurere en filstruktur i forbindelse med FlytJord - brugerne kan uploade filer, FlytJord genere</w:t>
      </w:r>
      <w:r w:rsidR="003B205B">
        <w:t>re</w:t>
      </w:r>
      <w:r>
        <w:t xml:space="preserve"> godkendte anmeldelser som PDF filer, osv.</w:t>
      </w:r>
    </w:p>
    <w:p w:rsidR="00C63459" w:rsidRDefault="002A5A8B" w:rsidP="002A5A8B">
      <w:pPr>
        <w:pStyle w:val="BodyText1"/>
      </w:pPr>
      <w:r>
        <w:t>Fildrevet kan med fordel placeres på en anden harddisk på FlytJord webserv</w:t>
      </w:r>
      <w:r>
        <w:t>e</w:t>
      </w:r>
      <w:r>
        <w:t>ren.</w:t>
      </w:r>
    </w:p>
    <w:p w:rsidR="00C63459" w:rsidRDefault="003B205B" w:rsidP="002A5A8B">
      <w:pPr>
        <w:pStyle w:val="BodyText1"/>
      </w:pPr>
      <w:r>
        <w:t>Billedet</w:t>
      </w:r>
      <w:r w:rsidR="00C63459">
        <w:t xml:space="preserve"> nedenfor viser hvilke mapper som indgår i FlytJord opsætningen.</w:t>
      </w:r>
    </w:p>
    <w:p w:rsidR="00C7365C" w:rsidRDefault="00C7365C" w:rsidP="002A5A8B">
      <w:pPr>
        <w:pStyle w:val="BodyText1"/>
      </w:pPr>
      <w:r>
        <w:rPr>
          <w:noProof/>
          <w:lang w:eastAsia="da-DK"/>
        </w:rPr>
        <w:drawing>
          <wp:inline distT="0" distB="0" distL="0" distR="0" wp14:anchorId="7429D848" wp14:editId="045B3BFE">
            <wp:extent cx="2651990" cy="179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8B" w:rsidRDefault="002A5A8B" w:rsidP="002A5A8B">
      <w:pPr>
        <w:pStyle w:val="BodyText1"/>
      </w:pPr>
      <w:r>
        <w:t>Skal FlytJord installeres på en ny server skal mappe strukturen kopieres over på den nye server.</w:t>
      </w:r>
    </w:p>
    <w:p w:rsidR="002A5A8B" w:rsidRDefault="001F0BA6" w:rsidP="001F0BA6">
      <w:pPr>
        <w:pStyle w:val="Heading2"/>
      </w:pPr>
      <w:bookmarkStart w:id="120" w:name="_Toc399765663"/>
      <w:r w:rsidRPr="001F0BA6">
        <w:t>Niras.Jordflytning.ServiceTrigger</w:t>
      </w:r>
      <w:bookmarkEnd w:id="120"/>
    </w:p>
    <w:p w:rsidR="0054551E" w:rsidRDefault="00B177DA" w:rsidP="00B177DA">
      <w:pPr>
        <w:pStyle w:val="BodyText1"/>
      </w:pPr>
      <w:r>
        <w:t>På FlytJord serveren skal der opsættes et ”Scheduled job”</w:t>
      </w:r>
      <w:r w:rsidR="0054551E">
        <w:t xml:space="preserve"> som skal køres kl</w:t>
      </w:r>
      <w:r w:rsidR="003B205B">
        <w:t>.</w:t>
      </w:r>
      <w:r w:rsidR="0054551E">
        <w:t xml:space="preserve"> 03</w:t>
      </w:r>
      <w:r w:rsidR="003B205B">
        <w:t>:</w:t>
      </w:r>
      <w:r w:rsidR="0054551E">
        <w:t xml:space="preserve">00. </w:t>
      </w:r>
    </w:p>
    <w:p w:rsidR="0054551E" w:rsidRDefault="0054551E" w:rsidP="00B177DA">
      <w:pPr>
        <w:pStyle w:val="BodyText1"/>
      </w:pPr>
      <w:r>
        <w:t xml:space="preserve">Jobbet </w:t>
      </w:r>
      <w:r w:rsidR="001F0BA6">
        <w:t xml:space="preserve">starter </w:t>
      </w:r>
      <w:r w:rsidR="001F0BA6" w:rsidRPr="001F0BA6">
        <w:t>Niras.Jordflytning.ServiceTrigger</w:t>
      </w:r>
      <w:r w:rsidR="001F0BA6">
        <w:t xml:space="preserve">, som </w:t>
      </w:r>
      <w:r>
        <w:t>henter landets vejnavne fra en ekstern adresseservice og cacher dem.</w:t>
      </w:r>
    </w:p>
    <w:p w:rsidR="00B177DA" w:rsidRDefault="001F0BA6" w:rsidP="00B177DA">
      <w:pPr>
        <w:pStyle w:val="BodyText1"/>
      </w:pPr>
      <w:r w:rsidRPr="001F0BA6">
        <w:t>Niras.Jordflytning.ServiceTrigger</w:t>
      </w:r>
      <w:r>
        <w:t xml:space="preserve"> </w:t>
      </w:r>
      <w:r w:rsidR="0054551E">
        <w:t>afslutter også anmeldelser, hvis sidste kørsel</w:t>
      </w:r>
      <w:r w:rsidR="0054551E">
        <w:t>s</w:t>
      </w:r>
      <w:r w:rsidR="0054551E">
        <w:t>dato er overskredet med x antal dage.</w:t>
      </w:r>
    </w:p>
    <w:p w:rsidR="009B15FA" w:rsidRDefault="00170AFF" w:rsidP="00B177DA">
      <w:pPr>
        <w:pStyle w:val="BodyText1"/>
      </w:pPr>
      <w:r w:rsidRPr="00170AFF">
        <w:t>Niras.Jordflytning.ServiceTrigger</w:t>
      </w:r>
      <w:r>
        <w:t xml:space="preserve"> konfigureres i filen </w:t>
      </w:r>
      <w:r w:rsidRPr="00170AFF">
        <w:t>Niras.Jordflytning.ServiceTrigger.exe.config</w:t>
      </w:r>
      <w:r w:rsidR="00CD0608">
        <w:t xml:space="preserve"> mht.</w:t>
      </w:r>
    </w:p>
    <w:p w:rsidR="00CD0608" w:rsidRDefault="00CD0608" w:rsidP="00CD0608">
      <w:pPr>
        <w:pStyle w:val="BodyText1"/>
        <w:numPr>
          <w:ilvl w:val="0"/>
          <w:numId w:val="28"/>
        </w:numPr>
      </w:pPr>
      <w:r>
        <w:t>Database forbindelse</w:t>
      </w:r>
    </w:p>
    <w:p w:rsidR="00CD0608" w:rsidRDefault="00CD0608" w:rsidP="00CD0608">
      <w:pPr>
        <w:pStyle w:val="BodyText1"/>
        <w:numPr>
          <w:ilvl w:val="0"/>
          <w:numId w:val="28"/>
        </w:numPr>
      </w:pPr>
      <w:r>
        <w:lastRenderedPageBreak/>
        <w:t>Links til FlytJord</w:t>
      </w:r>
    </w:p>
    <w:p w:rsidR="00170AFF" w:rsidRPr="00B177DA" w:rsidRDefault="00CD0608" w:rsidP="00CD0608">
      <w:pPr>
        <w:pStyle w:val="BodyText1"/>
        <w:numPr>
          <w:ilvl w:val="0"/>
          <w:numId w:val="28"/>
        </w:numPr>
      </w:pPr>
      <w:r>
        <w:t>Antal uger i forbindelse med afslutning af forældet anmeldelser.</w:t>
      </w:r>
      <w:r w:rsidRPr="00B177DA">
        <w:t xml:space="preserve"> </w:t>
      </w:r>
    </w:p>
    <w:p w:rsidR="00CB6369" w:rsidRPr="001756AB" w:rsidRDefault="00CB6369" w:rsidP="001756AB">
      <w:pPr>
        <w:pStyle w:val="BodyText1"/>
      </w:pPr>
    </w:p>
    <w:p w:rsidR="008C7468" w:rsidRPr="008C7468" w:rsidRDefault="008C7468" w:rsidP="008C7468">
      <w:pPr>
        <w:pStyle w:val="BodyText1"/>
      </w:pPr>
      <w:bookmarkStart w:id="121" w:name="bmkStart"/>
      <w:bookmarkStart w:id="122" w:name="_Toc281399681"/>
      <w:bookmarkEnd w:id="121"/>
      <w:bookmarkEnd w:id="122"/>
    </w:p>
    <w:sectPr w:rsidR="008C7468" w:rsidRPr="008C7468" w:rsidSect="002C386E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76" w:rsidRDefault="00292F76">
      <w:r>
        <w:separator/>
      </w:r>
    </w:p>
  </w:endnote>
  <w:endnote w:type="continuationSeparator" w:id="0">
    <w:p w:rsidR="00292F76" w:rsidRDefault="0029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5A1ADD" w:rsidRPr="003A0C01" w:rsidTr="002C386E">
      <w:tc>
        <w:tcPr>
          <w:tcW w:w="1080" w:type="dxa"/>
        </w:tcPr>
        <w:p w:rsidR="005A1ADD" w:rsidRPr="00914CD4" w:rsidRDefault="005A1ADD" w:rsidP="002C386E">
          <w:pPr>
            <w:pStyle w:val="Bottomlinetext"/>
            <w:jc w:val="right"/>
            <w:rPr>
              <w:rStyle w:val="PageNumber"/>
            </w:rPr>
          </w:pPr>
          <w:r w:rsidRPr="00914CD4">
            <w:rPr>
              <w:rStyle w:val="PageNumber"/>
            </w:rPr>
            <w:fldChar w:fldCharType="begin"/>
          </w:r>
          <w:r w:rsidRPr="00914CD4">
            <w:rPr>
              <w:rStyle w:val="PageNumber"/>
            </w:rPr>
            <w:instrText xml:space="preserve"> PAGE   \* MERGEFORMAT </w:instrText>
          </w:r>
          <w:r w:rsidRPr="00914CD4">
            <w:rPr>
              <w:rStyle w:val="PageNumber"/>
            </w:rPr>
            <w:fldChar w:fldCharType="separate"/>
          </w:r>
          <w:r w:rsidR="00E6164C">
            <w:rPr>
              <w:rStyle w:val="PageNumber"/>
              <w:noProof/>
            </w:rPr>
            <w:t>7</w:t>
          </w:r>
          <w:r w:rsidRPr="00914CD4">
            <w:rPr>
              <w:rStyle w:val="PageNumber"/>
            </w:rPr>
            <w:fldChar w:fldCharType="end"/>
          </w:r>
        </w:p>
      </w:tc>
    </w:tr>
  </w:tbl>
  <w:p w:rsidR="005A1ADD" w:rsidRDefault="005A1AD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9541510</wp:posOffset>
              </wp:positionV>
              <wp:extent cx="1421765" cy="0"/>
              <wp:effectExtent l="6350" t="6985" r="10160" b="1206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9541510</wp:posOffset>
              </wp:positionV>
              <wp:extent cx="4554220" cy="0"/>
              <wp:effectExtent l="9525" t="6985" r="8255" b="120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5A1ADD" w:rsidRPr="002F72C3" w:rsidTr="002C386E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5A1ADD" w:rsidRPr="002F72C3" w:rsidRDefault="005A1ADD" w:rsidP="002C386E">
          <w:pPr>
            <w:pStyle w:val="Bottomlinetext"/>
          </w:pPr>
        </w:p>
      </w:tc>
      <w:tc>
        <w:tcPr>
          <w:tcW w:w="227" w:type="dxa"/>
        </w:tcPr>
        <w:p w:rsidR="005A1ADD" w:rsidRPr="002F72C3" w:rsidRDefault="005A1ADD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5A1ADD" w:rsidRPr="00E5042A" w:rsidRDefault="005A1ADD" w:rsidP="002C386E">
          <w:pPr>
            <w:pStyle w:val="Bottomlinetext"/>
          </w:pPr>
        </w:p>
      </w:tc>
      <w:tc>
        <w:tcPr>
          <w:tcW w:w="227" w:type="dxa"/>
        </w:tcPr>
        <w:p w:rsidR="005A1ADD" w:rsidRPr="00E5042A" w:rsidRDefault="005A1ADD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5A1ADD" w:rsidRPr="00E5042A" w:rsidRDefault="005A1ADD" w:rsidP="002C386E">
          <w:pPr>
            <w:pStyle w:val="Bottomlinetext"/>
          </w:pPr>
        </w:p>
      </w:tc>
      <w:tc>
        <w:tcPr>
          <w:tcW w:w="227" w:type="dxa"/>
        </w:tcPr>
        <w:p w:rsidR="005A1ADD" w:rsidRPr="00E5042A" w:rsidRDefault="005A1ADD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5A1ADD" w:rsidRPr="00E5042A" w:rsidRDefault="005A1ADD" w:rsidP="002C386E">
          <w:pPr>
            <w:pStyle w:val="Bottomlinetext"/>
          </w:pPr>
        </w:p>
      </w:tc>
    </w:tr>
    <w:tr w:rsidR="005A1ADD" w:rsidRPr="00AE5240" w:rsidTr="002C386E">
      <w:trPr>
        <w:trHeight w:val="584"/>
      </w:trPr>
      <w:tc>
        <w:tcPr>
          <w:tcW w:w="2240" w:type="dxa"/>
        </w:tcPr>
        <w:p w:rsidR="005A1ADD" w:rsidRPr="00FD71CA" w:rsidRDefault="005A1ADD" w:rsidP="002C386E">
          <w:pPr>
            <w:pStyle w:val="BottomlinetextBold"/>
          </w:pPr>
          <w:bookmarkStart w:id="127" w:name="bmkAfsSelskab"/>
          <w:bookmarkEnd w:id="127"/>
          <w:r>
            <w:t>NIRAS A/S</w:t>
          </w:r>
        </w:p>
        <w:p w:rsidR="005A1ADD" w:rsidRDefault="005A1ADD" w:rsidP="002C386E">
          <w:pPr>
            <w:pStyle w:val="Bottomlinetext"/>
          </w:pPr>
          <w:bookmarkStart w:id="128" w:name="bmkAfsAdresse"/>
          <w:bookmarkEnd w:id="128"/>
          <w:r>
            <w:t>Vestre Havnepromenade 9</w:t>
          </w:r>
        </w:p>
        <w:p w:rsidR="005A1ADD" w:rsidRDefault="005A1ADD" w:rsidP="002C386E">
          <w:pPr>
            <w:pStyle w:val="Bottomlinetext"/>
          </w:pPr>
          <w:r>
            <w:t>Postboks 119</w:t>
          </w:r>
        </w:p>
        <w:p w:rsidR="005A1ADD" w:rsidRPr="002F72C3" w:rsidRDefault="005A1ADD" w:rsidP="002C386E">
          <w:pPr>
            <w:pStyle w:val="Bottomlinetext"/>
          </w:pPr>
          <w:bookmarkStart w:id="129" w:name="bmkAfsPostnrBy"/>
          <w:bookmarkEnd w:id="129"/>
          <w:r>
            <w:t>9100 Aalborg</w:t>
          </w:r>
        </w:p>
      </w:tc>
      <w:tc>
        <w:tcPr>
          <w:tcW w:w="227" w:type="dxa"/>
        </w:tcPr>
        <w:p w:rsidR="005A1ADD" w:rsidRPr="002F72C3" w:rsidRDefault="005A1ADD" w:rsidP="002C386E">
          <w:pPr>
            <w:pStyle w:val="Bottomlinetext"/>
          </w:pPr>
        </w:p>
      </w:tc>
      <w:tc>
        <w:tcPr>
          <w:tcW w:w="2240" w:type="dxa"/>
        </w:tcPr>
        <w:p w:rsidR="005A1ADD" w:rsidRPr="00E5042A" w:rsidRDefault="005A1ADD" w:rsidP="002C386E">
          <w:pPr>
            <w:pStyle w:val="Bottomlinetext"/>
          </w:pPr>
          <w:bookmarkStart w:id="130" w:name="bmkCVR1"/>
          <w:bookmarkEnd w:id="130"/>
          <w:r>
            <w:t>CVR-nr. 37295728</w:t>
          </w:r>
        </w:p>
        <w:p w:rsidR="005A1ADD" w:rsidRPr="00E5042A" w:rsidRDefault="005A1ADD" w:rsidP="002C386E">
          <w:pPr>
            <w:pStyle w:val="Bottomlinetext"/>
          </w:pPr>
          <w:bookmarkStart w:id="131" w:name="bmkFRI1"/>
          <w:bookmarkEnd w:id="131"/>
          <w:r>
            <w:t>Tilsluttet FRI</w:t>
          </w:r>
        </w:p>
        <w:p w:rsidR="005A1ADD" w:rsidRPr="00E5042A" w:rsidRDefault="005A1ADD" w:rsidP="002C386E">
          <w:pPr>
            <w:pStyle w:val="Bottomlinetext"/>
          </w:pPr>
          <w:bookmarkStart w:id="132" w:name="bmkAfsWebadresse"/>
          <w:bookmarkEnd w:id="132"/>
          <w:r>
            <w:t>www.niras.dk</w:t>
          </w:r>
        </w:p>
      </w:tc>
      <w:tc>
        <w:tcPr>
          <w:tcW w:w="227" w:type="dxa"/>
        </w:tcPr>
        <w:p w:rsidR="005A1ADD" w:rsidRPr="00E5042A" w:rsidRDefault="005A1ADD" w:rsidP="002C386E">
          <w:pPr>
            <w:pStyle w:val="Bottomlinetext"/>
          </w:pPr>
        </w:p>
      </w:tc>
      <w:tc>
        <w:tcPr>
          <w:tcW w:w="2240" w:type="dxa"/>
        </w:tcPr>
        <w:p w:rsidR="005A1ADD" w:rsidRPr="00AE5240" w:rsidRDefault="005A1ADD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3" w:name="bmkAfsTelefon"/>
          <w:bookmarkEnd w:id="133"/>
          <w:r w:rsidRPr="00AE5240">
            <w:rPr>
              <w:lang w:val="fr-FR"/>
            </w:rPr>
            <w:t>T:</w:t>
          </w:r>
          <w:r w:rsidRPr="00AE5240">
            <w:rPr>
              <w:lang w:val="fr-FR"/>
            </w:rPr>
            <w:tab/>
            <w:t>+45 9630 6400</w:t>
          </w:r>
        </w:p>
        <w:p w:rsidR="005A1ADD" w:rsidRPr="00AE5240" w:rsidRDefault="005A1ADD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4" w:name="bmkAfsFax"/>
          <w:bookmarkEnd w:id="134"/>
          <w:r w:rsidRPr="00AE5240">
            <w:rPr>
              <w:lang w:val="fr-FR"/>
            </w:rPr>
            <w:t>F:</w:t>
          </w:r>
          <w:r w:rsidRPr="00AE5240">
            <w:rPr>
              <w:lang w:val="fr-FR"/>
            </w:rPr>
            <w:tab/>
            <w:t>+45 9630 6474</w:t>
          </w:r>
        </w:p>
        <w:p w:rsidR="005A1ADD" w:rsidRPr="00AE5240" w:rsidRDefault="005A1ADD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5" w:name="bmkAfsEmail"/>
          <w:bookmarkEnd w:id="135"/>
          <w:r w:rsidRPr="00AE5240">
            <w:rPr>
              <w:lang w:val="fr-FR"/>
            </w:rPr>
            <w:t>E:</w:t>
          </w:r>
          <w:r w:rsidRPr="00AE5240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5A1ADD" w:rsidRPr="00AE5240" w:rsidRDefault="005A1ADD" w:rsidP="002C386E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5A1ADD" w:rsidRPr="00AE5240" w:rsidRDefault="005A1ADD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6" w:name="bmkAfsDirekteTelefon"/>
          <w:bookmarkEnd w:id="136"/>
          <w:r w:rsidRPr="00AE5240">
            <w:rPr>
              <w:lang w:val="fr-FR"/>
            </w:rPr>
            <w:t>D:</w:t>
          </w:r>
          <w:r w:rsidRPr="00AE5240">
            <w:rPr>
              <w:lang w:val="fr-FR"/>
            </w:rPr>
            <w:tab/>
            <w:t>9630 6493</w:t>
          </w:r>
        </w:p>
        <w:p w:rsidR="005A1ADD" w:rsidRPr="00AE5240" w:rsidRDefault="005A1ADD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7" w:name="bmkAfsMobil"/>
          <w:bookmarkEnd w:id="137"/>
          <w:r w:rsidRPr="00AE5240">
            <w:rPr>
              <w:lang w:val="fr-FR"/>
            </w:rPr>
            <w:t>E:</w:t>
          </w:r>
          <w:r w:rsidRPr="00AE5240">
            <w:rPr>
              <w:lang w:val="fr-FR"/>
            </w:rPr>
            <w:tab/>
            <w:t>kve@niras.dk</w:t>
          </w:r>
        </w:p>
        <w:p w:rsidR="005A1ADD" w:rsidRPr="00AE5240" w:rsidRDefault="005A1ADD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8" w:name="bmkAfsDirekteEmail"/>
          <w:bookmarkEnd w:id="138"/>
        </w:p>
      </w:tc>
    </w:tr>
  </w:tbl>
  <w:p w:rsidR="005A1ADD" w:rsidRPr="00AE5240" w:rsidRDefault="005A1ADD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76" w:rsidRDefault="00292F76">
      <w:r>
        <w:separator/>
      </w:r>
    </w:p>
  </w:footnote>
  <w:footnote w:type="continuationSeparator" w:id="0">
    <w:p w:rsidR="00292F76" w:rsidRDefault="00292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DD" w:rsidRPr="003A0C01" w:rsidRDefault="005A1ADD"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875C1B" wp14:editId="35E56A73">
              <wp:simplePos x="0" y="0"/>
              <wp:positionH relativeFrom="page">
                <wp:posOffset>2286000</wp:posOffset>
              </wp:positionH>
              <wp:positionV relativeFrom="page">
                <wp:posOffset>1141095</wp:posOffset>
              </wp:positionV>
              <wp:extent cx="4554220" cy="0"/>
              <wp:effectExtent l="9525" t="7620" r="8255" b="1143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319452" wp14:editId="3213DFC3">
              <wp:simplePos x="0" y="0"/>
              <wp:positionH relativeFrom="page">
                <wp:posOffset>720090</wp:posOffset>
              </wp:positionH>
              <wp:positionV relativeFrom="page">
                <wp:posOffset>1141095</wp:posOffset>
              </wp:positionV>
              <wp:extent cx="1421765" cy="0"/>
              <wp:effectExtent l="5715" t="7620" r="10795" b="1143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5A1ADD" w:rsidRPr="00352821" w:rsidTr="00F65D0D">
      <w:trPr>
        <w:trHeight w:hRule="exact" w:val="442"/>
      </w:trPr>
      <w:tc>
        <w:tcPr>
          <w:tcW w:w="2240" w:type="dxa"/>
          <w:vAlign w:val="bottom"/>
        </w:tcPr>
        <w:p w:rsidR="005A1ADD" w:rsidRPr="00352821" w:rsidRDefault="005A1ADD" w:rsidP="002C386E">
          <w:pPr>
            <w:pStyle w:val="Documenttitle"/>
          </w:pPr>
          <w:bookmarkStart w:id="123" w:name="bmkSkabelonnavn1"/>
          <w:bookmarkEnd w:id="123"/>
          <w:r>
            <w:t>Notat</w:t>
          </w:r>
        </w:p>
      </w:tc>
    </w:tr>
  </w:tbl>
  <w:p w:rsidR="005A1ADD" w:rsidRPr="005066DB" w:rsidRDefault="005A1ADD" w:rsidP="002C386E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A1ADD" w:rsidRPr="005066DB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Default="005A1ADD" w:rsidP="002C386E">
    <w:pPr>
      <w:rPr>
        <w:szCs w:val="19"/>
      </w:rPr>
    </w:pPr>
  </w:p>
  <w:p w:rsidR="005A1ADD" w:rsidRPr="005066DB" w:rsidRDefault="005A1ADD" w:rsidP="002C386E">
    <w:pPr>
      <w:rPr>
        <w:szCs w:val="19"/>
      </w:rPr>
    </w:pPr>
  </w:p>
  <w:p w:rsidR="005A1ADD" w:rsidRDefault="005A1ADD" w:rsidP="002C386E">
    <w:pPr>
      <w:rPr>
        <w:sz w:val="16"/>
        <w:szCs w:val="16"/>
      </w:rPr>
    </w:pPr>
  </w:p>
  <w:p w:rsidR="005A1ADD" w:rsidRPr="00552473" w:rsidRDefault="005A1ADD" w:rsidP="002C386E">
    <w:pPr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3060700</wp:posOffset>
              </wp:positionV>
              <wp:extent cx="1421765" cy="1511935"/>
              <wp:effectExtent l="0" t="0" r="6985" b="1206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1ADD" w:rsidRDefault="005A1ADD" w:rsidP="00967A79">
                          <w:pPr>
                            <w:pStyle w:val="BottomlinetextBold"/>
                          </w:pPr>
                          <w:bookmarkStart w:id="124" w:name="bmkDato1"/>
                          <w:bookmarkEnd w:id="124"/>
                          <w:r>
                            <w:t>16. juni 2014</w:t>
                          </w:r>
                        </w:p>
                        <w:p w:rsidR="005A1ADD" w:rsidRDefault="005A1ADD" w:rsidP="00967A79">
                          <w:pPr>
                            <w:pStyle w:val="Bottomlinetext"/>
                          </w:pPr>
                        </w:p>
                        <w:p w:rsidR="005A1ADD" w:rsidRDefault="005A1ADD" w:rsidP="00967A79">
                          <w:pPr>
                            <w:pStyle w:val="Bottomlinetext"/>
                          </w:pPr>
                          <w:bookmarkStart w:id="125" w:name="bmkNumre1"/>
                          <w:bookmarkStart w:id="126" w:name="bmkKorrekturData"/>
                          <w:bookmarkEnd w:id="125"/>
                          <w:bookmarkEnd w:id="126"/>
                          <w:r>
                            <w:t>Udarbejdet af KVE</w:t>
                          </w:r>
                        </w:p>
                        <w:p w:rsidR="005A1ADD" w:rsidRDefault="005A1ADD" w:rsidP="00967A79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:rsidR="005A1ADD" w:rsidRDefault="005A1ADD" w:rsidP="00967A79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6.7pt;margin-top:241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qY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" filled="f" stroked="f">
              <v:textbox inset="0,0,0,0">
                <w:txbxContent>
                  <w:p w:rsidR="00473690" w:rsidRDefault="00473690" w:rsidP="00967A79">
                    <w:pPr>
                      <w:pStyle w:val="BottomlinetextBold"/>
                    </w:pPr>
                    <w:bookmarkStart w:id="127" w:name="bmkDato1"/>
                    <w:bookmarkEnd w:id="127"/>
                    <w:r>
                      <w:t>16. juni 2014</w:t>
                    </w:r>
                  </w:p>
                  <w:p w:rsidR="00473690" w:rsidRDefault="00473690" w:rsidP="00967A79">
                    <w:pPr>
                      <w:pStyle w:val="Bottomlinetext"/>
                    </w:pPr>
                  </w:p>
                  <w:p w:rsidR="00473690" w:rsidRDefault="00473690" w:rsidP="00967A79">
                    <w:pPr>
                      <w:pStyle w:val="Bottomlinetext"/>
                    </w:pPr>
                    <w:bookmarkStart w:id="128" w:name="bmkNumre1"/>
                    <w:bookmarkStart w:id="129" w:name="bmkKorrekturData"/>
                    <w:bookmarkEnd w:id="128"/>
                    <w:bookmarkEnd w:id="129"/>
                    <w:r>
                      <w:t>Udarbejdet af KVE</w:t>
                    </w:r>
                  </w:p>
                  <w:p w:rsidR="00473690" w:rsidRDefault="00473690" w:rsidP="00967A79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473690" w:rsidRDefault="00473690" w:rsidP="00967A79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2682240</wp:posOffset>
              </wp:positionV>
              <wp:extent cx="1403985" cy="0"/>
              <wp:effectExtent l="5715" t="5715" r="9525" b="133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2682240</wp:posOffset>
              </wp:positionV>
              <wp:extent cx="4554220" cy="0"/>
              <wp:effectExtent l="9525" t="5715" r="8255" b="1333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>
    <w:nsid w:val="065C3196"/>
    <w:multiLevelType w:val="hybridMultilevel"/>
    <w:tmpl w:val="231C2E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5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6">
    <w:nsid w:val="1EE30FF2"/>
    <w:multiLevelType w:val="hybridMultilevel"/>
    <w:tmpl w:val="BDA04C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A0AF8"/>
    <w:multiLevelType w:val="hybridMultilevel"/>
    <w:tmpl w:val="E2402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901B6"/>
    <w:multiLevelType w:val="hybridMultilevel"/>
    <w:tmpl w:val="B372D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92DEA"/>
    <w:multiLevelType w:val="hybridMultilevel"/>
    <w:tmpl w:val="5F800D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16F31"/>
    <w:multiLevelType w:val="hybridMultilevel"/>
    <w:tmpl w:val="D16E1386"/>
    <w:lvl w:ilvl="0" w:tplc="2D2C6C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40E78"/>
    <w:multiLevelType w:val="hybridMultilevel"/>
    <w:tmpl w:val="AAC259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50A9E"/>
    <w:multiLevelType w:val="hybridMultilevel"/>
    <w:tmpl w:val="F5F2EC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27C71"/>
    <w:multiLevelType w:val="hybridMultilevel"/>
    <w:tmpl w:val="B0F4FD4E"/>
    <w:lvl w:ilvl="0" w:tplc="A1163EAC">
      <w:start w:val="13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D4472"/>
    <w:multiLevelType w:val="hybridMultilevel"/>
    <w:tmpl w:val="048CF1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E4810"/>
    <w:multiLevelType w:val="hybridMultilevel"/>
    <w:tmpl w:val="B504CB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4"/>
  </w:num>
  <w:num w:numId="20">
    <w:abstractNumId w:val="7"/>
  </w:num>
  <w:num w:numId="21">
    <w:abstractNumId w:val="9"/>
  </w:num>
  <w:num w:numId="22">
    <w:abstractNumId w:val="12"/>
  </w:num>
  <w:num w:numId="23">
    <w:abstractNumId w:val="8"/>
  </w:num>
  <w:num w:numId="24">
    <w:abstractNumId w:val="3"/>
  </w:num>
  <w:num w:numId="25">
    <w:abstractNumId w:val="6"/>
  </w:num>
  <w:num w:numId="26">
    <w:abstractNumId w:val="11"/>
  </w:num>
  <w:num w:numId="27">
    <w:abstractNumId w:val="15"/>
  </w:num>
  <w:num w:numId="28">
    <w:abstractNumId w:val="10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AE5240"/>
    <w:rsid w:val="00005016"/>
    <w:rsid w:val="00033836"/>
    <w:rsid w:val="000362E8"/>
    <w:rsid w:val="00041B03"/>
    <w:rsid w:val="00055D37"/>
    <w:rsid w:val="000667F4"/>
    <w:rsid w:val="00082356"/>
    <w:rsid w:val="000E0730"/>
    <w:rsid w:val="000E0AE4"/>
    <w:rsid w:val="000E7D9D"/>
    <w:rsid w:val="000F6B30"/>
    <w:rsid w:val="000F7916"/>
    <w:rsid w:val="00112F74"/>
    <w:rsid w:val="00170AFF"/>
    <w:rsid w:val="001756AB"/>
    <w:rsid w:val="001A03AB"/>
    <w:rsid w:val="001E67F3"/>
    <w:rsid w:val="001F0BA6"/>
    <w:rsid w:val="00207884"/>
    <w:rsid w:val="00212094"/>
    <w:rsid w:val="00226606"/>
    <w:rsid w:val="00242EEA"/>
    <w:rsid w:val="00267B49"/>
    <w:rsid w:val="0027426A"/>
    <w:rsid w:val="00292F76"/>
    <w:rsid w:val="002A5A8B"/>
    <w:rsid w:val="002C096A"/>
    <w:rsid w:val="002C386E"/>
    <w:rsid w:val="002C7648"/>
    <w:rsid w:val="002D539B"/>
    <w:rsid w:val="002D7965"/>
    <w:rsid w:val="002E215E"/>
    <w:rsid w:val="003119BD"/>
    <w:rsid w:val="00383DDC"/>
    <w:rsid w:val="00397B46"/>
    <w:rsid w:val="003A458D"/>
    <w:rsid w:val="003B205B"/>
    <w:rsid w:val="003B38BA"/>
    <w:rsid w:val="003E6C12"/>
    <w:rsid w:val="00422C7E"/>
    <w:rsid w:val="0043651A"/>
    <w:rsid w:val="004446DE"/>
    <w:rsid w:val="0046588C"/>
    <w:rsid w:val="004716EF"/>
    <w:rsid w:val="00473690"/>
    <w:rsid w:val="00475D96"/>
    <w:rsid w:val="004A35CD"/>
    <w:rsid w:val="004C7215"/>
    <w:rsid w:val="004D5AC3"/>
    <w:rsid w:val="004E4A5A"/>
    <w:rsid w:val="004F124B"/>
    <w:rsid w:val="00532DF2"/>
    <w:rsid w:val="005428B7"/>
    <w:rsid w:val="0054551E"/>
    <w:rsid w:val="00552473"/>
    <w:rsid w:val="005648E4"/>
    <w:rsid w:val="00571B2C"/>
    <w:rsid w:val="00573FB9"/>
    <w:rsid w:val="00594390"/>
    <w:rsid w:val="005A1ADD"/>
    <w:rsid w:val="005B1454"/>
    <w:rsid w:val="005E095D"/>
    <w:rsid w:val="005F2B58"/>
    <w:rsid w:val="00641066"/>
    <w:rsid w:val="00653501"/>
    <w:rsid w:val="00696B0B"/>
    <w:rsid w:val="006B12AD"/>
    <w:rsid w:val="006D1311"/>
    <w:rsid w:val="006F5DAA"/>
    <w:rsid w:val="00701A21"/>
    <w:rsid w:val="00701DBC"/>
    <w:rsid w:val="00711BFF"/>
    <w:rsid w:val="00712369"/>
    <w:rsid w:val="00715114"/>
    <w:rsid w:val="00722A43"/>
    <w:rsid w:val="0075246F"/>
    <w:rsid w:val="00757832"/>
    <w:rsid w:val="007944AE"/>
    <w:rsid w:val="007D71B9"/>
    <w:rsid w:val="007F4305"/>
    <w:rsid w:val="00816E97"/>
    <w:rsid w:val="00821CC6"/>
    <w:rsid w:val="008516C2"/>
    <w:rsid w:val="0086142D"/>
    <w:rsid w:val="00884EC0"/>
    <w:rsid w:val="00886949"/>
    <w:rsid w:val="008919C3"/>
    <w:rsid w:val="008C7468"/>
    <w:rsid w:val="008D34E1"/>
    <w:rsid w:val="008E6821"/>
    <w:rsid w:val="008E6C26"/>
    <w:rsid w:val="008F5C63"/>
    <w:rsid w:val="009029F8"/>
    <w:rsid w:val="00903146"/>
    <w:rsid w:val="00923901"/>
    <w:rsid w:val="00933255"/>
    <w:rsid w:val="00947C82"/>
    <w:rsid w:val="0095402B"/>
    <w:rsid w:val="00957411"/>
    <w:rsid w:val="00957D24"/>
    <w:rsid w:val="00962062"/>
    <w:rsid w:val="00962FE2"/>
    <w:rsid w:val="00967A79"/>
    <w:rsid w:val="00976FA0"/>
    <w:rsid w:val="009775FE"/>
    <w:rsid w:val="009A247F"/>
    <w:rsid w:val="009B0F25"/>
    <w:rsid w:val="009B15FA"/>
    <w:rsid w:val="009B1C45"/>
    <w:rsid w:val="009C15B2"/>
    <w:rsid w:val="009E1B61"/>
    <w:rsid w:val="00A369A4"/>
    <w:rsid w:val="00A40B52"/>
    <w:rsid w:val="00A62F9E"/>
    <w:rsid w:val="00A70430"/>
    <w:rsid w:val="00A821EC"/>
    <w:rsid w:val="00A97FE3"/>
    <w:rsid w:val="00AA3213"/>
    <w:rsid w:val="00AD32EB"/>
    <w:rsid w:val="00AD5884"/>
    <w:rsid w:val="00AD7732"/>
    <w:rsid w:val="00AE5240"/>
    <w:rsid w:val="00AF78AA"/>
    <w:rsid w:val="00B04658"/>
    <w:rsid w:val="00B12C3E"/>
    <w:rsid w:val="00B1535B"/>
    <w:rsid w:val="00B177DA"/>
    <w:rsid w:val="00B21A4D"/>
    <w:rsid w:val="00B22825"/>
    <w:rsid w:val="00B42657"/>
    <w:rsid w:val="00B446ED"/>
    <w:rsid w:val="00B65E5F"/>
    <w:rsid w:val="00BA74F2"/>
    <w:rsid w:val="00BB2790"/>
    <w:rsid w:val="00BC1DF2"/>
    <w:rsid w:val="00BC61AD"/>
    <w:rsid w:val="00BD671B"/>
    <w:rsid w:val="00BE0403"/>
    <w:rsid w:val="00BE752C"/>
    <w:rsid w:val="00C057A8"/>
    <w:rsid w:val="00C102D0"/>
    <w:rsid w:val="00C17AE0"/>
    <w:rsid w:val="00C26E96"/>
    <w:rsid w:val="00C30817"/>
    <w:rsid w:val="00C44A84"/>
    <w:rsid w:val="00C47BF8"/>
    <w:rsid w:val="00C63459"/>
    <w:rsid w:val="00C7365C"/>
    <w:rsid w:val="00C7560B"/>
    <w:rsid w:val="00C96AA1"/>
    <w:rsid w:val="00CA29AF"/>
    <w:rsid w:val="00CA2DA3"/>
    <w:rsid w:val="00CB1AB6"/>
    <w:rsid w:val="00CB5C71"/>
    <w:rsid w:val="00CB6369"/>
    <w:rsid w:val="00CC0557"/>
    <w:rsid w:val="00CC1E25"/>
    <w:rsid w:val="00CD0608"/>
    <w:rsid w:val="00CD6175"/>
    <w:rsid w:val="00CE6A68"/>
    <w:rsid w:val="00CF0617"/>
    <w:rsid w:val="00D149EA"/>
    <w:rsid w:val="00D27FDD"/>
    <w:rsid w:val="00D355BD"/>
    <w:rsid w:val="00D50655"/>
    <w:rsid w:val="00D55CD3"/>
    <w:rsid w:val="00D678CD"/>
    <w:rsid w:val="00D931BF"/>
    <w:rsid w:val="00DA3CE0"/>
    <w:rsid w:val="00DC0071"/>
    <w:rsid w:val="00DC36AA"/>
    <w:rsid w:val="00DD1C9B"/>
    <w:rsid w:val="00E02294"/>
    <w:rsid w:val="00E02932"/>
    <w:rsid w:val="00E20B64"/>
    <w:rsid w:val="00E6164C"/>
    <w:rsid w:val="00E765CA"/>
    <w:rsid w:val="00EA77A9"/>
    <w:rsid w:val="00EB015D"/>
    <w:rsid w:val="00EE4F58"/>
    <w:rsid w:val="00F0201A"/>
    <w:rsid w:val="00F14465"/>
    <w:rsid w:val="00F37E31"/>
    <w:rsid w:val="00F40C71"/>
    <w:rsid w:val="00F65D0D"/>
    <w:rsid w:val="00F7364C"/>
    <w:rsid w:val="00F8400B"/>
    <w:rsid w:val="00FB0D20"/>
    <w:rsid w:val="00FE2B58"/>
    <w:rsid w:val="00F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005016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paragraph" w:styleId="TOC5">
    <w:name w:val="toc 5"/>
    <w:basedOn w:val="Normal"/>
    <w:next w:val="Normal"/>
    <w:autoRedefine/>
    <w:uiPriority w:val="39"/>
    <w:unhideWhenUsed/>
    <w:rsid w:val="006B12A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B12A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B12A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B12A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B12A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884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005016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paragraph" w:styleId="TOC5">
    <w:name w:val="toc 5"/>
    <w:basedOn w:val="Normal"/>
    <w:next w:val="Normal"/>
    <w:autoRedefine/>
    <w:uiPriority w:val="39"/>
    <w:unhideWhenUsed/>
    <w:rsid w:val="006B12A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B12A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B12A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B12A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B12A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884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effreypalermo.com/blog/the-onion-architecture-part-1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odel%E2%80%93view%E2%80%93controll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ebapi.aws.d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with index.dotx</Template>
  <TotalTime>2045</TotalTime>
  <Pages>23</Pages>
  <Words>4273</Words>
  <Characters>26070</Characters>
  <Application>Microsoft Office Word</Application>
  <DocSecurity>0</DocSecurity>
  <Lines>217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30283</CharactersWithSpaces>
  <SharedDoc>false</SharedDoc>
  <HLinks>
    <vt:vector size="6" baseType="variant"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_Toc288335324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Kristian Holm Vester (KVE)</dc:creator>
  <cp:lastModifiedBy>Tom Graven Kvist (TOK)</cp:lastModifiedBy>
  <cp:revision>75</cp:revision>
  <dcterms:created xsi:type="dcterms:W3CDTF">2014-06-17T06:03:00Z</dcterms:created>
  <dcterms:modified xsi:type="dcterms:W3CDTF">2014-10-30T14:39:00Z</dcterms:modified>
</cp:coreProperties>
</file>