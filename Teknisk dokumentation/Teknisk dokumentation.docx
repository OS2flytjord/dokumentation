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page" w:horzAnchor="page" w:tblpX="3601" w:tblpY="3063"/>
        <w:tblW w:w="7218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18"/>
      </w:tblGrid>
      <w:tr w:rsidR="007F4305" w:rsidRPr="00AE5240" w:rsidTr="003B38BA">
        <w:trPr>
          <w:trHeight w:hRule="exact" w:val="1204"/>
        </w:trPr>
        <w:tc>
          <w:tcPr>
            <w:tcW w:w="7218" w:type="dxa"/>
          </w:tcPr>
          <w:p w:rsidR="007F4305" w:rsidRPr="00AE5240" w:rsidRDefault="007F4305" w:rsidP="004E4A5A">
            <w:pPr>
              <w:pStyle w:val="Title11pkt"/>
            </w:pPr>
            <w:bookmarkStart w:id="0" w:name="bmkCustomer"/>
            <w:bookmarkEnd w:id="0"/>
          </w:p>
          <w:p w:rsidR="007F4305" w:rsidRPr="00AE5240" w:rsidRDefault="00F40C71" w:rsidP="002C386E">
            <w:pPr>
              <w:pStyle w:val="NormalBoldAllCaps"/>
              <w:rPr>
                <w:sz w:val="22"/>
                <w:szCs w:val="22"/>
              </w:rPr>
            </w:pPr>
            <w:bookmarkStart w:id="1" w:name="bmkProject"/>
            <w:bookmarkEnd w:id="1"/>
            <w:r>
              <w:rPr>
                <w:sz w:val="22"/>
                <w:szCs w:val="22"/>
              </w:rPr>
              <w:t>TEKNISK</w:t>
            </w:r>
            <w:r w:rsidR="00AE5240" w:rsidRPr="00AE5240">
              <w:rPr>
                <w:sz w:val="22"/>
                <w:szCs w:val="22"/>
              </w:rPr>
              <w:t xml:space="preserve"> dokumentation</w:t>
            </w:r>
          </w:p>
          <w:p w:rsidR="007F4305" w:rsidRPr="00AE5240" w:rsidRDefault="00AE5240" w:rsidP="00AE5240">
            <w:pPr>
              <w:pStyle w:val="Title11pkt"/>
            </w:pPr>
            <w:bookmarkStart w:id="2" w:name="bmkSubject"/>
            <w:bookmarkEnd w:id="2"/>
            <w:r>
              <w:t>FlytJord</w:t>
            </w:r>
          </w:p>
        </w:tc>
      </w:tr>
    </w:tbl>
    <w:p w:rsidR="007F4305" w:rsidRPr="00AE5240" w:rsidRDefault="00AE5240" w:rsidP="00F7364C">
      <w:pPr>
        <w:pStyle w:val="TitleBold11pkt"/>
      </w:pPr>
      <w:bookmarkStart w:id="3" w:name="bmkIndholdLedetekst"/>
      <w:bookmarkEnd w:id="3"/>
      <w:r>
        <w:t>Indhold</w:t>
      </w:r>
    </w:p>
    <w:p w:rsidR="00C9066E" w:rsidRDefault="007F4305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AE5240">
        <w:fldChar w:fldCharType="begin"/>
      </w:r>
      <w:r w:rsidRPr="00AE5240">
        <w:instrText xml:space="preserve"> TOC \o "1-4" \h \z \u </w:instrText>
      </w:r>
      <w:r w:rsidRPr="00AE5240">
        <w:fldChar w:fldCharType="separate"/>
      </w:r>
      <w:hyperlink w:anchor="_Toc453842974" w:history="1">
        <w:r w:rsidR="00C9066E" w:rsidRPr="00470B66">
          <w:rPr>
            <w:rStyle w:val="Hyperlink"/>
            <w:noProof/>
          </w:rPr>
          <w:t>1</w:t>
        </w:r>
        <w:r w:rsidR="00C9066E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C9066E" w:rsidRPr="00470B66">
          <w:rPr>
            <w:rStyle w:val="Hyperlink"/>
            <w:noProof/>
          </w:rPr>
          <w:t>Arkitektur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_Toc453842974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5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2975" w:history="1">
        <w:r w:rsidR="00C9066E" w:rsidRPr="00470B66">
          <w:rPr>
            <w:rStyle w:val="Hyperlink"/>
            <w:noProof/>
          </w:rPr>
          <w:t>1.1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FlytJord – NIRAS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_Toc453842975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5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2976" w:history="1">
        <w:r w:rsidR="00C9066E" w:rsidRPr="00470B66">
          <w:rPr>
            <w:rStyle w:val="Hyperlink"/>
            <w:noProof/>
          </w:rPr>
          <w:t>1.1.1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Website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_Toc453842976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5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2977" w:history="1">
        <w:r w:rsidR="00C9066E" w:rsidRPr="00470B66">
          <w:rPr>
            <w:rStyle w:val="Hyperlink"/>
            <w:noProof/>
          </w:rPr>
          <w:t>1.1.2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Database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_Toc453842977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6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2978" w:history="1">
        <w:r w:rsidR="00C9066E" w:rsidRPr="00470B66">
          <w:rPr>
            <w:rStyle w:val="Hyperlink"/>
            <w:noProof/>
          </w:rPr>
          <w:t>1.1.3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Filer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_Toc453842978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6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2979" w:history="1">
        <w:r w:rsidR="00C9066E" w:rsidRPr="00470B66">
          <w:rPr>
            <w:rStyle w:val="Hyperlink"/>
            <w:noProof/>
          </w:rPr>
          <w:t>1.1.4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PDF service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_Toc453842979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6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2980" w:history="1">
        <w:r w:rsidR="00C9066E" w:rsidRPr="00470B66">
          <w:rPr>
            <w:rStyle w:val="Hyperlink"/>
            <w:noProof/>
          </w:rPr>
          <w:t>1.1.5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Mail service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_Toc453842980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6</w:t>
        </w:r>
        <w:r w:rsidR="00C9066E">
          <w:rPr>
            <w:noProof/>
            <w:webHidden/>
          </w:rPr>
          <w:fldChar w:fldCharType="end"/>
        </w:r>
      </w:hyperlink>
      <w:bookmarkStart w:id="4" w:name="_GoBack"/>
      <w:bookmarkEnd w:id="4"/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2981" w:history="1">
        <w:r w:rsidR="00C9066E" w:rsidRPr="00470B66">
          <w:rPr>
            <w:rStyle w:val="Hyperlink"/>
            <w:noProof/>
          </w:rPr>
          <w:t>1.1.6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Kortviewer og OGC server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_Toc453842981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7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2982" w:history="1">
        <w:r w:rsidR="00C9066E" w:rsidRPr="00470B66">
          <w:rPr>
            <w:rStyle w:val="Hyperlink"/>
            <w:noProof/>
          </w:rPr>
          <w:t>1.1.6.1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Administration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_Toc453842982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7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2983" w:history="1">
        <w:r w:rsidR="00C9066E" w:rsidRPr="00470B66">
          <w:rPr>
            <w:rStyle w:val="Hyperlink"/>
            <w:noProof/>
          </w:rPr>
          <w:t>1.1.6.2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KortInfo kort API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_Toc453842983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7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2984" w:history="1">
        <w:r w:rsidR="00C9066E" w:rsidRPr="00470B66">
          <w:rPr>
            <w:rStyle w:val="Hyperlink"/>
            <w:noProof/>
          </w:rPr>
          <w:t>1.1.6.3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Kortrelaterede services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_Toc453842984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7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2985" w:history="1">
        <w:r w:rsidR="00C9066E" w:rsidRPr="00470B66">
          <w:rPr>
            <w:rStyle w:val="Hyperlink"/>
            <w:noProof/>
          </w:rPr>
          <w:t>1.1.7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Jobs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_Toc453842985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9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2986" w:history="1">
        <w:r w:rsidR="00C9066E" w:rsidRPr="00470B66">
          <w:rPr>
            <w:rStyle w:val="Hyperlink"/>
            <w:noProof/>
          </w:rPr>
          <w:t>1.2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Eksterne services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_Toc453842986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9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2987" w:history="1">
        <w:r w:rsidR="00C9066E" w:rsidRPr="00470B66">
          <w:rPr>
            <w:rStyle w:val="Hyperlink"/>
            <w:noProof/>
          </w:rPr>
          <w:t>1.2.1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Danmarks Miljøportal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_Toc453842987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9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2988" w:history="1">
        <w:r w:rsidR="00C9066E" w:rsidRPr="00470B66">
          <w:rPr>
            <w:rStyle w:val="Hyperlink"/>
            <w:noProof/>
          </w:rPr>
          <w:t>1.2.2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Kommunens miljødatabase - GeoEnviron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_Toc453842988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10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2989" w:history="1">
        <w:r w:rsidR="00C9066E" w:rsidRPr="00470B66">
          <w:rPr>
            <w:rStyle w:val="Hyperlink"/>
            <w:noProof/>
          </w:rPr>
          <w:t>1.2.3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Adresse API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_Toc453842989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10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2990" w:history="1">
        <w:r w:rsidR="00C9066E" w:rsidRPr="00470B66">
          <w:rPr>
            <w:rStyle w:val="Hyperlink"/>
            <w:noProof/>
          </w:rPr>
          <w:t>1.2.4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Bomsystem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_Toc453842990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11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2991" w:history="1">
        <w:r w:rsidR="00C9066E" w:rsidRPr="00470B66">
          <w:rPr>
            <w:rStyle w:val="Hyperlink"/>
            <w:noProof/>
          </w:rPr>
          <w:t>1.2.5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Google Maps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_Toc453842991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11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2992" w:history="1">
        <w:r w:rsidR="00C9066E" w:rsidRPr="00470B66">
          <w:rPr>
            <w:rStyle w:val="Hyperlink"/>
            <w:noProof/>
          </w:rPr>
          <w:t>1.3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Kildekode og 3. parts komponenter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_Toc453842992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11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53842993" w:history="1">
        <w:r w:rsidR="00C9066E" w:rsidRPr="00470B66">
          <w:rPr>
            <w:rStyle w:val="Hyperlink"/>
            <w:noProof/>
          </w:rPr>
          <w:t>2</w:t>
        </w:r>
        <w:r w:rsidR="00C9066E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C9066E" w:rsidRPr="00470B66">
          <w:rPr>
            <w:rStyle w:val="Hyperlink"/>
            <w:noProof/>
          </w:rPr>
          <w:t>FlytJord softwareopbygning og udviklingsmiljø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_Toc453842993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11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2994" w:history="1">
        <w:r w:rsidR="00C9066E" w:rsidRPr="00470B66">
          <w:rPr>
            <w:rStyle w:val="Hyperlink"/>
            <w:noProof/>
          </w:rPr>
          <w:t>2.1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Dll’er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_Toc453842994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11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2995" w:history="1">
        <w:r w:rsidR="00C9066E" w:rsidRPr="00470B66">
          <w:rPr>
            <w:rStyle w:val="Hyperlink"/>
            <w:noProof/>
          </w:rPr>
          <w:t>2.2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 xml:space="preserve">JavaScript </w:t>
        </w:r>
        <w:r w:rsidR="00C9066E" w:rsidRPr="00470B66">
          <w:rPr>
            <w:rStyle w:val="Hyperlink"/>
            <w:noProof/>
            <w:lang w:val="en-US"/>
          </w:rPr>
          <w:t>libraries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_Toc453842995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12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53842996" w:history="1">
        <w:r w:rsidR="00C9066E" w:rsidRPr="00470B66">
          <w:rPr>
            <w:rStyle w:val="Hyperlink"/>
            <w:noProof/>
          </w:rPr>
          <w:t>3</w:t>
        </w:r>
        <w:r w:rsidR="00C9066E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C9066E" w:rsidRPr="00470B66">
          <w:rPr>
            <w:rStyle w:val="Hyperlink"/>
            <w:noProof/>
          </w:rPr>
          <w:t>Database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_Toc453842996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12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2997" w:history="1">
        <w:r w:rsidR="00C9066E" w:rsidRPr="00470B66">
          <w:rPr>
            <w:rStyle w:val="Hyperlink"/>
            <w:noProof/>
          </w:rPr>
          <w:t>3.1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Datamodel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_Toc453842997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12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2998" w:history="1">
        <w:r w:rsidR="00C9066E" w:rsidRPr="00470B66">
          <w:rPr>
            <w:rStyle w:val="Hyperlink"/>
            <w:noProof/>
          </w:rPr>
          <w:t>3.2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Brugere og rettigheder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_Toc453842998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13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2999" w:history="1">
        <w:r w:rsidR="00C9066E" w:rsidRPr="00470B66">
          <w:rPr>
            <w:rStyle w:val="Hyperlink"/>
            <w:noProof/>
          </w:rPr>
          <w:t>3.3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Tabeller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_Toc453842999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13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00" w:history="1">
        <w:r w:rsidR="00C9066E" w:rsidRPr="00470B66">
          <w:rPr>
            <w:rStyle w:val="Hyperlink"/>
            <w:noProof/>
          </w:rPr>
          <w:t>3.3.1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Advis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_Toc453843000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13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01" w:history="1">
        <w:r w:rsidR="00C9066E" w:rsidRPr="00470B66">
          <w:rPr>
            <w:rStyle w:val="Hyperlink"/>
            <w:noProof/>
          </w:rPr>
          <w:t>3.3.2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AdvisType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_Toc453843001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13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02" w:history="1">
        <w:r w:rsidR="00C9066E" w:rsidRPr="00470B66">
          <w:rPr>
            <w:rStyle w:val="Hyperlink"/>
            <w:noProof/>
          </w:rPr>
          <w:t>3.3.3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AffaldType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_Toc453843002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13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03" w:history="1">
        <w:r w:rsidR="00C9066E" w:rsidRPr="00470B66">
          <w:rPr>
            <w:rStyle w:val="Hyperlink"/>
            <w:noProof/>
          </w:rPr>
          <w:t>3.3.4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Alarm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_Toc453843003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14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04" w:history="1">
        <w:r w:rsidR="00C9066E" w:rsidRPr="00470B66">
          <w:rPr>
            <w:rStyle w:val="Hyperlink"/>
            <w:noProof/>
          </w:rPr>
          <w:t>3.3.5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AnalyseDokument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_Toc453843004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14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05" w:history="1">
        <w:r w:rsidR="00C9066E" w:rsidRPr="00470B66">
          <w:rPr>
            <w:rStyle w:val="Hyperlink"/>
            <w:noProof/>
          </w:rPr>
          <w:t>3.3.6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AnalyseForureningskomponent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_Toc453843005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14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06" w:history="1">
        <w:r w:rsidR="00C9066E" w:rsidRPr="00470B66">
          <w:rPr>
            <w:rStyle w:val="Hyperlink"/>
            <w:noProof/>
          </w:rPr>
          <w:t>3.3.7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AndenOprindJordType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_Toc453843006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14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07" w:history="1">
        <w:r w:rsidR="00C9066E" w:rsidRPr="00470B66">
          <w:rPr>
            <w:rStyle w:val="Hyperlink"/>
            <w:noProof/>
          </w:rPr>
          <w:t>3.3.8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Anmeldelse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_Toc453843007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14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08" w:history="1">
        <w:r w:rsidR="00C9066E" w:rsidRPr="00470B66">
          <w:rPr>
            <w:rStyle w:val="Hyperlink"/>
            <w:noProof/>
          </w:rPr>
          <w:t>3.3.9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Anmelder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_Toc453843008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14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09" w:history="1">
        <w:r w:rsidR="00C9066E" w:rsidRPr="00470B66">
          <w:rPr>
            <w:rStyle w:val="Hyperlink"/>
            <w:noProof/>
          </w:rPr>
          <w:t>3.3.10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BemyndigedeAnmeldere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_Toc453843009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15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10" w:history="1">
        <w:r w:rsidR="00C9066E" w:rsidRPr="00470B66">
          <w:rPr>
            <w:rStyle w:val="Hyperlink"/>
            <w:noProof/>
          </w:rPr>
          <w:t>3.3.11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Besked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_Toc453843010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15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11" w:history="1">
        <w:r w:rsidR="00C9066E" w:rsidRPr="00470B66">
          <w:rPr>
            <w:rStyle w:val="Hyperlink"/>
            <w:noProof/>
          </w:rPr>
          <w:t>3.3.12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Betaler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_Toc453843011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15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12" w:history="1">
        <w:r w:rsidR="00C9066E" w:rsidRPr="00470B66">
          <w:rPr>
            <w:rStyle w:val="Hyperlink"/>
            <w:noProof/>
          </w:rPr>
          <w:t>3.3.13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Betaleringsoplysning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_Toc453843012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15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13" w:history="1">
        <w:r w:rsidR="00C9066E" w:rsidRPr="00470B66">
          <w:rPr>
            <w:rStyle w:val="Hyperlink"/>
            <w:noProof/>
          </w:rPr>
          <w:t>3.3.14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BetingelserJordtip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_Toc453843013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15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14" w:history="1">
        <w:r w:rsidR="00C9066E" w:rsidRPr="00470B66">
          <w:rPr>
            <w:rStyle w:val="Hyperlink"/>
            <w:noProof/>
          </w:rPr>
          <w:t>3.3.15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BogholderOpslagstavle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_Toc453843014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15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15" w:history="1">
        <w:r w:rsidR="00C9066E" w:rsidRPr="00470B66">
          <w:rPr>
            <w:rStyle w:val="Hyperlink"/>
            <w:noProof/>
          </w:rPr>
          <w:t>3.3.16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BrugerProfil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_Toc453843015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15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16" w:history="1">
        <w:r w:rsidR="00C9066E" w:rsidRPr="00470B66">
          <w:rPr>
            <w:rStyle w:val="Hyperlink"/>
            <w:noProof/>
          </w:rPr>
          <w:t>3.3.17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Cartographer_Layers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_Toc453843016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15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17" w:history="1">
        <w:r w:rsidR="00C9066E" w:rsidRPr="00470B66">
          <w:rPr>
            <w:rStyle w:val="Hyperlink"/>
            <w:noProof/>
          </w:rPr>
          <w:t>3.3.18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Delta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_Toc453843017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15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18" w:history="1">
        <w:r w:rsidR="00C9066E" w:rsidRPr="00470B66">
          <w:rPr>
            <w:rStyle w:val="Hyperlink"/>
            <w:noProof/>
          </w:rPr>
          <w:t>3.3.19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Dokumentation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_Toc453843018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15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19" w:history="1">
        <w:r w:rsidR="00C9066E" w:rsidRPr="00470B66">
          <w:rPr>
            <w:rStyle w:val="Hyperlink"/>
            <w:noProof/>
          </w:rPr>
          <w:t>3.3.20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DokumentationType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_Toc453843019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15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20" w:history="1">
        <w:r w:rsidR="00C9066E" w:rsidRPr="00470B66">
          <w:rPr>
            <w:rStyle w:val="Hyperlink"/>
            <w:noProof/>
          </w:rPr>
          <w:t>3.3.21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Dokumenter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_Toc453843020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15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21" w:history="1">
        <w:r w:rsidR="00C9066E" w:rsidRPr="00470B66">
          <w:rPr>
            <w:rStyle w:val="Hyperlink"/>
            <w:noProof/>
          </w:rPr>
          <w:t>3.3.22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Enhed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_Toc453843021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16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22" w:history="1">
        <w:r w:rsidR="00C9066E" w:rsidRPr="00470B66">
          <w:rPr>
            <w:rStyle w:val="Hyperlink"/>
            <w:noProof/>
          </w:rPr>
          <w:t>3.3.23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Firmaoplysninger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_Toc453843022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16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23" w:history="1">
        <w:r w:rsidR="00C9066E" w:rsidRPr="00470B66">
          <w:rPr>
            <w:rStyle w:val="Hyperlink"/>
            <w:noProof/>
          </w:rPr>
          <w:t>3.3.24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Forureningskomponent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_Toc453843023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16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24" w:history="1">
        <w:r w:rsidR="00C9066E" w:rsidRPr="00470B66">
          <w:rPr>
            <w:rStyle w:val="Hyperlink"/>
            <w:noProof/>
          </w:rPr>
          <w:t>3.3.25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Graensevaerdier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_Toc453843024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16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25" w:history="1">
        <w:r w:rsidR="00C9066E" w:rsidRPr="00470B66">
          <w:rPr>
            <w:rStyle w:val="Hyperlink"/>
            <w:noProof/>
          </w:rPr>
          <w:t>3.3.26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Interessent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_Toc453843025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16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26" w:history="1">
        <w:r w:rsidR="00C9066E" w:rsidRPr="00470B66">
          <w:rPr>
            <w:rStyle w:val="Hyperlink"/>
            <w:noProof/>
          </w:rPr>
          <w:t>3.3.27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Jord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_Toc453843026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16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27" w:history="1">
        <w:r w:rsidR="00C9066E" w:rsidRPr="00470B66">
          <w:rPr>
            <w:rStyle w:val="Hyperlink"/>
            <w:noProof/>
          </w:rPr>
          <w:t>3.3.28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JordanlaegType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_Toc453843027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16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28" w:history="1">
        <w:r w:rsidR="00C9066E" w:rsidRPr="00470B66">
          <w:rPr>
            <w:rStyle w:val="Hyperlink"/>
            <w:noProof/>
          </w:rPr>
          <w:t>3.3.29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JordflytningType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_Toc453843028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16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29" w:history="1">
        <w:r w:rsidR="00C9066E" w:rsidRPr="00470B66">
          <w:rPr>
            <w:rStyle w:val="Hyperlink"/>
            <w:noProof/>
          </w:rPr>
          <w:t>3.3.30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JordForureningskomponent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_Toc453843029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16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30" w:history="1">
        <w:r w:rsidR="00C9066E" w:rsidRPr="00470B66">
          <w:rPr>
            <w:rStyle w:val="Hyperlink"/>
            <w:noProof/>
          </w:rPr>
          <w:t>3.3.31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Jordforureningsopslag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_Toc453843030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16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31" w:history="1">
        <w:r w:rsidR="00C9066E" w:rsidRPr="00470B66">
          <w:rPr>
            <w:rStyle w:val="Hyperlink"/>
            <w:noProof/>
          </w:rPr>
          <w:t>3.3.32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JordKlassifikationType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_Toc453843031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16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32" w:history="1">
        <w:r w:rsidR="00C9066E" w:rsidRPr="00470B66">
          <w:rPr>
            <w:rStyle w:val="Hyperlink"/>
            <w:noProof/>
          </w:rPr>
          <w:t>3.3.33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Jordmodtager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_Toc453843032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17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33" w:history="1">
        <w:r w:rsidR="00C9066E" w:rsidRPr="00470B66">
          <w:rPr>
            <w:rStyle w:val="Hyperlink"/>
            <w:noProof/>
          </w:rPr>
          <w:t>3.3.34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Kommune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_Toc453843033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17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34" w:history="1">
        <w:r w:rsidR="00C9066E" w:rsidRPr="00470B66">
          <w:rPr>
            <w:rStyle w:val="Hyperlink"/>
            <w:noProof/>
          </w:rPr>
          <w:t>3.3.35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KommuneJordklassifikation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_Toc453843034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17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35" w:history="1">
        <w:r w:rsidR="00C9066E" w:rsidRPr="00470B66">
          <w:rPr>
            <w:rStyle w:val="Hyperlink"/>
            <w:noProof/>
          </w:rPr>
          <w:t>3.3.36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Kommunikation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_Toc453843035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17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36" w:history="1">
        <w:r w:rsidR="00C9066E" w:rsidRPr="00470B66">
          <w:rPr>
            <w:rStyle w:val="Hyperlink"/>
            <w:noProof/>
          </w:rPr>
          <w:t>3.3.37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Konfig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_Toc453843036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17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37" w:history="1">
        <w:r w:rsidR="00C9066E" w:rsidRPr="00470B66">
          <w:rPr>
            <w:rStyle w:val="Hyperlink"/>
            <w:noProof/>
          </w:rPr>
          <w:t>3.3.38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LandsdelType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_Toc453843037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17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38" w:history="1">
        <w:r w:rsidR="00C9066E" w:rsidRPr="00470B66">
          <w:rPr>
            <w:rStyle w:val="Hyperlink"/>
            <w:noProof/>
          </w:rPr>
          <w:t>3.3.39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Lastbil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_Toc453843038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17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39" w:history="1">
        <w:r w:rsidR="00C9066E" w:rsidRPr="00470B66">
          <w:rPr>
            <w:rStyle w:val="Hyperlink"/>
            <w:noProof/>
          </w:rPr>
          <w:t>3.3.40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Log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_Toc453843039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17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40" w:history="1">
        <w:r w:rsidR="00C9066E" w:rsidRPr="00470B66">
          <w:rPr>
            <w:rStyle w:val="Hyperlink"/>
            <w:noProof/>
          </w:rPr>
          <w:t>3.3.41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MapModtagerAnlaeg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_Toc453843040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17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41" w:history="1">
        <w:r w:rsidR="00C9066E" w:rsidRPr="00470B66">
          <w:rPr>
            <w:rStyle w:val="Hyperlink"/>
            <w:noProof/>
          </w:rPr>
          <w:t>3.3.42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Matrikel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_Toc453843041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17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42" w:history="1">
        <w:r w:rsidR="00C9066E" w:rsidRPr="00470B66">
          <w:rPr>
            <w:rStyle w:val="Hyperlink"/>
            <w:noProof/>
          </w:rPr>
          <w:t>3.3.43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MiljoeklasseType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_Toc453843042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17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43" w:history="1">
        <w:r w:rsidR="00C9066E" w:rsidRPr="00470B66">
          <w:rPr>
            <w:rStyle w:val="Hyperlink"/>
            <w:noProof/>
          </w:rPr>
          <w:t>3.3.44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ModtagerAnlaeg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_Toc453843043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17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44" w:history="1">
        <w:r w:rsidR="00C9066E" w:rsidRPr="00470B66">
          <w:rPr>
            <w:rStyle w:val="Hyperlink"/>
            <w:noProof/>
          </w:rPr>
          <w:t>3.3.45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NLogEntries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_Toc453843044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18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45" w:history="1">
        <w:r w:rsidR="00C9066E" w:rsidRPr="00470B66">
          <w:rPr>
            <w:rStyle w:val="Hyperlink"/>
            <w:noProof/>
          </w:rPr>
          <w:t>3.3.46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Oprindelsessted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_Toc453843045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18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46" w:history="1">
        <w:r w:rsidR="00C9066E" w:rsidRPr="00470B66">
          <w:rPr>
            <w:rStyle w:val="Hyperlink"/>
            <w:noProof/>
          </w:rPr>
          <w:t>3.3.47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OprindelsesstedKlassifikationType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_Toc453843046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18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47" w:history="1">
        <w:r w:rsidR="00C9066E" w:rsidRPr="00470B66">
          <w:rPr>
            <w:rStyle w:val="Hyperlink"/>
            <w:noProof/>
          </w:rPr>
          <w:t>3.3.48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Person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_Toc453843047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18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48" w:history="1">
        <w:r w:rsidR="00C9066E" w:rsidRPr="00470B66">
          <w:rPr>
            <w:rStyle w:val="Hyperlink"/>
            <w:noProof/>
          </w:rPr>
          <w:t>3.3.49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PersonJordmodtager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_Toc453843048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18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49" w:history="1">
        <w:r w:rsidR="00C9066E" w:rsidRPr="00470B66">
          <w:rPr>
            <w:rStyle w:val="Hyperlink"/>
            <w:noProof/>
          </w:rPr>
          <w:t>3.3.50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PersonKommune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_Toc453843049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18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50" w:history="1">
        <w:r w:rsidR="00C9066E" w:rsidRPr="00470B66">
          <w:rPr>
            <w:rStyle w:val="Hyperlink"/>
            <w:noProof/>
          </w:rPr>
          <w:t>3.3.51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PlanlagteStikproever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_Toc453843050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18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51" w:history="1">
        <w:r w:rsidR="00C9066E" w:rsidRPr="00470B66">
          <w:rPr>
            <w:rStyle w:val="Hyperlink"/>
            <w:noProof/>
          </w:rPr>
          <w:t>3.3.52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Sagsbehandler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_Toc453843051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18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52" w:history="1">
        <w:r w:rsidR="00C9066E" w:rsidRPr="00470B66">
          <w:rPr>
            <w:rStyle w:val="Hyperlink"/>
            <w:noProof/>
          </w:rPr>
          <w:t>3.3.53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StatusAnmeldelse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_Toc453843052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18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53" w:history="1">
        <w:r w:rsidR="00C9066E" w:rsidRPr="00470B66">
          <w:rPr>
            <w:rStyle w:val="Hyperlink"/>
            <w:noProof/>
          </w:rPr>
          <w:t>3.3.54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StatusAnmeldelseType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_Toc453843053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18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54" w:history="1">
        <w:r w:rsidR="00C9066E" w:rsidRPr="00470B66">
          <w:rPr>
            <w:rStyle w:val="Hyperlink"/>
            <w:noProof/>
          </w:rPr>
          <w:t>3.3.55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StatusBetaler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_Toc453843054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18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55" w:history="1">
        <w:r w:rsidR="00C9066E" w:rsidRPr="00470B66">
          <w:rPr>
            <w:rStyle w:val="Hyperlink"/>
            <w:noProof/>
          </w:rPr>
          <w:t>3.3.56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StatusStikproeve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_Toc453843055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18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56" w:history="1">
        <w:r w:rsidR="00C9066E" w:rsidRPr="00470B66">
          <w:rPr>
            <w:rStyle w:val="Hyperlink"/>
            <w:noProof/>
          </w:rPr>
          <w:t>3.3.57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StatusStikproeveType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_Toc453843056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18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57" w:history="1">
        <w:r w:rsidR="00C9066E" w:rsidRPr="00470B66">
          <w:rPr>
            <w:rStyle w:val="Hyperlink"/>
            <w:noProof/>
          </w:rPr>
          <w:t>3.3.58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Stikproeve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_Toc453843057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19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58" w:history="1">
        <w:r w:rsidR="00C9066E" w:rsidRPr="00470B66">
          <w:rPr>
            <w:rStyle w:val="Hyperlink"/>
            <w:noProof/>
          </w:rPr>
          <w:t>3.3.59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Transportoer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_Toc453843058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19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59" w:history="1">
        <w:r w:rsidR="00C9066E" w:rsidRPr="00470B66">
          <w:rPr>
            <w:rStyle w:val="Hyperlink"/>
            <w:noProof/>
          </w:rPr>
          <w:t>3.3.60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Vognlaes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_Toc453843059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19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60" w:history="1">
        <w:r w:rsidR="00C9066E" w:rsidRPr="00470B66">
          <w:rPr>
            <w:rStyle w:val="Hyperlink"/>
            <w:noProof/>
          </w:rPr>
          <w:t>3.3.61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webpages_Membership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_Toc453843060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19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61" w:history="1">
        <w:r w:rsidR="00C9066E" w:rsidRPr="00470B66">
          <w:rPr>
            <w:rStyle w:val="Hyperlink"/>
            <w:noProof/>
          </w:rPr>
          <w:t>3.3.62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webpages_OAuthMembership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_Toc453843061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19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62" w:history="1">
        <w:r w:rsidR="00C9066E" w:rsidRPr="00470B66">
          <w:rPr>
            <w:rStyle w:val="Hyperlink"/>
            <w:noProof/>
          </w:rPr>
          <w:t>3.3.63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webpages_Roles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_Toc453843062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19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63" w:history="1">
        <w:r w:rsidR="00C9066E" w:rsidRPr="00470B66">
          <w:rPr>
            <w:rStyle w:val="Hyperlink"/>
            <w:noProof/>
          </w:rPr>
          <w:t>3.3.64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webpages_UsersInRoles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_Toc453843063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19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53843064" w:history="1">
        <w:r w:rsidR="00C9066E" w:rsidRPr="00470B66">
          <w:rPr>
            <w:rStyle w:val="Hyperlink"/>
            <w:noProof/>
          </w:rPr>
          <w:t>4</w:t>
        </w:r>
        <w:r w:rsidR="00C9066E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C9066E" w:rsidRPr="00470B66">
          <w:rPr>
            <w:rStyle w:val="Hyperlink"/>
            <w:noProof/>
          </w:rPr>
          <w:t>Opsætning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_Toc453843064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19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65" w:history="1">
        <w:r w:rsidR="00C9066E" w:rsidRPr="00470B66">
          <w:rPr>
            <w:rStyle w:val="Hyperlink"/>
            <w:noProof/>
          </w:rPr>
          <w:t>4.1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Kommune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_Toc453843065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19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66" w:history="1">
        <w:r w:rsidR="00C9066E" w:rsidRPr="00470B66">
          <w:rPr>
            <w:rStyle w:val="Hyperlink"/>
            <w:noProof/>
          </w:rPr>
          <w:t>4.1.1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Konfig tabel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_Toc453843066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19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67" w:history="1">
        <w:r w:rsidR="00C9066E" w:rsidRPr="00470B66">
          <w:rPr>
            <w:rStyle w:val="Hyperlink"/>
            <w:noProof/>
          </w:rPr>
          <w:t>4.1.2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Kommune tabel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_Toc453843067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20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68" w:history="1">
        <w:r w:rsidR="00C9066E" w:rsidRPr="00470B66">
          <w:rPr>
            <w:rStyle w:val="Hyperlink"/>
            <w:noProof/>
          </w:rPr>
          <w:t>4.2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Jordmodtager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_Toc453843068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20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69" w:history="1">
        <w:r w:rsidR="00C9066E" w:rsidRPr="00470B66">
          <w:rPr>
            <w:rStyle w:val="Hyperlink"/>
            <w:noProof/>
          </w:rPr>
          <w:t>4.2.1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Modtageranlæg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_Toc453843069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20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70" w:history="1">
        <w:r w:rsidR="00C9066E" w:rsidRPr="00470B66">
          <w:rPr>
            <w:rStyle w:val="Hyperlink"/>
            <w:noProof/>
          </w:rPr>
          <w:t>4.3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Administrator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_Toc453843070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20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71" w:history="1">
        <w:r w:rsidR="00C9066E" w:rsidRPr="00470B66">
          <w:rPr>
            <w:rStyle w:val="Hyperlink"/>
            <w:noProof/>
          </w:rPr>
          <w:t>4.4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Skabeloner til advisering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_Toc453843071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20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53843072" w:history="1">
        <w:r w:rsidR="00C9066E" w:rsidRPr="00470B66">
          <w:rPr>
            <w:rStyle w:val="Hyperlink"/>
            <w:noProof/>
          </w:rPr>
          <w:t>5</w:t>
        </w:r>
        <w:r w:rsidR="00C9066E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C9066E" w:rsidRPr="00470B66">
          <w:rPr>
            <w:rStyle w:val="Hyperlink"/>
            <w:noProof/>
          </w:rPr>
          <w:t>Servermiljø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_Toc453843072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20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73" w:history="1">
        <w:r w:rsidR="00C9066E" w:rsidRPr="00470B66">
          <w:rPr>
            <w:rStyle w:val="Hyperlink"/>
            <w:noProof/>
          </w:rPr>
          <w:t>5.1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Webserver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_Toc453843073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20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74" w:history="1">
        <w:r w:rsidR="00C9066E" w:rsidRPr="00470B66">
          <w:rPr>
            <w:rStyle w:val="Hyperlink"/>
            <w:noProof/>
          </w:rPr>
          <w:t>5.1.1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Diskplads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_Toc453843074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21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75" w:history="1">
        <w:r w:rsidR="00C9066E" w:rsidRPr="00470B66">
          <w:rPr>
            <w:rStyle w:val="Hyperlink"/>
            <w:noProof/>
          </w:rPr>
          <w:t>5.2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Serverspecifikationer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_Toc453843075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21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76" w:history="1">
        <w:r w:rsidR="00C9066E" w:rsidRPr="00470B66">
          <w:rPr>
            <w:rStyle w:val="Hyperlink"/>
            <w:noProof/>
          </w:rPr>
          <w:t>5.3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Databaseserver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_Toc453843076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21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77" w:history="1">
        <w:r w:rsidR="00C9066E" w:rsidRPr="00470B66">
          <w:rPr>
            <w:rStyle w:val="Hyperlink"/>
            <w:noProof/>
          </w:rPr>
          <w:t>5.3.1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Diskplads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_Toc453843077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21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78" w:history="1">
        <w:r w:rsidR="00C9066E" w:rsidRPr="00470B66">
          <w:rPr>
            <w:rStyle w:val="Hyperlink"/>
            <w:noProof/>
          </w:rPr>
          <w:t>5.3.2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Serverspecifikationer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_Toc453843078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22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79" w:history="1">
        <w:r w:rsidR="00C9066E" w:rsidRPr="00470B66">
          <w:rPr>
            <w:rStyle w:val="Hyperlink"/>
            <w:noProof/>
          </w:rPr>
          <w:t>5.4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Scaleringssenarier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_Toc453843079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22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80" w:history="1">
        <w:r w:rsidR="00C9066E" w:rsidRPr="00470B66">
          <w:rPr>
            <w:rStyle w:val="Hyperlink"/>
            <w:noProof/>
          </w:rPr>
          <w:t>5.5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Netværkshastighed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_Toc453843080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23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53843081" w:history="1">
        <w:r w:rsidR="00C9066E" w:rsidRPr="00470B66">
          <w:rPr>
            <w:rStyle w:val="Hyperlink"/>
            <w:noProof/>
          </w:rPr>
          <w:t>6</w:t>
        </w:r>
        <w:r w:rsidR="00C9066E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C9066E" w:rsidRPr="00470B66">
          <w:rPr>
            <w:rStyle w:val="Hyperlink"/>
            <w:noProof/>
          </w:rPr>
          <w:t>Ny intern bruger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_Toc453843081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23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53843082" w:history="1">
        <w:r w:rsidR="00C9066E" w:rsidRPr="00470B66">
          <w:rPr>
            <w:rStyle w:val="Hyperlink"/>
            <w:noProof/>
          </w:rPr>
          <w:t>7</w:t>
        </w:r>
        <w:r w:rsidR="00C9066E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C9066E" w:rsidRPr="00470B66">
          <w:rPr>
            <w:rStyle w:val="Hyperlink"/>
            <w:noProof/>
          </w:rPr>
          <w:t>Opsætning af ny kunde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_Toc453843082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23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53843083" w:history="1">
        <w:r w:rsidR="00C9066E" w:rsidRPr="00470B66">
          <w:rPr>
            <w:rStyle w:val="Hyperlink"/>
            <w:noProof/>
          </w:rPr>
          <w:t>8</w:t>
        </w:r>
        <w:r w:rsidR="00C9066E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C9066E" w:rsidRPr="00470B66">
          <w:rPr>
            <w:rStyle w:val="Hyperlink"/>
            <w:noProof/>
          </w:rPr>
          <w:t>Bomsystem – snitflade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_Toc453843083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23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1"/>
        <w:tabs>
          <w:tab w:val="left" w:pos="567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53843084" w:history="1">
        <w:r w:rsidR="00C9066E" w:rsidRPr="00470B66">
          <w:rPr>
            <w:rStyle w:val="Hyperlink"/>
            <w:noProof/>
          </w:rPr>
          <w:t>9</w:t>
        </w:r>
        <w:r w:rsidR="00C9066E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C9066E" w:rsidRPr="00470B66">
          <w:rPr>
            <w:rStyle w:val="Hyperlink"/>
            <w:noProof/>
          </w:rPr>
          <w:t>Installationsvejledning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_Toc453843084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23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85" w:history="1">
        <w:r w:rsidR="00C9066E" w:rsidRPr="00470B66">
          <w:rPr>
            <w:rStyle w:val="Hyperlink"/>
            <w:noProof/>
          </w:rPr>
          <w:t>9.1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FlytJord Website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_Toc453843085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23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86" w:history="1">
        <w:r w:rsidR="00C9066E" w:rsidRPr="00470B66">
          <w:rPr>
            <w:rStyle w:val="Hyperlink"/>
            <w:noProof/>
          </w:rPr>
          <w:t>9.1.1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Konfigurationsfiler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_Toc453843086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23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87" w:history="1">
        <w:r w:rsidR="00C9066E" w:rsidRPr="00470B66">
          <w:rPr>
            <w:rStyle w:val="Hyperlink"/>
            <w:noProof/>
          </w:rPr>
          <w:t>9.2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PDF – Service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_Toc453843087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23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88" w:history="1">
        <w:r w:rsidR="00C9066E" w:rsidRPr="00470B66">
          <w:rPr>
            <w:rStyle w:val="Hyperlink"/>
            <w:noProof/>
          </w:rPr>
          <w:t>9.3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Fildrev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_Toc453843088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24</w:t>
        </w:r>
        <w:r w:rsidR="00C9066E">
          <w:rPr>
            <w:noProof/>
            <w:webHidden/>
          </w:rPr>
          <w:fldChar w:fldCharType="end"/>
        </w:r>
      </w:hyperlink>
    </w:p>
    <w:p w:rsidR="00C9066E" w:rsidRDefault="00AB390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843089" w:history="1">
        <w:r w:rsidR="00C9066E" w:rsidRPr="00470B66">
          <w:rPr>
            <w:rStyle w:val="Hyperlink"/>
            <w:noProof/>
          </w:rPr>
          <w:t>9.4</w:t>
        </w:r>
        <w:r w:rsidR="00C9066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066E" w:rsidRPr="00470B66">
          <w:rPr>
            <w:rStyle w:val="Hyperlink"/>
            <w:noProof/>
          </w:rPr>
          <w:t>Niras.Jordflytning.ServiceTrigger</w:t>
        </w:r>
        <w:r w:rsidR="00C9066E">
          <w:rPr>
            <w:noProof/>
            <w:webHidden/>
          </w:rPr>
          <w:tab/>
        </w:r>
        <w:r w:rsidR="00C9066E">
          <w:rPr>
            <w:noProof/>
            <w:webHidden/>
          </w:rPr>
          <w:fldChar w:fldCharType="begin"/>
        </w:r>
        <w:r w:rsidR="00C9066E">
          <w:rPr>
            <w:noProof/>
            <w:webHidden/>
          </w:rPr>
          <w:instrText xml:space="preserve"> PAGEREF _Toc453843089 \h </w:instrText>
        </w:r>
        <w:r w:rsidR="00C9066E">
          <w:rPr>
            <w:noProof/>
            <w:webHidden/>
          </w:rPr>
        </w:r>
        <w:r w:rsidR="00C9066E">
          <w:rPr>
            <w:noProof/>
            <w:webHidden/>
          </w:rPr>
          <w:fldChar w:fldCharType="separate"/>
        </w:r>
        <w:r w:rsidR="00C9066E">
          <w:rPr>
            <w:noProof/>
            <w:webHidden/>
          </w:rPr>
          <w:t>24</w:t>
        </w:r>
        <w:r w:rsidR="00C9066E">
          <w:rPr>
            <w:noProof/>
            <w:webHidden/>
          </w:rPr>
          <w:fldChar w:fldCharType="end"/>
        </w:r>
      </w:hyperlink>
    </w:p>
    <w:p w:rsidR="00AE5240" w:rsidRDefault="007F4305" w:rsidP="007F4305">
      <w:r w:rsidRPr="00AE5240">
        <w:fldChar w:fldCharType="end"/>
      </w:r>
    </w:p>
    <w:p w:rsidR="00AE5240" w:rsidRDefault="00AE5240">
      <w:pPr>
        <w:spacing w:line="240" w:lineRule="auto"/>
      </w:pPr>
      <w:r>
        <w:br w:type="page"/>
      </w:r>
    </w:p>
    <w:p w:rsidR="007F4305" w:rsidRDefault="00AE5240" w:rsidP="00AE5240">
      <w:pPr>
        <w:pStyle w:val="Heading1"/>
      </w:pPr>
      <w:bookmarkStart w:id="5" w:name="_Toc453842974"/>
      <w:r>
        <w:lastRenderedPageBreak/>
        <w:t>Arkitektur</w:t>
      </w:r>
      <w:bookmarkEnd w:id="5"/>
    </w:p>
    <w:p w:rsidR="00AE5240" w:rsidRDefault="00E02932" w:rsidP="00AE5240">
      <w:pPr>
        <w:pStyle w:val="BodyText1"/>
      </w:pPr>
      <w:r>
        <w:t xml:space="preserve">FlytJord har flere snitflader mod services intern i NIRAS miljø </w:t>
      </w:r>
      <w:r w:rsidR="00933255">
        <w:t>på forskellige se</w:t>
      </w:r>
      <w:r w:rsidR="00933255">
        <w:t>r</w:t>
      </w:r>
      <w:r w:rsidR="00933255">
        <w:t xml:space="preserve">vere </w:t>
      </w:r>
      <w:r>
        <w:t>så</w:t>
      </w:r>
      <w:r w:rsidR="00DC0071">
        <w:t xml:space="preserve">vel </w:t>
      </w:r>
      <w:r>
        <w:t>som eksterne services</w:t>
      </w:r>
      <w:r w:rsidR="004A35CD">
        <w:t xml:space="preserve"> placeret udenfor NIRAS </w:t>
      </w:r>
      <w:proofErr w:type="spellStart"/>
      <w:r w:rsidR="004A35CD">
        <w:t>hosting</w:t>
      </w:r>
      <w:r w:rsidR="00933255">
        <w:t>miljø</w:t>
      </w:r>
      <w:proofErr w:type="spellEnd"/>
      <w:r>
        <w:t>. Nede</w:t>
      </w:r>
      <w:r>
        <w:t>n</w:t>
      </w:r>
      <w:r>
        <w:t>stående er vist en illustration over snitfladerne. I det følgende beskrives de e</w:t>
      </w:r>
      <w:r>
        <w:t>n</w:t>
      </w:r>
      <w:r>
        <w:t>kelte snitflader.</w:t>
      </w:r>
    </w:p>
    <w:p w:rsidR="00E02932" w:rsidRDefault="00571B2C" w:rsidP="00AE5240">
      <w:pPr>
        <w:pStyle w:val="BodyText1"/>
      </w:pPr>
      <w:r>
        <w:object w:dxaOrig="11040" w:dyaOrig="84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pt;height:274pt" o:ole="">
            <v:imagedata r:id="rId8" o:title=""/>
          </v:shape>
          <o:OLEObject Type="Embed" ProgID="Visio.Drawing.11" ShapeID="_x0000_i1025" DrawAspect="Content" ObjectID="_1533473320" r:id="rId9"/>
        </w:object>
      </w:r>
    </w:p>
    <w:p w:rsidR="00E02932" w:rsidRDefault="00E02932" w:rsidP="00AE5240">
      <w:pPr>
        <w:pStyle w:val="BodyText1"/>
      </w:pPr>
    </w:p>
    <w:p w:rsidR="00E02932" w:rsidRDefault="00E02932" w:rsidP="00E02932">
      <w:pPr>
        <w:pStyle w:val="Heading2"/>
      </w:pPr>
      <w:bookmarkStart w:id="6" w:name="_Toc453842975"/>
      <w:r>
        <w:t>FlytJord – NIRAS</w:t>
      </w:r>
      <w:bookmarkEnd w:id="6"/>
    </w:p>
    <w:p w:rsidR="00E02932" w:rsidRDefault="00E02932" w:rsidP="00E02932">
      <w:pPr>
        <w:pStyle w:val="Heading3"/>
      </w:pPr>
      <w:bookmarkStart w:id="7" w:name="_Toc453842976"/>
      <w:r>
        <w:t>Website</w:t>
      </w:r>
      <w:bookmarkEnd w:id="7"/>
    </w:p>
    <w:p w:rsidR="00B04658" w:rsidRDefault="00B04658" w:rsidP="00B04658">
      <w:pPr>
        <w:pStyle w:val="BodyText1"/>
      </w:pPr>
      <w:r>
        <w:t>FlytJord website indeholdende:</w:t>
      </w:r>
    </w:p>
    <w:p w:rsidR="00B04658" w:rsidRDefault="00B04658" w:rsidP="00B04658">
      <w:pPr>
        <w:pStyle w:val="BodyText1"/>
        <w:numPr>
          <w:ilvl w:val="0"/>
          <w:numId w:val="20"/>
        </w:numPr>
      </w:pPr>
      <w:r>
        <w:t>Web sider til eksterne brugere</w:t>
      </w:r>
    </w:p>
    <w:p w:rsidR="00B04658" w:rsidRDefault="00B04658" w:rsidP="00B04658">
      <w:pPr>
        <w:pStyle w:val="BodyText1"/>
        <w:numPr>
          <w:ilvl w:val="0"/>
          <w:numId w:val="20"/>
        </w:numPr>
      </w:pPr>
      <w:r>
        <w:t>Web sider til kommuner og jordmodtager</w:t>
      </w:r>
    </w:p>
    <w:p w:rsidR="00B04658" w:rsidRDefault="00B04658" w:rsidP="00B04658">
      <w:pPr>
        <w:pStyle w:val="BodyText1"/>
        <w:numPr>
          <w:ilvl w:val="0"/>
          <w:numId w:val="20"/>
        </w:numPr>
      </w:pPr>
      <w:r>
        <w:t>Mobil website</w:t>
      </w:r>
    </w:p>
    <w:p w:rsidR="00422C7E" w:rsidRDefault="00B04658" w:rsidP="00C26E96">
      <w:pPr>
        <w:pStyle w:val="BodyText1"/>
        <w:numPr>
          <w:ilvl w:val="0"/>
          <w:numId w:val="20"/>
        </w:numPr>
      </w:pPr>
      <w:r>
        <w:t>Bom webservice</w:t>
      </w:r>
    </w:p>
    <w:p w:rsidR="00C26E96" w:rsidRDefault="00C26E96" w:rsidP="00C26E96">
      <w:pPr>
        <w:pStyle w:val="BodyText1"/>
      </w:pPr>
      <w:r>
        <w:t>Websitet tilgås via port 80</w:t>
      </w:r>
    </w:p>
    <w:p w:rsidR="00AE5240" w:rsidRDefault="00AE5240" w:rsidP="00E02932">
      <w:pPr>
        <w:pStyle w:val="Heading3"/>
      </w:pPr>
      <w:bookmarkStart w:id="8" w:name="_Toc453842977"/>
      <w:r>
        <w:lastRenderedPageBreak/>
        <w:t>Database</w:t>
      </w:r>
      <w:bookmarkEnd w:id="8"/>
    </w:p>
    <w:p w:rsidR="00B04658" w:rsidRDefault="00B04658" w:rsidP="00B04658">
      <w:pPr>
        <w:pStyle w:val="BodyText1"/>
      </w:pPr>
      <w:r>
        <w:t>FlytJord database</w:t>
      </w:r>
    </w:p>
    <w:p w:rsidR="00C26E96" w:rsidRDefault="00C26E96" w:rsidP="00B04658">
      <w:pPr>
        <w:pStyle w:val="BodyText1"/>
      </w:pPr>
      <w:r>
        <w:t xml:space="preserve">Databasen er ikke tilgængelig </w:t>
      </w:r>
      <w:r w:rsidR="00D149EA">
        <w:t>for brugeren uden for DMZ. Kommunikationen mellem websitet og databasen sker via port 1433, som anvendes som default af MS SQL Server.</w:t>
      </w:r>
    </w:p>
    <w:p w:rsidR="00D149EA" w:rsidRDefault="00D149EA" w:rsidP="00B04658">
      <w:pPr>
        <w:pStyle w:val="BodyText1"/>
      </w:pPr>
      <w:r>
        <w:t>FlytJord database er installeret på en anden server end serveren hvor websitet er installeret - men det er ikke noget krav.</w:t>
      </w:r>
    </w:p>
    <w:p w:rsidR="00E02932" w:rsidRDefault="00E02932" w:rsidP="00E02932">
      <w:pPr>
        <w:pStyle w:val="Heading3"/>
      </w:pPr>
      <w:bookmarkStart w:id="9" w:name="_Toc453842978"/>
      <w:r>
        <w:t>Filer</w:t>
      </w:r>
      <w:bookmarkEnd w:id="9"/>
    </w:p>
    <w:p w:rsidR="00B04658" w:rsidRDefault="00B04658" w:rsidP="00B04658">
      <w:pPr>
        <w:pStyle w:val="BodyText1"/>
      </w:pPr>
      <w:r>
        <w:t>Diskdrev på webserveren indeholdende:</w:t>
      </w:r>
    </w:p>
    <w:p w:rsidR="00B04658" w:rsidRDefault="00B04658" w:rsidP="00B04658">
      <w:pPr>
        <w:pStyle w:val="BodyText1"/>
        <w:numPr>
          <w:ilvl w:val="0"/>
          <w:numId w:val="21"/>
        </w:numPr>
      </w:pPr>
      <w:r>
        <w:t>Godkendte anmeldelser i PDF</w:t>
      </w:r>
    </w:p>
    <w:p w:rsidR="00B04658" w:rsidRDefault="00B04658" w:rsidP="00B04658">
      <w:pPr>
        <w:pStyle w:val="BodyText1"/>
        <w:numPr>
          <w:ilvl w:val="0"/>
          <w:numId w:val="21"/>
        </w:numPr>
      </w:pPr>
      <w:r>
        <w:t>Vedhæftede dokumenter til anmeldelser</w:t>
      </w:r>
    </w:p>
    <w:p w:rsidR="00B04658" w:rsidRDefault="00B04658" w:rsidP="00B04658">
      <w:pPr>
        <w:pStyle w:val="BodyText1"/>
        <w:numPr>
          <w:ilvl w:val="0"/>
          <w:numId w:val="21"/>
        </w:numPr>
      </w:pPr>
      <w:r>
        <w:t>Vedhæftede dokumenter til stikprøver</w:t>
      </w:r>
    </w:p>
    <w:p w:rsidR="00B04658" w:rsidRDefault="00B04658" w:rsidP="00B04658">
      <w:pPr>
        <w:pStyle w:val="BodyText1"/>
        <w:numPr>
          <w:ilvl w:val="0"/>
          <w:numId w:val="21"/>
        </w:numPr>
      </w:pPr>
      <w:r>
        <w:t>Log filer</w:t>
      </w:r>
    </w:p>
    <w:p w:rsidR="00B04658" w:rsidRDefault="00D149EA" w:rsidP="00B04658">
      <w:pPr>
        <w:pStyle w:val="BodyText1"/>
      </w:pPr>
      <w:r>
        <w:t xml:space="preserve">Filerne er placeret på en harddisk tilknyttet </w:t>
      </w:r>
      <w:r w:rsidR="00933255">
        <w:t>til webserver hvor FlytJord websitet er installeret</w:t>
      </w:r>
      <w:r>
        <w:t xml:space="preserve">. Dette gør </w:t>
      </w:r>
      <w:r w:rsidR="00DC0071">
        <w:t xml:space="preserve">det </w:t>
      </w:r>
      <w:r>
        <w:t>nemmere at vedligeholde</w:t>
      </w:r>
      <w:r w:rsidR="00933255">
        <w:t xml:space="preserve"> </w:t>
      </w:r>
      <w:proofErr w:type="spellStart"/>
      <w:r w:rsidR="00933255">
        <w:t>hosting</w:t>
      </w:r>
      <w:proofErr w:type="spellEnd"/>
      <w:r w:rsidR="00933255">
        <w:t xml:space="preserve"> miljøet</w:t>
      </w:r>
      <w:r>
        <w:t xml:space="preserve">. Der </w:t>
      </w:r>
      <w:r w:rsidR="00933255">
        <w:t xml:space="preserve">er </w:t>
      </w:r>
      <w:r>
        <w:t>dog ikke nogen krav om at filerne ikke må ligge på webserverens ”c: drev”.</w:t>
      </w:r>
    </w:p>
    <w:p w:rsidR="00E02932" w:rsidRDefault="00E02932" w:rsidP="00E02932">
      <w:pPr>
        <w:pStyle w:val="Heading3"/>
      </w:pPr>
      <w:bookmarkStart w:id="10" w:name="_Toc453842979"/>
      <w:r>
        <w:t>PDF service</w:t>
      </w:r>
      <w:bookmarkEnd w:id="10"/>
    </w:p>
    <w:p w:rsidR="00E02932" w:rsidRDefault="00B04658" w:rsidP="00E02932">
      <w:pPr>
        <w:pStyle w:val="BodyText1"/>
      </w:pPr>
      <w:r>
        <w:t>Web</w:t>
      </w:r>
      <w:r w:rsidR="00E02932">
        <w:t>service som generere</w:t>
      </w:r>
      <w:r w:rsidR="00DC0071">
        <w:t>r</w:t>
      </w:r>
      <w:r w:rsidR="00E02932">
        <w:t xml:space="preserve"> </w:t>
      </w:r>
      <w:r>
        <w:t>godkendte anmeldelser som PDF og placere</w:t>
      </w:r>
      <w:r w:rsidR="00DC0071">
        <w:t>r</w:t>
      </w:r>
      <w:r>
        <w:t xml:space="preserve"> filerne i mappe på webserveren</w:t>
      </w:r>
    </w:p>
    <w:p w:rsidR="00D149EA" w:rsidRDefault="00D149EA" w:rsidP="00E02932">
      <w:pPr>
        <w:pStyle w:val="BodyText1"/>
      </w:pPr>
      <w:r>
        <w:t>Webservicen er installeret på en anden server end FlytJord</w:t>
      </w:r>
      <w:r w:rsidR="00933255">
        <w:t xml:space="preserve"> websitet</w:t>
      </w:r>
      <w:r>
        <w:t xml:space="preserve">, da den også brugers af andre </w:t>
      </w:r>
      <w:r w:rsidR="00933255">
        <w:t xml:space="preserve">NIRAS </w:t>
      </w:r>
      <w:r>
        <w:t>produkter.</w:t>
      </w:r>
    </w:p>
    <w:p w:rsidR="00D149EA" w:rsidRDefault="00D149EA" w:rsidP="00E02932">
      <w:pPr>
        <w:pStyle w:val="BodyText1"/>
      </w:pPr>
      <w:r>
        <w:t>Kommunikationen mellem webservicen og FlytJord websitet sker via port 80.</w:t>
      </w:r>
    </w:p>
    <w:p w:rsidR="00D149EA" w:rsidRPr="00E02932" w:rsidRDefault="00D149EA" w:rsidP="00E02932">
      <w:pPr>
        <w:pStyle w:val="BodyText1"/>
      </w:pPr>
      <w:r>
        <w:t>Der er ikke nogen krav om</w:t>
      </w:r>
      <w:r w:rsidR="00933255">
        <w:t>,</w:t>
      </w:r>
      <w:r>
        <w:t xml:space="preserve"> at PDF servicen ikke må ligge på samme server som FlytJord websitet.</w:t>
      </w:r>
    </w:p>
    <w:p w:rsidR="00E02932" w:rsidRDefault="00E02932" w:rsidP="00E02932">
      <w:pPr>
        <w:pStyle w:val="Heading3"/>
      </w:pPr>
      <w:bookmarkStart w:id="11" w:name="_Toc453842980"/>
      <w:r>
        <w:t>Mail service</w:t>
      </w:r>
      <w:bookmarkEnd w:id="11"/>
    </w:p>
    <w:p w:rsidR="00E02932" w:rsidRDefault="00E02932" w:rsidP="00E02932">
      <w:pPr>
        <w:pStyle w:val="BodyText1"/>
      </w:pPr>
      <w:r>
        <w:t>Webservice</w:t>
      </w:r>
      <w:r w:rsidR="00B04658">
        <w:t xml:space="preserve"> som </w:t>
      </w:r>
      <w:r w:rsidR="00933255">
        <w:t xml:space="preserve">rummer funktionalitet til at sende mails. Servicen </w:t>
      </w:r>
      <w:r w:rsidR="00B04658">
        <w:t xml:space="preserve">anvender </w:t>
      </w:r>
      <w:r w:rsidR="00933255">
        <w:t xml:space="preserve">en </w:t>
      </w:r>
      <w:r w:rsidR="00B04658">
        <w:t>SMTP serve</w:t>
      </w:r>
      <w:r w:rsidR="00D149EA">
        <w:t>r</w:t>
      </w:r>
      <w:r w:rsidR="00933255">
        <w:t xml:space="preserve"> hostet af NIRAS.</w:t>
      </w:r>
    </w:p>
    <w:p w:rsidR="00933255" w:rsidRDefault="00D149EA" w:rsidP="00E02932">
      <w:pPr>
        <w:pStyle w:val="BodyText1"/>
      </w:pPr>
      <w:r>
        <w:t xml:space="preserve">Mail servicen er ikke installeret på </w:t>
      </w:r>
      <w:r w:rsidR="00933255">
        <w:t>samme server</w:t>
      </w:r>
      <w:r>
        <w:t xml:space="preserve"> </w:t>
      </w:r>
      <w:r w:rsidR="00933255">
        <w:t xml:space="preserve">som </w:t>
      </w:r>
      <w:r>
        <w:t>FlytJord</w:t>
      </w:r>
      <w:r w:rsidR="00933255">
        <w:t xml:space="preserve"> websitet.</w:t>
      </w:r>
      <w:r>
        <w:t xml:space="preserve"> </w:t>
      </w:r>
    </w:p>
    <w:p w:rsidR="00D149EA" w:rsidRDefault="00D149EA" w:rsidP="00E02932">
      <w:pPr>
        <w:pStyle w:val="BodyText1"/>
      </w:pPr>
      <w:r>
        <w:lastRenderedPageBreak/>
        <w:t>Kommunikationen mellem FlytJord websitet og mail servicen sker via port 80.</w:t>
      </w:r>
    </w:p>
    <w:p w:rsidR="00D149EA" w:rsidRDefault="00D149EA" w:rsidP="00E02932">
      <w:pPr>
        <w:pStyle w:val="BodyText1"/>
      </w:pPr>
      <w:r>
        <w:t>Der er ikke nogen krav om at Mail servicen ikke må ligge på samme server.</w:t>
      </w:r>
    </w:p>
    <w:p w:rsidR="00B446ED" w:rsidRDefault="007944AE" w:rsidP="00E02932">
      <w:pPr>
        <w:pStyle w:val="Heading3"/>
      </w:pPr>
      <w:bookmarkStart w:id="12" w:name="_Toc453842981"/>
      <w:r>
        <w:t>Kortviewer og OGC server</w:t>
      </w:r>
      <w:bookmarkEnd w:id="12"/>
    </w:p>
    <w:p w:rsidR="00B446ED" w:rsidRDefault="007944AE" w:rsidP="00B446ED">
      <w:pPr>
        <w:pStyle w:val="BodyText1"/>
      </w:pPr>
      <w:r>
        <w:t xml:space="preserve">Som kortviewer og OGC server anvendes </w:t>
      </w:r>
      <w:proofErr w:type="spellStart"/>
      <w:r>
        <w:t>NIRAS’s</w:t>
      </w:r>
      <w:proofErr w:type="spellEnd"/>
      <w:r>
        <w:t xml:space="preserve"> KortInfo produkt</w:t>
      </w:r>
      <w:r w:rsidR="00B446ED">
        <w:t xml:space="preserve">. </w:t>
      </w:r>
      <w:r w:rsidR="00BC61AD">
        <w:t xml:space="preserve">KortInfo </w:t>
      </w:r>
      <w:r w:rsidR="00DC0071">
        <w:t xml:space="preserve">er </w:t>
      </w:r>
      <w:r w:rsidR="00BC61AD">
        <w:t xml:space="preserve">en NIRAS </w:t>
      </w:r>
      <w:proofErr w:type="spellStart"/>
      <w:r w:rsidR="00BC61AD">
        <w:t>hosted</w:t>
      </w:r>
      <w:proofErr w:type="spellEnd"/>
      <w:r w:rsidR="00BC61AD">
        <w:t xml:space="preserve"> løsning.</w:t>
      </w:r>
    </w:p>
    <w:p w:rsidR="00A70430" w:rsidRDefault="00A70430" w:rsidP="00B446ED">
      <w:pPr>
        <w:pStyle w:val="BodyText1"/>
      </w:pPr>
      <w:r>
        <w:t>Kommunikationen mellem KortInfo, FlytJord websitet og brugerne</w:t>
      </w:r>
      <w:r w:rsidR="007944AE">
        <w:t>s</w:t>
      </w:r>
      <w:r>
        <w:t xml:space="preserve"> webbrowsere sker via port 80.</w:t>
      </w:r>
    </w:p>
    <w:p w:rsidR="00B446ED" w:rsidRDefault="00B446ED" w:rsidP="00B446ED">
      <w:pPr>
        <w:pStyle w:val="Heading4"/>
      </w:pPr>
      <w:bookmarkStart w:id="13" w:name="_Toc453842982"/>
      <w:r>
        <w:t>Administration</w:t>
      </w:r>
      <w:bookmarkEnd w:id="13"/>
    </w:p>
    <w:p w:rsidR="00B446ED" w:rsidRPr="00B446ED" w:rsidRDefault="00B446ED" w:rsidP="00B446ED">
      <w:pPr>
        <w:pStyle w:val="BodyText1"/>
      </w:pPr>
      <w:r>
        <w:t>Webapplikation hvor kortene og WFS services til FlytJord opsættes.</w:t>
      </w:r>
    </w:p>
    <w:p w:rsidR="00E02932" w:rsidRDefault="0012214D" w:rsidP="00B446ED">
      <w:pPr>
        <w:pStyle w:val="Heading4"/>
      </w:pPr>
      <w:bookmarkStart w:id="14" w:name="_Toc453842983"/>
      <w:r>
        <w:t>KortInfo k</w:t>
      </w:r>
      <w:r w:rsidR="00E02932">
        <w:t>ort API</w:t>
      </w:r>
      <w:bookmarkEnd w:id="14"/>
    </w:p>
    <w:p w:rsidR="00E02932" w:rsidRDefault="004A35CD" w:rsidP="00B04658">
      <w:pPr>
        <w:pStyle w:val="BodyText1"/>
      </w:pPr>
      <w:r>
        <w:t>JavaScript</w:t>
      </w:r>
      <w:r w:rsidR="00B04658">
        <w:t xml:space="preserve"> API som anvendes til visning af KortInfo kort på websiderne. Der anvendes </w:t>
      </w:r>
      <w:r>
        <w:t>JavaScript</w:t>
      </w:r>
      <w:r w:rsidR="00B04658">
        <w:t xml:space="preserve"> til </w:t>
      </w:r>
      <w:r w:rsidR="00CC53EA">
        <w:t>visning af kortet på websider</w:t>
      </w:r>
      <w:r w:rsidR="00B04658">
        <w:t>.</w:t>
      </w:r>
    </w:p>
    <w:p w:rsidR="00CC53EA" w:rsidRPr="00C9066E" w:rsidRDefault="00CC53EA" w:rsidP="00CC53EA">
      <w:pPr>
        <w:pStyle w:val="BodyText1"/>
      </w:pPr>
      <w:r w:rsidRPr="00C9066E">
        <w:t>Kort anvendes på følgende sider:</w:t>
      </w:r>
    </w:p>
    <w:p w:rsidR="00CC53EA" w:rsidRPr="00C9066E" w:rsidRDefault="00CC53EA" w:rsidP="00CC53EA">
      <w:pPr>
        <w:pStyle w:val="BodyText1"/>
      </w:pPr>
      <w:r w:rsidRPr="00C9066E">
        <w:t>I den eksterne applikation</w:t>
      </w:r>
    </w:p>
    <w:p w:rsidR="00CC53EA" w:rsidRPr="00C9066E" w:rsidRDefault="00CC53EA" w:rsidP="00CC53EA">
      <w:pPr>
        <w:pStyle w:val="BodyText1"/>
        <w:numPr>
          <w:ilvl w:val="0"/>
          <w:numId w:val="33"/>
        </w:numPr>
      </w:pPr>
      <w:r w:rsidRPr="00C9066E">
        <w:t>Tjek ejendom</w:t>
      </w:r>
    </w:p>
    <w:p w:rsidR="00CC53EA" w:rsidRPr="00C9066E" w:rsidRDefault="00CC53EA" w:rsidP="00CC53EA">
      <w:pPr>
        <w:pStyle w:val="BodyText1"/>
        <w:numPr>
          <w:ilvl w:val="0"/>
          <w:numId w:val="33"/>
        </w:numPr>
      </w:pPr>
      <w:r w:rsidRPr="00C9066E">
        <w:t>Anmeldelse - fanen Sted</w:t>
      </w:r>
    </w:p>
    <w:p w:rsidR="00CC53EA" w:rsidRPr="00C9066E" w:rsidRDefault="00CC53EA" w:rsidP="00CC53EA">
      <w:pPr>
        <w:pStyle w:val="BodyText1"/>
        <w:numPr>
          <w:ilvl w:val="0"/>
          <w:numId w:val="33"/>
        </w:numPr>
      </w:pPr>
      <w:r w:rsidRPr="00C9066E">
        <w:t>Anmeldelse - fanen Modtager og Transportør</w:t>
      </w:r>
    </w:p>
    <w:p w:rsidR="00CC53EA" w:rsidRPr="00C9066E" w:rsidRDefault="00CC53EA" w:rsidP="00CC53EA">
      <w:pPr>
        <w:pStyle w:val="BodyText1"/>
      </w:pPr>
      <w:r w:rsidRPr="00C9066E">
        <w:t>I den interne applikation</w:t>
      </w:r>
    </w:p>
    <w:p w:rsidR="00CC53EA" w:rsidRPr="00C9066E" w:rsidRDefault="00CC53EA" w:rsidP="00CC53EA">
      <w:pPr>
        <w:pStyle w:val="BodyText1"/>
        <w:numPr>
          <w:ilvl w:val="0"/>
          <w:numId w:val="34"/>
        </w:numPr>
      </w:pPr>
      <w:r w:rsidRPr="00C9066E">
        <w:t>Anmeldelse - fanen sted</w:t>
      </w:r>
    </w:p>
    <w:p w:rsidR="0012214D" w:rsidRPr="00C9066E" w:rsidRDefault="0012214D" w:rsidP="0012214D">
      <w:pPr>
        <w:pStyle w:val="BodyText1"/>
        <w:numPr>
          <w:ilvl w:val="0"/>
          <w:numId w:val="34"/>
        </w:numPr>
      </w:pPr>
      <w:r w:rsidRPr="00C9066E">
        <w:t>Anmeldelse - fanen Modtager og Transportør</w:t>
      </w:r>
    </w:p>
    <w:p w:rsidR="00CC53EA" w:rsidRPr="00C9066E" w:rsidRDefault="00CC53EA" w:rsidP="00CC53EA">
      <w:pPr>
        <w:pStyle w:val="BodyText1"/>
        <w:numPr>
          <w:ilvl w:val="0"/>
          <w:numId w:val="34"/>
        </w:numPr>
      </w:pPr>
      <w:r w:rsidRPr="00C9066E">
        <w:t>Rediger modtageranlæg</w:t>
      </w:r>
    </w:p>
    <w:p w:rsidR="00E02932" w:rsidRPr="00C9066E" w:rsidRDefault="00CC53EA" w:rsidP="00B446ED">
      <w:pPr>
        <w:pStyle w:val="Heading4"/>
      </w:pPr>
      <w:bookmarkStart w:id="15" w:name="_Toc453842984"/>
      <w:r w:rsidRPr="00C9066E">
        <w:t>Kortrelaterede services</w:t>
      </w:r>
      <w:bookmarkEnd w:id="15"/>
    </w:p>
    <w:p w:rsidR="00CC53EA" w:rsidRPr="00C9066E" w:rsidRDefault="00CC53EA" w:rsidP="00CC53EA">
      <w:pPr>
        <w:pStyle w:val="BodyText1"/>
      </w:pPr>
      <w:r w:rsidRPr="00C9066E">
        <w:t>I kortkomponenten, som anvendes i Flytjord.dk, anvendes services og data fra en række forskellige kilder. Disse er:</w:t>
      </w:r>
    </w:p>
    <w:p w:rsidR="00CC53EA" w:rsidRPr="00C9066E" w:rsidRDefault="00CC53EA" w:rsidP="00CC53EA">
      <w:pPr>
        <w:pStyle w:val="BodyText1"/>
        <w:numPr>
          <w:ilvl w:val="0"/>
          <w:numId w:val="35"/>
        </w:numPr>
      </w:pPr>
      <w:r w:rsidRPr="00C9066E">
        <w:t xml:space="preserve">Danmark miljøportal </w:t>
      </w:r>
    </w:p>
    <w:p w:rsidR="00CC53EA" w:rsidRPr="00C9066E" w:rsidRDefault="00CC53EA" w:rsidP="00CC53EA">
      <w:pPr>
        <w:pStyle w:val="BodyText1"/>
        <w:numPr>
          <w:ilvl w:val="0"/>
          <w:numId w:val="35"/>
        </w:numPr>
      </w:pPr>
      <w:r w:rsidRPr="00C9066E">
        <w:t>Ministeriet for By, Bolig og Landdistrikter</w:t>
      </w:r>
    </w:p>
    <w:p w:rsidR="00CC53EA" w:rsidRPr="00C9066E" w:rsidRDefault="00CC53EA" w:rsidP="00CC53EA">
      <w:pPr>
        <w:pStyle w:val="BodyText1"/>
        <w:numPr>
          <w:ilvl w:val="0"/>
          <w:numId w:val="35"/>
        </w:numPr>
      </w:pPr>
      <w:r w:rsidRPr="00C9066E">
        <w:lastRenderedPageBreak/>
        <w:t>Kortforsyningen</w:t>
      </w:r>
    </w:p>
    <w:p w:rsidR="00CC53EA" w:rsidRPr="00C9066E" w:rsidRDefault="00CC53EA" w:rsidP="00CC53EA">
      <w:pPr>
        <w:pStyle w:val="BodyText1"/>
        <w:numPr>
          <w:ilvl w:val="0"/>
          <w:numId w:val="35"/>
        </w:numPr>
      </w:pPr>
      <w:r w:rsidRPr="00C9066E">
        <w:t>Aarhus Kommune</w:t>
      </w:r>
    </w:p>
    <w:p w:rsidR="00CC53EA" w:rsidRPr="00C9066E" w:rsidRDefault="00CC53EA" w:rsidP="00CC53EA">
      <w:pPr>
        <w:pStyle w:val="BodyText1"/>
        <w:numPr>
          <w:ilvl w:val="0"/>
          <w:numId w:val="35"/>
        </w:numPr>
      </w:pPr>
      <w:r w:rsidRPr="00C9066E">
        <w:t>NIRAS</w:t>
      </w:r>
    </w:p>
    <w:p w:rsidR="00CC53EA" w:rsidRPr="00C9066E" w:rsidRDefault="00CC53EA" w:rsidP="00CC53EA">
      <w:pPr>
        <w:pStyle w:val="BodyText1"/>
        <w:numPr>
          <w:ilvl w:val="0"/>
          <w:numId w:val="35"/>
        </w:numPr>
      </w:pPr>
      <w:proofErr w:type="spellStart"/>
      <w:r w:rsidRPr="00C9066E">
        <w:t>Flytjord</w:t>
      </w:r>
      <w:proofErr w:type="spellEnd"/>
      <w:r w:rsidRPr="00C9066E">
        <w:t xml:space="preserve"> databasen</w:t>
      </w:r>
    </w:p>
    <w:p w:rsidR="00CC53EA" w:rsidRPr="00C9066E" w:rsidRDefault="00CC53EA" w:rsidP="00CC53EA">
      <w:pPr>
        <w:pStyle w:val="BodyText1"/>
      </w:pPr>
    </w:p>
    <w:p w:rsidR="00CC53EA" w:rsidRPr="00C9066E" w:rsidRDefault="00CC53EA" w:rsidP="00CC53EA">
      <w:pPr>
        <w:pStyle w:val="BodyText1"/>
      </w:pPr>
      <w:r w:rsidRPr="00C9066E">
        <w:t>De konkrete services, der anvendes, er følgende:</w:t>
      </w:r>
    </w:p>
    <w:p w:rsidR="00CC53EA" w:rsidRPr="00C9066E" w:rsidRDefault="00CC53EA" w:rsidP="00494483">
      <w:pPr>
        <w:pStyle w:val="BodyText1"/>
        <w:numPr>
          <w:ilvl w:val="0"/>
          <w:numId w:val="36"/>
        </w:numPr>
        <w:rPr>
          <w:lang w:val="nb-NO"/>
        </w:rPr>
      </w:pPr>
      <w:r w:rsidRPr="00C9066E">
        <w:rPr>
          <w:lang w:val="nb-NO"/>
        </w:rPr>
        <w:t>Danmark miljøportal(</w:t>
      </w:r>
      <w:proofErr w:type="spellStart"/>
      <w:r w:rsidRPr="00C9066E">
        <w:rPr>
          <w:lang w:val="nb-NO"/>
        </w:rPr>
        <w:t>DKjord</w:t>
      </w:r>
      <w:proofErr w:type="spellEnd"/>
      <w:r w:rsidRPr="00C9066E">
        <w:rPr>
          <w:lang w:val="nb-NO"/>
        </w:rPr>
        <w:t>): http://arealinformation.miljoeportal.dk/gis/services/public/MapServer/WMSServer og http://arealinformation.miljoeportal.dk/gis/services/public/MapServer/WFSServer</w:t>
      </w:r>
    </w:p>
    <w:p w:rsidR="00CC53EA" w:rsidRPr="00C9066E" w:rsidRDefault="00CC53EA" w:rsidP="00035383">
      <w:pPr>
        <w:pStyle w:val="BodyText1"/>
        <w:numPr>
          <w:ilvl w:val="0"/>
          <w:numId w:val="36"/>
        </w:numPr>
        <w:rPr>
          <w:lang w:val="nb-NO"/>
        </w:rPr>
      </w:pPr>
      <w:r w:rsidRPr="00C9066E">
        <w:rPr>
          <w:lang w:val="nb-NO"/>
        </w:rPr>
        <w:t xml:space="preserve">Ministeriet for By, Bolig og Landdistrikter AWS (husnumre): </w:t>
      </w:r>
      <w:r w:rsidR="00035383" w:rsidRPr="00C9066E">
        <w:rPr>
          <w:lang w:val="nb-NO"/>
        </w:rPr>
        <w:t>http://kort.aws.dk/geoserver/aws4_wms/wms?SERVICE=WMS&amp;REQUEST=GetCapabilities</w:t>
      </w:r>
    </w:p>
    <w:p w:rsidR="00CC53EA" w:rsidRPr="00C9066E" w:rsidRDefault="00CC53EA" w:rsidP="00494483">
      <w:pPr>
        <w:pStyle w:val="BodyText1"/>
        <w:numPr>
          <w:ilvl w:val="0"/>
          <w:numId w:val="36"/>
        </w:numPr>
        <w:rPr>
          <w:lang w:val="nb-NO"/>
        </w:rPr>
      </w:pPr>
      <w:r w:rsidRPr="00C9066E">
        <w:rPr>
          <w:lang w:val="nb-NO"/>
        </w:rPr>
        <w:t>Aarhus Kommune (</w:t>
      </w:r>
      <w:proofErr w:type="spellStart"/>
      <w:r w:rsidRPr="00C9066E">
        <w:rPr>
          <w:lang w:val="nb-NO"/>
        </w:rPr>
        <w:t>VejJord</w:t>
      </w:r>
      <w:proofErr w:type="spellEnd"/>
      <w:r w:rsidRPr="00C9066E">
        <w:rPr>
          <w:lang w:val="nb-NO"/>
        </w:rPr>
        <w:t>): http://tm.aarhuskommune.dk/mapguide/mapagent/mapagent.fcgi?version=1.0.0&amp;service=wms&amp;request=GetCapabilities</w:t>
      </w:r>
    </w:p>
    <w:p w:rsidR="00CC53EA" w:rsidRPr="00C9066E" w:rsidRDefault="00CC53EA" w:rsidP="00494483">
      <w:pPr>
        <w:pStyle w:val="BodyText1"/>
        <w:numPr>
          <w:ilvl w:val="0"/>
          <w:numId w:val="36"/>
        </w:numPr>
      </w:pPr>
      <w:r w:rsidRPr="00C9066E">
        <w:t>Kortforsyningen (baggrundskort): http://kortforsyningen.kms.dk/topo_skaermkort?login=Kommune751&amp;password=Sdfghjk10&amp;client=MapInfo og http://kortforsyningen.kms.dk/?servicename=orto_foraar&amp;client=MapInfo&amp;request=GetCapabilities&amp;service=WMS&amp;login=parUgis&amp;password=75utag54</w:t>
      </w:r>
    </w:p>
    <w:p w:rsidR="00CC53EA" w:rsidRPr="00C9066E" w:rsidRDefault="00CC53EA" w:rsidP="00494483">
      <w:pPr>
        <w:pStyle w:val="BodyText1"/>
        <w:numPr>
          <w:ilvl w:val="0"/>
          <w:numId w:val="36"/>
        </w:numPr>
      </w:pPr>
      <w:r w:rsidRPr="00C9066E">
        <w:t xml:space="preserve">NIRAS (matrikel </w:t>
      </w:r>
      <w:proofErr w:type="spellStart"/>
      <w:r w:rsidRPr="00C9066E">
        <w:t>vfs</w:t>
      </w:r>
      <w:proofErr w:type="spellEnd"/>
      <w:r w:rsidRPr="00C9066E">
        <w:t xml:space="preserve">): http://strapdrift.kortinfo.net/wfs.aspx (i stedet for denne kan GST </w:t>
      </w:r>
      <w:proofErr w:type="spellStart"/>
      <w:r w:rsidRPr="00C9066E">
        <w:t>Geokeys</w:t>
      </w:r>
      <w:proofErr w:type="spellEnd"/>
      <w:r w:rsidRPr="00C9066E">
        <w:t xml:space="preserve"> REST services anvendes)</w:t>
      </w:r>
    </w:p>
    <w:p w:rsidR="00CC53EA" w:rsidRPr="00C9066E" w:rsidRDefault="00CC53EA" w:rsidP="00494483">
      <w:pPr>
        <w:pStyle w:val="BodyText1"/>
        <w:numPr>
          <w:ilvl w:val="0"/>
          <w:numId w:val="36"/>
        </w:numPr>
      </w:pPr>
      <w:r w:rsidRPr="00C9066E">
        <w:t xml:space="preserve">Flytjord.dk database (modtageranlæg): kolonnen </w:t>
      </w:r>
      <w:proofErr w:type="spellStart"/>
      <w:r w:rsidRPr="00C9066E">
        <w:t>geom</w:t>
      </w:r>
      <w:proofErr w:type="spellEnd"/>
      <w:r w:rsidRPr="00C9066E">
        <w:t xml:space="preserve"> i tabellen </w:t>
      </w:r>
      <w:proofErr w:type="spellStart"/>
      <w:r w:rsidRPr="00C9066E">
        <w:t>Modt</w:t>
      </w:r>
      <w:r w:rsidRPr="00C9066E">
        <w:t>a</w:t>
      </w:r>
      <w:r w:rsidRPr="00C9066E">
        <w:t>gerAnlaeg</w:t>
      </w:r>
      <w:proofErr w:type="spellEnd"/>
    </w:p>
    <w:p w:rsidR="00CC53EA" w:rsidRPr="00C9066E" w:rsidRDefault="00CC53EA" w:rsidP="00CC53EA">
      <w:pPr>
        <w:pStyle w:val="BodyText1"/>
      </w:pPr>
    </w:p>
    <w:p w:rsidR="00CC53EA" w:rsidRPr="00C9066E" w:rsidRDefault="00CC53EA" w:rsidP="00CC53EA">
      <w:pPr>
        <w:pStyle w:val="BodyText1"/>
      </w:pPr>
      <w:r w:rsidRPr="00C9066E">
        <w:t xml:space="preserve">URL's til de anvendte services konfigureres i </w:t>
      </w:r>
      <w:proofErr w:type="spellStart"/>
      <w:r w:rsidRPr="00C9066E">
        <w:t>web.config</w:t>
      </w:r>
      <w:proofErr w:type="spellEnd"/>
      <w:r w:rsidRPr="00C9066E">
        <w:t>.</w:t>
      </w:r>
    </w:p>
    <w:p w:rsidR="00B446ED" w:rsidRPr="00C9066E" w:rsidRDefault="00CC53EA" w:rsidP="00B446ED">
      <w:pPr>
        <w:pStyle w:val="BodyText1"/>
      </w:pPr>
      <w:r w:rsidRPr="00C9066E">
        <w:lastRenderedPageBreak/>
        <w:t xml:space="preserve">Med hensyn til </w:t>
      </w:r>
      <w:r w:rsidR="00B446ED" w:rsidRPr="00C9066E">
        <w:t>KortInfo</w:t>
      </w:r>
      <w:r w:rsidRPr="00C9066E">
        <w:t xml:space="preserve"> så</w:t>
      </w:r>
      <w:r w:rsidR="00B446ED" w:rsidRPr="00C9066E">
        <w:t xml:space="preserve"> indeholder </w:t>
      </w:r>
      <w:r w:rsidRPr="00C9066E">
        <w:t>den OGC serverfunktionalitet</w:t>
      </w:r>
      <w:r w:rsidR="00B446ED" w:rsidRPr="00C9066E">
        <w:t xml:space="preserve">, som kan udstille data i OGC formaterne WMS og WFS. </w:t>
      </w:r>
    </w:p>
    <w:p w:rsidR="00E02932" w:rsidRDefault="008E6C26" w:rsidP="00E02932">
      <w:pPr>
        <w:pStyle w:val="BodyText1"/>
      </w:pPr>
      <w:r w:rsidRPr="00C9066E">
        <w:t>Matrikel data ligger i lokal database hos NIRAS, som regelmæssigt opdater</w:t>
      </w:r>
      <w:r w:rsidR="00DC0071" w:rsidRPr="00C9066E">
        <w:t>es. Jordstykkerne også i daglig</w:t>
      </w:r>
      <w:r w:rsidRPr="00C9066E">
        <w:t xml:space="preserve"> tale kald</w:t>
      </w:r>
      <w:r w:rsidR="00DC0071" w:rsidRPr="00C9066E">
        <w:t>e</w:t>
      </w:r>
      <w:r w:rsidRPr="00C9066E">
        <w:t>t ”matriklerne” udstilles som WFS, så Fly</w:t>
      </w:r>
      <w:r w:rsidRPr="00C9066E">
        <w:t>t</w:t>
      </w:r>
      <w:r w:rsidRPr="00C9066E">
        <w:t xml:space="preserve">Jord kan </w:t>
      </w:r>
      <w:r w:rsidR="00DC0071" w:rsidRPr="00C9066E">
        <w:t>”</w:t>
      </w:r>
      <w:r w:rsidRPr="00C9066E">
        <w:t>kopier</w:t>
      </w:r>
      <w:r w:rsidR="00DC0071" w:rsidRPr="00C9066E">
        <w:t>e”</w:t>
      </w:r>
      <w:r w:rsidRPr="00C9066E">
        <w:t xml:space="preserve"> matriklerne over til FlytJord databasen. Hermed kan man se hvordan jordstykket så ud på anmeldelsestidspunktet.</w:t>
      </w:r>
      <w:r w:rsidR="00494483" w:rsidRPr="00C9066E">
        <w:br/>
        <w:t xml:space="preserve">Som nævnt i listen oven kan GST </w:t>
      </w:r>
      <w:proofErr w:type="spellStart"/>
      <w:r w:rsidR="00494483" w:rsidRPr="00C9066E">
        <w:t>Geokeys</w:t>
      </w:r>
      <w:proofErr w:type="spellEnd"/>
      <w:r w:rsidR="00494483" w:rsidRPr="00C9066E">
        <w:t xml:space="preserve"> REST servicen anvendes i stedet for.</w:t>
      </w:r>
      <w:r w:rsidR="006B63BD">
        <w:t xml:space="preserve"> </w:t>
      </w:r>
    </w:p>
    <w:p w:rsidR="00E02932" w:rsidRDefault="00E02932" w:rsidP="00E02932">
      <w:pPr>
        <w:pStyle w:val="Heading3"/>
      </w:pPr>
      <w:bookmarkStart w:id="16" w:name="_Toc453842985"/>
      <w:r>
        <w:t>Jobs</w:t>
      </w:r>
      <w:bookmarkEnd w:id="16"/>
    </w:p>
    <w:p w:rsidR="008E6C26" w:rsidRPr="00E80055" w:rsidRDefault="008E6C26" w:rsidP="008E6C26">
      <w:pPr>
        <w:pStyle w:val="BodyText1"/>
        <w:rPr>
          <w:highlight w:val="magenta"/>
        </w:rPr>
      </w:pPr>
      <w:r w:rsidRPr="00E80055">
        <w:rPr>
          <w:highlight w:val="magenta"/>
        </w:rPr>
        <w:t>Følgende jobs køres dagligt hver nat</w:t>
      </w:r>
      <w:r w:rsidR="00957D24" w:rsidRPr="00E80055">
        <w:rPr>
          <w:highlight w:val="magenta"/>
        </w:rPr>
        <w:t xml:space="preserve"> på webserveren</w:t>
      </w:r>
      <w:r w:rsidRPr="00E80055">
        <w:rPr>
          <w:highlight w:val="magenta"/>
        </w:rPr>
        <w:t>:</w:t>
      </w:r>
    </w:p>
    <w:p w:rsidR="00E02932" w:rsidRDefault="0025661A" w:rsidP="0025661A">
      <w:pPr>
        <w:pStyle w:val="BodyText1"/>
        <w:ind w:left="720"/>
        <w:rPr>
          <w:highlight w:val="magenta"/>
        </w:rPr>
      </w:pPr>
      <w:r>
        <w:rPr>
          <w:highlight w:val="magenta"/>
        </w:rPr>
        <w:t xml:space="preserve">Job 1: </w:t>
      </w:r>
      <w:r w:rsidR="00E02932" w:rsidRPr="00E80055">
        <w:rPr>
          <w:highlight w:val="magenta"/>
        </w:rPr>
        <w:t>Afslut</w:t>
      </w:r>
      <w:r w:rsidR="008E6C26" w:rsidRPr="00E80055">
        <w:rPr>
          <w:highlight w:val="magenta"/>
        </w:rPr>
        <w:t>ning af forældet</w:t>
      </w:r>
      <w:r w:rsidR="00E02932" w:rsidRPr="00E80055">
        <w:rPr>
          <w:highlight w:val="magenta"/>
        </w:rPr>
        <w:t xml:space="preserve"> anmeldelser</w:t>
      </w:r>
      <w:r w:rsidR="008E6C26" w:rsidRPr="00E80055">
        <w:rPr>
          <w:highlight w:val="magenta"/>
        </w:rPr>
        <w:t xml:space="preserve"> – Dette job kan sættes op</w:t>
      </w:r>
      <w:r>
        <w:rPr>
          <w:highlight w:val="magenta"/>
        </w:rPr>
        <w:br/>
        <w:t xml:space="preserve">          </w:t>
      </w:r>
      <w:r w:rsidR="008E6C26" w:rsidRPr="00E80055">
        <w:rPr>
          <w:highlight w:val="magenta"/>
        </w:rPr>
        <w:t xml:space="preserve"> således at anmeldelser</w:t>
      </w:r>
      <w:r w:rsidR="00E6164C" w:rsidRPr="00E80055">
        <w:rPr>
          <w:highlight w:val="magenta"/>
        </w:rPr>
        <w:t>,</w:t>
      </w:r>
      <w:r w:rsidR="008E6C26" w:rsidRPr="00E80055">
        <w:rPr>
          <w:highlight w:val="magenta"/>
        </w:rPr>
        <w:t xml:space="preserve"> som er ældre en</w:t>
      </w:r>
      <w:r w:rsidR="00DC0071" w:rsidRPr="00E80055">
        <w:rPr>
          <w:highlight w:val="magenta"/>
        </w:rPr>
        <w:t>d</w:t>
      </w:r>
      <w:r w:rsidR="008E6C26" w:rsidRPr="00E80055">
        <w:rPr>
          <w:highlight w:val="magenta"/>
        </w:rPr>
        <w:t xml:space="preserve"> x antal dage</w:t>
      </w:r>
      <w:r w:rsidR="00E6164C" w:rsidRPr="00E80055">
        <w:rPr>
          <w:highlight w:val="magenta"/>
        </w:rPr>
        <w:t>,</w:t>
      </w:r>
      <w:r w:rsidR="008E6C26" w:rsidRPr="00E80055">
        <w:rPr>
          <w:highlight w:val="magenta"/>
        </w:rPr>
        <w:t xml:space="preserve"> afsluttes.</w:t>
      </w:r>
    </w:p>
    <w:p w:rsidR="00E54CA7" w:rsidRPr="00E80055" w:rsidRDefault="0025661A" w:rsidP="0025661A">
      <w:pPr>
        <w:pStyle w:val="BodyText1"/>
        <w:ind w:left="720"/>
        <w:rPr>
          <w:highlight w:val="magenta"/>
        </w:rPr>
      </w:pPr>
      <w:r>
        <w:rPr>
          <w:highlight w:val="magenta"/>
        </w:rPr>
        <w:t xml:space="preserve">Job 2. </w:t>
      </w:r>
      <w:r w:rsidR="00E54CA7">
        <w:rPr>
          <w:highlight w:val="magenta"/>
        </w:rPr>
        <w:t>Tjekfor</w:t>
      </w:r>
      <w:r>
        <w:rPr>
          <w:highlight w:val="magenta"/>
        </w:rPr>
        <w:t>u</w:t>
      </w:r>
      <w:r w:rsidR="00E54CA7">
        <w:rPr>
          <w:highlight w:val="magenta"/>
        </w:rPr>
        <w:t>reningsstatu</w:t>
      </w:r>
      <w:r>
        <w:rPr>
          <w:highlight w:val="magenta"/>
        </w:rPr>
        <w:t xml:space="preserve">s i miljødatabaser </w:t>
      </w:r>
    </w:p>
    <w:p w:rsidR="0030337F" w:rsidRDefault="0025661A" w:rsidP="0030337F">
      <w:pPr>
        <w:pStyle w:val="BodyText1"/>
      </w:pPr>
      <w:r>
        <w:rPr>
          <w:highlight w:val="magenta"/>
        </w:rPr>
        <w:t>Job 1</w:t>
      </w:r>
      <w:r w:rsidR="0075246F" w:rsidRPr="00E80055">
        <w:rPr>
          <w:highlight w:val="magenta"/>
        </w:rPr>
        <w:t xml:space="preserve"> startes hver nat kl. 3:01 af Windows </w:t>
      </w:r>
      <w:proofErr w:type="spellStart"/>
      <w:r w:rsidR="0075246F" w:rsidRPr="00E80055">
        <w:rPr>
          <w:highlight w:val="magenta"/>
        </w:rPr>
        <w:t>Task</w:t>
      </w:r>
      <w:proofErr w:type="spellEnd"/>
      <w:r w:rsidR="0075246F" w:rsidRPr="00E80055">
        <w:rPr>
          <w:highlight w:val="magenta"/>
        </w:rPr>
        <w:t xml:space="preserve"> </w:t>
      </w:r>
      <w:proofErr w:type="spellStart"/>
      <w:r w:rsidR="0075246F" w:rsidRPr="00E80055">
        <w:rPr>
          <w:highlight w:val="magenta"/>
        </w:rPr>
        <w:t>scheduler</w:t>
      </w:r>
      <w:proofErr w:type="spellEnd"/>
      <w:r w:rsidR="0030337F">
        <w:rPr>
          <w:highlight w:val="magenta"/>
        </w:rPr>
        <w:t>,</w:t>
      </w:r>
      <w:r w:rsidR="0075246F" w:rsidRPr="00E80055">
        <w:rPr>
          <w:highlight w:val="magenta"/>
        </w:rPr>
        <w:t xml:space="preserve"> </w:t>
      </w:r>
      <w:r w:rsidR="005A1ADD" w:rsidRPr="00E80055">
        <w:rPr>
          <w:highlight w:val="magenta"/>
        </w:rPr>
        <w:t xml:space="preserve">som </w:t>
      </w:r>
      <w:r w:rsidR="0075246F" w:rsidRPr="00E80055">
        <w:rPr>
          <w:highlight w:val="magenta"/>
        </w:rPr>
        <w:t>afvikler batc</w:t>
      </w:r>
      <w:r w:rsidR="0075246F" w:rsidRPr="00E80055">
        <w:rPr>
          <w:highlight w:val="magenta"/>
        </w:rPr>
        <w:t>h</w:t>
      </w:r>
      <w:r w:rsidR="0075246F" w:rsidRPr="00E80055">
        <w:rPr>
          <w:highlight w:val="magenta"/>
        </w:rPr>
        <w:t xml:space="preserve">jobbet </w:t>
      </w:r>
      <w:r w:rsidR="0075246F" w:rsidRPr="00E80055">
        <w:rPr>
          <w:b/>
          <w:highlight w:val="magenta"/>
        </w:rPr>
        <w:t>E:\Jordflytning\Niras.Jo</w:t>
      </w:r>
      <w:r>
        <w:rPr>
          <w:b/>
          <w:highlight w:val="magenta"/>
        </w:rPr>
        <w:t>rdflytning.ServiceTrigger\starts</w:t>
      </w:r>
      <w:r w:rsidR="0075246F" w:rsidRPr="00E80055">
        <w:rPr>
          <w:b/>
          <w:highlight w:val="magenta"/>
        </w:rPr>
        <w:t>.bat</w:t>
      </w:r>
      <w:r>
        <w:rPr>
          <w:b/>
          <w:highlight w:val="magenta"/>
        </w:rPr>
        <w:t xml:space="preserve">. </w:t>
      </w:r>
      <w:r>
        <w:rPr>
          <w:b/>
          <w:highlight w:val="magenta"/>
        </w:rPr>
        <w:br/>
      </w:r>
      <w:r w:rsidR="0075246F" w:rsidRPr="00E80055">
        <w:rPr>
          <w:b/>
          <w:highlight w:val="magenta"/>
        </w:rPr>
        <w:t>Start</w:t>
      </w:r>
      <w:r w:rsidR="005A1ADD" w:rsidRPr="00E80055">
        <w:rPr>
          <w:b/>
          <w:highlight w:val="magenta"/>
        </w:rPr>
        <w:t>s</w:t>
      </w:r>
      <w:r w:rsidR="0075246F" w:rsidRPr="00E80055">
        <w:rPr>
          <w:b/>
          <w:highlight w:val="magenta"/>
        </w:rPr>
        <w:t>.bat</w:t>
      </w:r>
      <w:r w:rsidR="0075246F" w:rsidRPr="00E80055">
        <w:rPr>
          <w:highlight w:val="magenta"/>
        </w:rPr>
        <w:t xml:space="preserve"> kalder programmet </w:t>
      </w:r>
      <w:r w:rsidR="0075246F" w:rsidRPr="00E80055">
        <w:rPr>
          <w:b/>
          <w:highlight w:val="magenta"/>
        </w:rPr>
        <w:t>Niras.Jordflytning.ServiceTrigger.ex</w:t>
      </w:r>
      <w:r>
        <w:rPr>
          <w:b/>
          <w:highlight w:val="magenta"/>
        </w:rPr>
        <w:t>e</w:t>
      </w:r>
      <w:r w:rsidRPr="0025661A">
        <w:rPr>
          <w:highlight w:val="magenta"/>
        </w:rPr>
        <w:t xml:space="preserve">, </w:t>
      </w:r>
      <w:r w:rsidR="00647BBF">
        <w:rPr>
          <w:highlight w:val="magenta"/>
        </w:rPr>
        <w:t>der</w:t>
      </w:r>
      <w:r w:rsidRPr="0025661A">
        <w:rPr>
          <w:highlight w:val="magenta"/>
        </w:rPr>
        <w:t xml:space="preserve"> ka</w:t>
      </w:r>
      <w:r w:rsidRPr="0025661A">
        <w:rPr>
          <w:highlight w:val="magenta"/>
        </w:rPr>
        <w:t>l</w:t>
      </w:r>
      <w:r w:rsidRPr="0025661A">
        <w:rPr>
          <w:highlight w:val="magenta"/>
        </w:rPr>
        <w:t>des med</w:t>
      </w:r>
      <w:r>
        <w:rPr>
          <w:b/>
          <w:highlight w:val="magenta"/>
        </w:rPr>
        <w:t xml:space="preserve"> </w:t>
      </w:r>
      <w:r w:rsidR="0075246F" w:rsidRPr="00E80055">
        <w:rPr>
          <w:highlight w:val="magenta"/>
        </w:rPr>
        <w:t xml:space="preserve">parameteren </w:t>
      </w:r>
      <w:proofErr w:type="spellStart"/>
      <w:r w:rsidR="00E80055" w:rsidRPr="00E80055">
        <w:rPr>
          <w:b/>
          <w:highlight w:val="magenta"/>
        </w:rPr>
        <w:t>afslut_gamle</w:t>
      </w:r>
      <w:proofErr w:type="spellEnd"/>
      <w:r w:rsidR="005A1ADD" w:rsidRPr="00E80055">
        <w:rPr>
          <w:b/>
          <w:highlight w:val="magenta"/>
        </w:rPr>
        <w:t xml:space="preserve"> </w:t>
      </w:r>
      <w:r w:rsidR="00C17AE0" w:rsidRPr="00E80055">
        <w:rPr>
          <w:highlight w:val="magenta"/>
        </w:rPr>
        <w:t>hvorved anmeldelser ældre end x dage afsluttes.</w:t>
      </w:r>
      <w:r w:rsidR="0030337F">
        <w:rPr>
          <w:highlight w:val="magenta"/>
        </w:rPr>
        <w:br/>
      </w:r>
      <w:r w:rsidR="0030337F" w:rsidRPr="00E80055">
        <w:rPr>
          <w:highlight w:val="magenta"/>
        </w:rPr>
        <w:t>Programmet</w:t>
      </w:r>
      <w:r w:rsidR="0030337F" w:rsidRPr="00E80055">
        <w:rPr>
          <w:b/>
          <w:highlight w:val="magenta"/>
        </w:rPr>
        <w:t xml:space="preserve"> Niras.Jordflytning.ServiceTrigger.exe</w:t>
      </w:r>
      <w:r w:rsidR="0030337F" w:rsidRPr="00E80055">
        <w:rPr>
          <w:highlight w:val="magenta"/>
        </w:rPr>
        <w:t xml:space="preserve"> ligger i E:\Jordflytning\Niras.Jordflytning.ServiceTrigger</w:t>
      </w:r>
    </w:p>
    <w:p w:rsidR="0075246F" w:rsidRPr="00E80055" w:rsidRDefault="00C17AE0" w:rsidP="0075246F">
      <w:pPr>
        <w:pStyle w:val="BodyText1"/>
        <w:rPr>
          <w:b/>
          <w:highlight w:val="magenta"/>
        </w:rPr>
      </w:pPr>
      <w:r w:rsidRPr="00E80055">
        <w:rPr>
          <w:highlight w:val="magenta"/>
        </w:rPr>
        <w:t xml:space="preserve"> </w:t>
      </w:r>
    </w:p>
    <w:p w:rsidR="0030337F" w:rsidRPr="00E80055" w:rsidRDefault="0030337F" w:rsidP="0030337F">
      <w:pPr>
        <w:pStyle w:val="BodyText1"/>
        <w:rPr>
          <w:b/>
          <w:highlight w:val="magenta"/>
        </w:rPr>
      </w:pPr>
      <w:r>
        <w:rPr>
          <w:highlight w:val="magenta"/>
        </w:rPr>
        <w:t>Job 2 startes hver nat kl. 1</w:t>
      </w:r>
      <w:r w:rsidRPr="00E80055">
        <w:rPr>
          <w:highlight w:val="magenta"/>
        </w:rPr>
        <w:t>:0</w:t>
      </w:r>
      <w:r>
        <w:rPr>
          <w:highlight w:val="magenta"/>
        </w:rPr>
        <w:t>0</w:t>
      </w:r>
      <w:r w:rsidRPr="00E80055">
        <w:rPr>
          <w:highlight w:val="magenta"/>
        </w:rPr>
        <w:t xml:space="preserve"> af Windows </w:t>
      </w:r>
      <w:proofErr w:type="spellStart"/>
      <w:r w:rsidRPr="00E80055">
        <w:rPr>
          <w:highlight w:val="magenta"/>
        </w:rPr>
        <w:t>Task</w:t>
      </w:r>
      <w:proofErr w:type="spellEnd"/>
      <w:r w:rsidRPr="00E80055">
        <w:rPr>
          <w:highlight w:val="magenta"/>
        </w:rPr>
        <w:t xml:space="preserve"> </w:t>
      </w:r>
      <w:proofErr w:type="spellStart"/>
      <w:r w:rsidRPr="00E80055">
        <w:rPr>
          <w:highlight w:val="magenta"/>
        </w:rPr>
        <w:t>scheduler</w:t>
      </w:r>
      <w:proofErr w:type="spellEnd"/>
      <w:r>
        <w:rPr>
          <w:highlight w:val="magenta"/>
        </w:rPr>
        <w:t>,</w:t>
      </w:r>
      <w:r w:rsidRPr="00E80055">
        <w:rPr>
          <w:highlight w:val="magenta"/>
        </w:rPr>
        <w:t xml:space="preserve"> som afvikler </w:t>
      </w:r>
      <w:r>
        <w:rPr>
          <w:highlight w:val="magenta"/>
        </w:rPr>
        <w:t>pr</w:t>
      </w:r>
      <w:r>
        <w:rPr>
          <w:highlight w:val="magenta"/>
        </w:rPr>
        <w:t>o</w:t>
      </w:r>
      <w:r>
        <w:rPr>
          <w:highlight w:val="magenta"/>
        </w:rPr>
        <w:t>grammet</w:t>
      </w:r>
      <w:r w:rsidRPr="00E80055">
        <w:rPr>
          <w:highlight w:val="magenta"/>
        </w:rPr>
        <w:t xml:space="preserve"> </w:t>
      </w:r>
      <w:r w:rsidRPr="0030337F">
        <w:rPr>
          <w:b/>
          <w:highlight w:val="magenta"/>
        </w:rPr>
        <w:t>E:\Jordflytning\Niras.Jordflytning.BatchJob\Niras.Jordflytning.BatchJo</w:t>
      </w:r>
      <w:r>
        <w:rPr>
          <w:b/>
          <w:highlight w:val="magenta"/>
        </w:rPr>
        <w:t>b.exe</w:t>
      </w:r>
      <w:r>
        <w:rPr>
          <w:b/>
          <w:highlight w:val="magenta"/>
        </w:rPr>
        <w:br/>
      </w:r>
      <w:r w:rsidRPr="00647BBF">
        <w:rPr>
          <w:highlight w:val="magenta"/>
        </w:rPr>
        <w:t xml:space="preserve">Niras.Jordflytning.BatchJob.exe tjekker </w:t>
      </w:r>
      <w:r w:rsidR="00D94426">
        <w:rPr>
          <w:highlight w:val="magenta"/>
        </w:rPr>
        <w:t>for</w:t>
      </w:r>
      <w:r w:rsidR="00D94426" w:rsidRPr="00647BBF">
        <w:rPr>
          <w:highlight w:val="magenta"/>
        </w:rPr>
        <w:t xml:space="preserve"> alle anmeldelser </w:t>
      </w:r>
      <w:r w:rsidR="00D94426">
        <w:rPr>
          <w:highlight w:val="magenta"/>
        </w:rPr>
        <w:t>resultatet af forur</w:t>
      </w:r>
      <w:r w:rsidR="00D94426">
        <w:rPr>
          <w:highlight w:val="magenta"/>
        </w:rPr>
        <w:t>e</w:t>
      </w:r>
      <w:r w:rsidR="00D94426">
        <w:rPr>
          <w:highlight w:val="magenta"/>
        </w:rPr>
        <w:t>ningsopslaget i miljødatabaserne, som det var da anmeldelsen blev indsendt,</w:t>
      </w:r>
      <w:r w:rsidR="00647BBF" w:rsidRPr="00647BBF">
        <w:rPr>
          <w:highlight w:val="magenta"/>
        </w:rPr>
        <w:t xml:space="preserve"> i forhold hvordan d</w:t>
      </w:r>
      <w:r w:rsidR="00D94426">
        <w:rPr>
          <w:highlight w:val="magenta"/>
        </w:rPr>
        <w:t>et nu</w:t>
      </w:r>
      <w:r w:rsidR="00647BBF" w:rsidRPr="00647BBF">
        <w:rPr>
          <w:highlight w:val="magenta"/>
        </w:rPr>
        <w:t xml:space="preserve"> </w:t>
      </w:r>
      <w:r w:rsidR="00D94426">
        <w:rPr>
          <w:highlight w:val="magenta"/>
        </w:rPr>
        <w:t>er</w:t>
      </w:r>
      <w:r w:rsidR="00647BBF" w:rsidRPr="00647BBF">
        <w:rPr>
          <w:highlight w:val="magenta"/>
        </w:rPr>
        <w:t>.</w:t>
      </w:r>
      <w:r w:rsidR="00647BBF">
        <w:rPr>
          <w:b/>
          <w:highlight w:val="magenta"/>
        </w:rPr>
        <w:t xml:space="preserve"> </w:t>
      </w:r>
      <w:r w:rsidR="00647BBF" w:rsidRPr="00647BBF">
        <w:rPr>
          <w:highlight w:val="magenta"/>
        </w:rPr>
        <w:t>Er</w:t>
      </w:r>
      <w:r w:rsidR="00D94426">
        <w:rPr>
          <w:highlight w:val="magenta"/>
        </w:rPr>
        <w:t xml:space="preserve"> der</w:t>
      </w:r>
      <w:r w:rsidR="00647BBF">
        <w:rPr>
          <w:highlight w:val="magenta"/>
        </w:rPr>
        <w:t xml:space="preserve"> æn</w:t>
      </w:r>
      <w:r w:rsidR="00D94426">
        <w:rPr>
          <w:highlight w:val="magenta"/>
        </w:rPr>
        <w:t>dringer</w:t>
      </w:r>
      <w:r w:rsidR="00647BBF">
        <w:rPr>
          <w:highlight w:val="magenta"/>
        </w:rPr>
        <w:t xml:space="preserve"> sættes et </w:t>
      </w:r>
      <w:r w:rsidR="00D94426">
        <w:rPr>
          <w:highlight w:val="magenta"/>
        </w:rPr>
        <w:t xml:space="preserve">ændret </w:t>
      </w:r>
      <w:r w:rsidR="00647BBF">
        <w:rPr>
          <w:highlight w:val="magenta"/>
        </w:rPr>
        <w:t>flag på anmelde</w:t>
      </w:r>
      <w:r w:rsidR="00647BBF">
        <w:rPr>
          <w:highlight w:val="magenta"/>
        </w:rPr>
        <w:t>l</w:t>
      </w:r>
      <w:r w:rsidR="00647BBF">
        <w:rPr>
          <w:highlight w:val="magenta"/>
        </w:rPr>
        <w:t>sen.</w:t>
      </w:r>
      <w:r w:rsidRPr="0025661A">
        <w:rPr>
          <w:highlight w:val="magenta"/>
        </w:rPr>
        <w:t xml:space="preserve"> </w:t>
      </w:r>
    </w:p>
    <w:p w:rsidR="00E02932" w:rsidRDefault="008E6C26" w:rsidP="008E6C26">
      <w:pPr>
        <w:pStyle w:val="Heading2"/>
      </w:pPr>
      <w:bookmarkStart w:id="17" w:name="_Toc453842986"/>
      <w:r>
        <w:t>Eksterne services</w:t>
      </w:r>
      <w:bookmarkEnd w:id="17"/>
    </w:p>
    <w:p w:rsidR="00701DBC" w:rsidRDefault="00BC61AD" w:rsidP="00226606">
      <w:pPr>
        <w:pStyle w:val="BodyText1"/>
      </w:pPr>
      <w:r>
        <w:t>Services</w:t>
      </w:r>
      <w:r w:rsidR="00701DBC">
        <w:t xml:space="preserve"> i dette afsnit er kendetegnet ved</w:t>
      </w:r>
      <w:r>
        <w:t>,</w:t>
      </w:r>
      <w:r w:rsidR="00701DBC">
        <w:t xml:space="preserve"> at </w:t>
      </w:r>
      <w:r>
        <w:t xml:space="preserve">de ikke er udviklet eller </w:t>
      </w:r>
      <w:proofErr w:type="spellStart"/>
      <w:r>
        <w:t>hosted</w:t>
      </w:r>
      <w:proofErr w:type="spellEnd"/>
      <w:r w:rsidR="00701DBC">
        <w:t xml:space="preserve"> af NIRAS. </w:t>
      </w:r>
    </w:p>
    <w:p w:rsidR="00226606" w:rsidRPr="00226606" w:rsidRDefault="00DC0071" w:rsidP="00226606">
      <w:pPr>
        <w:pStyle w:val="BodyText1"/>
      </w:pPr>
      <w:r>
        <w:t>Disse services</w:t>
      </w:r>
      <w:r w:rsidR="00701DBC">
        <w:t xml:space="preserve"> tilgås via almindelige http trafik via port 80. </w:t>
      </w:r>
    </w:p>
    <w:p w:rsidR="00112F74" w:rsidRDefault="00701DBC" w:rsidP="00112F74">
      <w:pPr>
        <w:pStyle w:val="Heading3"/>
      </w:pPr>
      <w:bookmarkStart w:id="18" w:name="_Toc453842987"/>
      <w:r>
        <w:lastRenderedPageBreak/>
        <w:t xml:space="preserve">Danmarks </w:t>
      </w:r>
      <w:r w:rsidR="00112F74">
        <w:t>Miljøportal</w:t>
      </w:r>
      <w:bookmarkEnd w:id="18"/>
    </w:p>
    <w:p w:rsidR="002D7965" w:rsidRDefault="00112F74" w:rsidP="00112F74">
      <w:pPr>
        <w:pStyle w:val="BodyText1"/>
      </w:pPr>
      <w:r>
        <w:t>I forbindelse med jordforureningsopslag, hentes forureningsstatus gennem Mi</w:t>
      </w:r>
      <w:r>
        <w:t>l</w:t>
      </w:r>
      <w:r>
        <w:t xml:space="preserve">jøportalens WFS service. </w:t>
      </w:r>
    </w:p>
    <w:p w:rsidR="00112F74" w:rsidRDefault="00112F74" w:rsidP="00112F74">
      <w:pPr>
        <w:pStyle w:val="BodyText1"/>
      </w:pPr>
      <w:r>
        <w:t>W</w:t>
      </w:r>
      <w:r w:rsidR="002D7965">
        <w:t>FS servicen kaldes med en geometri som input.</w:t>
      </w:r>
    </w:p>
    <w:p w:rsidR="00701DBC" w:rsidRDefault="00701DBC" w:rsidP="00112F74">
      <w:pPr>
        <w:pStyle w:val="BodyText1"/>
      </w:pPr>
      <w:r w:rsidRPr="00701DBC">
        <w:t>Danmarks Miljøportal er et partnerskab mellem kommunerne, Danske Regioner og Miljøministeriet.</w:t>
      </w:r>
    </w:p>
    <w:p w:rsidR="00112F74" w:rsidRDefault="002D7965" w:rsidP="00112F74">
      <w:pPr>
        <w:pStyle w:val="Heading3"/>
      </w:pPr>
      <w:bookmarkStart w:id="19" w:name="_Toc453842988"/>
      <w:r>
        <w:t xml:space="preserve">Kommunens miljødatabase - </w:t>
      </w:r>
      <w:proofErr w:type="spellStart"/>
      <w:r w:rsidR="00112F74">
        <w:t>Geo</w:t>
      </w:r>
      <w:r w:rsidR="00884EC0">
        <w:t>E</w:t>
      </w:r>
      <w:r w:rsidR="00112F74">
        <w:t>nviron</w:t>
      </w:r>
      <w:bookmarkEnd w:id="19"/>
      <w:proofErr w:type="spellEnd"/>
    </w:p>
    <w:p w:rsidR="00112F74" w:rsidRDefault="00112F74" w:rsidP="00112F74">
      <w:pPr>
        <w:pStyle w:val="BodyText1"/>
      </w:pPr>
      <w:r>
        <w:t xml:space="preserve">Aarhus Kommune anvender </w:t>
      </w:r>
      <w:r w:rsidR="00884EC0">
        <w:t xml:space="preserve">systemet </w:t>
      </w:r>
      <w:proofErr w:type="spellStart"/>
      <w:r>
        <w:t>Geo</w:t>
      </w:r>
      <w:r w:rsidR="00884EC0">
        <w:t>E</w:t>
      </w:r>
      <w:r>
        <w:t>nviron</w:t>
      </w:r>
      <w:proofErr w:type="spellEnd"/>
      <w:r>
        <w:t xml:space="preserve"> som miljødatabase. </w:t>
      </w:r>
      <w:r w:rsidR="002D7965">
        <w:t>Forur</w:t>
      </w:r>
      <w:r w:rsidR="002D7965">
        <w:t>e</w:t>
      </w:r>
      <w:r w:rsidR="002D7965">
        <w:t xml:space="preserve">ningsstatus kan hentes fra </w:t>
      </w:r>
      <w:proofErr w:type="spellStart"/>
      <w:r w:rsidR="002D7965">
        <w:t>Geo</w:t>
      </w:r>
      <w:r w:rsidR="00884EC0">
        <w:t>E</w:t>
      </w:r>
      <w:r w:rsidR="002D7965">
        <w:t>nviron</w:t>
      </w:r>
      <w:proofErr w:type="spellEnd"/>
      <w:r w:rsidR="002D7965">
        <w:t xml:space="preserve"> gennem en webservice ved at kalde servicen med ejerlav og matrikel nummer.</w:t>
      </w:r>
    </w:p>
    <w:p w:rsidR="00884EC0" w:rsidRDefault="00884EC0" w:rsidP="00112F74">
      <w:pPr>
        <w:pStyle w:val="BodyText1"/>
      </w:pPr>
      <w:r>
        <w:t xml:space="preserve">Servicen er udviklet af firmaet </w:t>
      </w:r>
      <w:proofErr w:type="spellStart"/>
      <w:r>
        <w:t>Geokon</w:t>
      </w:r>
      <w:proofErr w:type="spellEnd"/>
      <w:r>
        <w:t xml:space="preserve"> A/S og hostes af Aarhus Kommune.</w:t>
      </w:r>
    </w:p>
    <w:p w:rsidR="00884EC0" w:rsidRDefault="00884EC0" w:rsidP="00112F74">
      <w:pPr>
        <w:pStyle w:val="BodyText1"/>
      </w:pPr>
      <w:r>
        <w:t xml:space="preserve">Aarhus Kommune har opsat en firewall regel, som gør det muligt </w:t>
      </w:r>
      <w:r w:rsidR="00DC0071">
        <w:t>for</w:t>
      </w:r>
      <w:r>
        <w:t xml:space="preserve"> FlytJord websitet </w:t>
      </w:r>
      <w:r w:rsidR="00DC0071">
        <w:t xml:space="preserve">at </w:t>
      </w:r>
      <w:r>
        <w:t xml:space="preserve">tilgå </w:t>
      </w:r>
      <w:proofErr w:type="spellStart"/>
      <w:r>
        <w:t>GeoEnviron</w:t>
      </w:r>
      <w:proofErr w:type="spellEnd"/>
      <w:r>
        <w:t xml:space="preserve"> webservicen.</w:t>
      </w:r>
    </w:p>
    <w:p w:rsidR="001503B2" w:rsidRPr="00C9066E" w:rsidRDefault="001503B2" w:rsidP="00112F74">
      <w:pPr>
        <w:pStyle w:val="BodyText1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C9066E">
        <w:t>GeoEnviron</w:t>
      </w:r>
      <w:proofErr w:type="spellEnd"/>
      <w:r w:rsidRPr="00C9066E">
        <w:t xml:space="preserve"> webservicen ligger her: </w:t>
      </w:r>
      <w:hyperlink r:id="rId10" w:history="1">
        <w:r w:rsidRPr="00C9066E">
          <w:rPr>
            <w:rStyle w:val="Hyperlink"/>
            <w:rFonts w:ascii="Consolas" w:hAnsi="Consolas" w:cs="Consolas"/>
            <w:sz w:val="19"/>
            <w:szCs w:val="19"/>
          </w:rPr>
          <w:t>http://dmz-geoenvir01/webservicenetforvaltning3/Service_GeoEnviron.svc</w:t>
        </w:r>
      </w:hyperlink>
    </w:p>
    <w:p w:rsidR="001503B2" w:rsidRPr="00C9066E" w:rsidRDefault="001503B2" w:rsidP="001503B2">
      <w:r w:rsidRPr="00C9066E">
        <w:t>Domænet dmz-geoenvir01 er mappe til ip nummeret 193.33.148.49 i FlytJord serverens host fil.</w:t>
      </w:r>
    </w:p>
    <w:p w:rsidR="004E516F" w:rsidRPr="00C9066E" w:rsidRDefault="001503B2" w:rsidP="004E516F">
      <w:r w:rsidRPr="00C9066E">
        <w:t xml:space="preserve">Forureningsstatus hentes via </w:t>
      </w:r>
      <w:r w:rsidR="004E516F" w:rsidRPr="00C9066E">
        <w:t xml:space="preserve">servicens </w:t>
      </w:r>
      <w:r w:rsidRPr="00C9066E">
        <w:t>funktion ”</w:t>
      </w:r>
      <w:proofErr w:type="spellStart"/>
      <w:r w:rsidRPr="00C9066E">
        <w:t>HentOplysningerForMatrikel</w:t>
      </w:r>
      <w:proofErr w:type="spellEnd"/>
      <w:r w:rsidR="004E516F" w:rsidRPr="00C9066E">
        <w:t xml:space="preserve">”, som returnere objektet Punkter.Punkt11.P11Struktur. </w:t>
      </w:r>
    </w:p>
    <w:p w:rsidR="001503B2" w:rsidRPr="00C9066E" w:rsidRDefault="004E516F" w:rsidP="004E516F">
      <w:r w:rsidRPr="00C9066E">
        <w:t xml:space="preserve">Følgende </w:t>
      </w:r>
      <w:proofErr w:type="spellStart"/>
      <w:r w:rsidRPr="00C9066E">
        <w:t>GeoEnviron</w:t>
      </w:r>
      <w:proofErr w:type="spellEnd"/>
      <w:r w:rsidRPr="00C9066E">
        <w:t xml:space="preserve"> klassifikationer behandles:</w:t>
      </w:r>
    </w:p>
    <w:p w:rsidR="004E516F" w:rsidRPr="00C9066E" w:rsidRDefault="004E516F" w:rsidP="004E516F">
      <w:pPr>
        <w:pStyle w:val="ListParagraph"/>
        <w:numPr>
          <w:ilvl w:val="0"/>
          <w:numId w:val="38"/>
        </w:numPr>
      </w:pPr>
      <w:r w:rsidRPr="00C9066E">
        <w:t>OPHÆ.J"</w:t>
      </w:r>
      <w:r w:rsidRPr="00C9066E">
        <w:rPr>
          <w:color w:val="000000"/>
        </w:rPr>
        <w:t xml:space="preserve"> </w:t>
      </w:r>
      <w:r w:rsidRPr="00C9066E">
        <w:t>(Ophævelse af kortlægning, jordhåndtering UDT.JO)</w:t>
      </w:r>
    </w:p>
    <w:p w:rsidR="004E516F" w:rsidRPr="00C9066E" w:rsidRDefault="004E516F" w:rsidP="004E516F">
      <w:pPr>
        <w:pStyle w:val="ListParagraph"/>
        <w:numPr>
          <w:ilvl w:val="0"/>
          <w:numId w:val="38"/>
        </w:numPr>
      </w:pPr>
      <w:r w:rsidRPr="00C9066E">
        <w:t>UDT.JO (Vurderet, ikke kortlægningsgrundlag, jordhåndtering)</w:t>
      </w:r>
    </w:p>
    <w:p w:rsidR="004E516F" w:rsidRPr="00C9066E" w:rsidRDefault="004E516F" w:rsidP="004E516F">
      <w:pPr>
        <w:pStyle w:val="ListParagraph"/>
        <w:numPr>
          <w:ilvl w:val="0"/>
          <w:numId w:val="38"/>
        </w:numPr>
      </w:pPr>
      <w:r w:rsidRPr="00C9066E">
        <w:t>UAFKL. (Uafklaret)</w:t>
      </w:r>
    </w:p>
    <w:p w:rsidR="004E516F" w:rsidRPr="00C9066E" w:rsidRDefault="004E516F" w:rsidP="004E516F">
      <w:pPr>
        <w:pStyle w:val="ListParagraph"/>
        <w:numPr>
          <w:ilvl w:val="0"/>
          <w:numId w:val="38"/>
        </w:numPr>
      </w:pPr>
      <w:r w:rsidRPr="00C9066E">
        <w:t>V1 (V1 kortlagt ejendom)</w:t>
      </w:r>
    </w:p>
    <w:p w:rsidR="004E516F" w:rsidRPr="00C9066E" w:rsidRDefault="004E516F" w:rsidP="004E516F">
      <w:pPr>
        <w:pStyle w:val="ListParagraph"/>
        <w:numPr>
          <w:ilvl w:val="0"/>
          <w:numId w:val="38"/>
        </w:numPr>
      </w:pPr>
      <w:r w:rsidRPr="00C9066E">
        <w:t>V2 (V2 kortlagt ejendom)</w:t>
      </w:r>
    </w:p>
    <w:p w:rsidR="004E516F" w:rsidRPr="00C9066E" w:rsidRDefault="004E516F" w:rsidP="004E516F">
      <w:pPr>
        <w:pStyle w:val="ListParagraph"/>
        <w:numPr>
          <w:ilvl w:val="0"/>
          <w:numId w:val="38"/>
        </w:numPr>
      </w:pPr>
      <w:r w:rsidRPr="00C9066E">
        <w:t>OPHÆV. (Ophævelse af kortlægning)</w:t>
      </w:r>
    </w:p>
    <w:p w:rsidR="004E516F" w:rsidRPr="00C9066E" w:rsidRDefault="004E516F" w:rsidP="004E516F">
      <w:pPr>
        <w:pStyle w:val="ListParagraph"/>
        <w:numPr>
          <w:ilvl w:val="0"/>
          <w:numId w:val="38"/>
        </w:numPr>
      </w:pPr>
      <w:r w:rsidRPr="00C9066E">
        <w:t>OPRYD. (Opryddet inden kortlægning)</w:t>
      </w:r>
    </w:p>
    <w:p w:rsidR="004E516F" w:rsidRPr="00C9066E" w:rsidRDefault="004E516F" w:rsidP="004E516F">
      <w:pPr>
        <w:pStyle w:val="ListParagraph"/>
        <w:numPr>
          <w:ilvl w:val="0"/>
          <w:numId w:val="38"/>
        </w:numPr>
      </w:pPr>
      <w:r w:rsidRPr="00C9066E">
        <w:t>V1,V2 (V1 og V2 kortlagt)</w:t>
      </w:r>
    </w:p>
    <w:p w:rsidR="004E516F" w:rsidRPr="00C9066E" w:rsidRDefault="004E516F" w:rsidP="004E516F">
      <w:pPr>
        <w:pStyle w:val="ListParagraph"/>
        <w:numPr>
          <w:ilvl w:val="0"/>
          <w:numId w:val="38"/>
        </w:numPr>
      </w:pPr>
      <w:r w:rsidRPr="00C9066E">
        <w:t>V2,F0 (V2 kortlagt, nuanceret på F0)</w:t>
      </w:r>
    </w:p>
    <w:p w:rsidR="004E516F" w:rsidRPr="00C9066E" w:rsidRDefault="004E516F" w:rsidP="004E516F">
      <w:pPr>
        <w:pStyle w:val="ListParagraph"/>
        <w:numPr>
          <w:ilvl w:val="0"/>
          <w:numId w:val="38"/>
        </w:numPr>
      </w:pPr>
      <w:r w:rsidRPr="00C9066E">
        <w:t>V2,F1 (V2 kortlagt, nuanceret på F1)</w:t>
      </w:r>
    </w:p>
    <w:p w:rsidR="004E516F" w:rsidRPr="00C9066E" w:rsidRDefault="004E516F" w:rsidP="004E516F">
      <w:pPr>
        <w:pStyle w:val="ListParagraph"/>
        <w:numPr>
          <w:ilvl w:val="0"/>
          <w:numId w:val="38"/>
        </w:numPr>
      </w:pPr>
      <w:r w:rsidRPr="00C9066E">
        <w:t>V2,F2 (V2 kortlagt, nuanceret på F2)</w:t>
      </w:r>
    </w:p>
    <w:p w:rsidR="004E516F" w:rsidRDefault="004E516F" w:rsidP="004E516F"/>
    <w:p w:rsidR="00112F74" w:rsidRDefault="00112F74" w:rsidP="00112F74">
      <w:pPr>
        <w:pStyle w:val="Heading3"/>
      </w:pPr>
      <w:bookmarkStart w:id="20" w:name="_Toc453842989"/>
      <w:r>
        <w:t>Adresse API</w:t>
      </w:r>
      <w:bookmarkEnd w:id="20"/>
    </w:p>
    <w:p w:rsidR="00F12704" w:rsidRDefault="00F12704" w:rsidP="002D7965">
      <w:pPr>
        <w:pStyle w:val="BodyText1"/>
      </w:pPr>
      <w:r>
        <w:t xml:space="preserve">Adresseopslag (fx ved </w:t>
      </w:r>
      <w:proofErr w:type="spellStart"/>
      <w:r>
        <w:t>autocomplete</w:t>
      </w:r>
      <w:proofErr w:type="spellEnd"/>
      <w:r>
        <w:t xml:space="preserve"> i et input felt) er baseret på DAWA (en del af AWS Suiten)</w:t>
      </w:r>
    </w:p>
    <w:p w:rsidR="00F12704" w:rsidRDefault="00AB3904" w:rsidP="002D7965">
      <w:pPr>
        <w:pStyle w:val="BodyText1"/>
        <w:rPr>
          <w:rStyle w:val="Hyperlink"/>
        </w:rPr>
      </w:pPr>
      <w:hyperlink r:id="rId11" w:history="1">
        <w:r w:rsidR="00F12704" w:rsidRPr="00AE59EF">
          <w:rPr>
            <w:rStyle w:val="Hyperlink"/>
          </w:rPr>
          <w:t>http://dawa.aws.dk/</w:t>
        </w:r>
      </w:hyperlink>
    </w:p>
    <w:p w:rsidR="00884EC0" w:rsidRPr="002D7965" w:rsidRDefault="00F12704" w:rsidP="002D7965">
      <w:pPr>
        <w:pStyle w:val="BodyText1"/>
      </w:pPr>
      <w:r>
        <w:t>AWS</w:t>
      </w:r>
      <w:r w:rsidR="00884EC0">
        <w:t xml:space="preserve"> Suiten udbydes af </w:t>
      </w:r>
      <w:hyperlink r:id="rId12" w:history="1">
        <w:r>
          <w:rPr>
            <w:rStyle w:val="Hyperlink"/>
            <w:rFonts w:ascii="Helvetica" w:hAnsi="Helvetica" w:cs="Helvetica"/>
            <w:sz w:val="21"/>
            <w:szCs w:val="21"/>
          </w:rPr>
          <w:t>Styrelsen for Dataforsyning og Effektivisering (SDFE)</w:t>
        </w:r>
      </w:hyperlink>
      <w:r w:rsidR="00884EC0">
        <w:t>.</w:t>
      </w:r>
    </w:p>
    <w:p w:rsidR="00112F74" w:rsidRDefault="00112F74" w:rsidP="00112F74">
      <w:pPr>
        <w:pStyle w:val="Heading3"/>
      </w:pPr>
      <w:bookmarkStart w:id="21" w:name="_Toc453842990"/>
      <w:r>
        <w:t>Bomsystem</w:t>
      </w:r>
      <w:bookmarkEnd w:id="21"/>
    </w:p>
    <w:p w:rsidR="00816E97" w:rsidRDefault="00816E97" w:rsidP="00816E97">
      <w:pPr>
        <w:pStyle w:val="BodyText1"/>
      </w:pPr>
      <w:r>
        <w:t>Firmaet Pay</w:t>
      </w:r>
      <w:r w:rsidR="004A35CD">
        <w:t>V</w:t>
      </w:r>
      <w:r>
        <w:t>en</w:t>
      </w:r>
      <w:r w:rsidR="004A35CD">
        <w:t>d</w:t>
      </w:r>
      <w:r>
        <w:t xml:space="preserve"> har lavet et bomsystem, som bl.a. registrere</w:t>
      </w:r>
      <w:r w:rsidR="00BC61AD">
        <w:t>r</w:t>
      </w:r>
      <w:r>
        <w:t xml:space="preserve"> vognlæs på Aa</w:t>
      </w:r>
      <w:r>
        <w:t>r</w:t>
      </w:r>
      <w:r>
        <w:t xml:space="preserve">hus Havn. Systemet </w:t>
      </w:r>
      <w:r w:rsidR="00D355BD">
        <w:t xml:space="preserve">kontakter </w:t>
      </w:r>
      <w:proofErr w:type="spellStart"/>
      <w:r w:rsidR="00D355BD">
        <w:t>FlytJord’s</w:t>
      </w:r>
      <w:proofErr w:type="spellEnd"/>
      <w:r w:rsidR="00D355BD">
        <w:t xml:space="preserve"> bomservice</w:t>
      </w:r>
      <w:r w:rsidR="00BC61AD">
        <w:t>,</w:t>
      </w:r>
      <w:r w:rsidR="00884EC0">
        <w:t xml:space="preserve"> som er en del af FlytJord websitet</w:t>
      </w:r>
      <w:r w:rsidR="00BC61AD">
        <w:t>,</w:t>
      </w:r>
      <w:r>
        <w:t xml:space="preserve"> med en fast frekvens</w:t>
      </w:r>
      <w:r w:rsidR="00BC61AD">
        <w:t xml:space="preserve"> (</w:t>
      </w:r>
      <w:r>
        <w:t>hver</w:t>
      </w:r>
      <w:r w:rsidR="00BC61AD">
        <w:t>t</w:t>
      </w:r>
      <w:r>
        <w:t xml:space="preserve"> 5. minut</w:t>
      </w:r>
      <w:r w:rsidR="00BC61AD">
        <w:t>)</w:t>
      </w:r>
      <w:r>
        <w:t>.</w:t>
      </w:r>
    </w:p>
    <w:p w:rsidR="00816E97" w:rsidRPr="00816E97" w:rsidRDefault="00816E97" w:rsidP="00816E97">
      <w:pPr>
        <w:pStyle w:val="BodyText1"/>
      </w:pPr>
      <w:r>
        <w:t>Bomsystemet kan kører i offline tilstand, så det ikke er et akut problem, hvis bom systemet ikke har adgang til Flyt</w:t>
      </w:r>
      <w:r w:rsidR="00715114">
        <w:t>J</w:t>
      </w:r>
      <w:r>
        <w:t>ord.</w:t>
      </w:r>
    </w:p>
    <w:p w:rsidR="00112F74" w:rsidRDefault="00112F74" w:rsidP="00112F74">
      <w:pPr>
        <w:pStyle w:val="Heading3"/>
      </w:pPr>
      <w:bookmarkStart w:id="22" w:name="_Toc453842991"/>
      <w:r>
        <w:t>Google Map</w:t>
      </w:r>
      <w:r w:rsidR="004A35CD">
        <w:t>s</w:t>
      </w:r>
      <w:bookmarkEnd w:id="22"/>
    </w:p>
    <w:p w:rsidR="00947C82" w:rsidRDefault="00715114" w:rsidP="001756AB">
      <w:pPr>
        <w:pStyle w:val="BodyText1"/>
      </w:pPr>
      <w:proofErr w:type="spellStart"/>
      <w:r>
        <w:t>FlytJords</w:t>
      </w:r>
      <w:proofErr w:type="spellEnd"/>
      <w:r w:rsidR="00947C82">
        <w:t xml:space="preserve"> website til mobile enheder </w:t>
      </w:r>
      <w:r w:rsidR="00C47BF8">
        <w:t>indlejre</w:t>
      </w:r>
      <w:r w:rsidR="00BC61AD">
        <w:t>r</w:t>
      </w:r>
      <w:r w:rsidR="00947C82">
        <w:t xml:space="preserve"> Google Map</w:t>
      </w:r>
      <w:r w:rsidR="00BC61AD">
        <w:t>s til at vise</w:t>
      </w:r>
      <w:r w:rsidR="00947C82">
        <w:t xml:space="preserve"> jordens oprindelse</w:t>
      </w:r>
      <w:r w:rsidR="00C47BF8">
        <w:t>s</w:t>
      </w:r>
      <w:r w:rsidR="00947C82">
        <w:t xml:space="preserve">sted. </w:t>
      </w:r>
    </w:p>
    <w:p w:rsidR="00112F74" w:rsidRDefault="00C47BF8" w:rsidP="001756AB">
      <w:pPr>
        <w:pStyle w:val="BodyText1"/>
      </w:pPr>
      <w:r>
        <w:t>Brugen af Google Map</w:t>
      </w:r>
      <w:r w:rsidR="00D355BD">
        <w:t>s</w:t>
      </w:r>
      <w:r>
        <w:t xml:space="preserve"> kræver ikke nogen speciel licens, da alle kan oprette sig </w:t>
      </w:r>
      <w:r w:rsidR="00D355BD">
        <w:t xml:space="preserve">som bruger </w:t>
      </w:r>
      <w:r>
        <w:t>på FlytJord og tilgå mobil websitet.</w:t>
      </w:r>
    </w:p>
    <w:p w:rsidR="00473690" w:rsidRDefault="00473690" w:rsidP="00473690">
      <w:pPr>
        <w:pStyle w:val="Heading2"/>
      </w:pPr>
      <w:bookmarkStart w:id="23" w:name="_Toc453842992"/>
      <w:r>
        <w:t>Kildekode og 3. parts kom</w:t>
      </w:r>
      <w:r w:rsidR="00055D37">
        <w:t>ponenter</w:t>
      </w:r>
      <w:bookmarkEnd w:id="23"/>
    </w:p>
    <w:p w:rsidR="00DD1C9B" w:rsidRDefault="00473690" w:rsidP="001756AB">
      <w:pPr>
        <w:pStyle w:val="BodyText1"/>
      </w:pPr>
      <w:r>
        <w:t xml:space="preserve">Kildekode </w:t>
      </w:r>
      <w:r w:rsidR="00055D37">
        <w:t xml:space="preserve">til FlytJord applikationerne (websitet) og til jobs </w:t>
      </w:r>
      <w:r>
        <w:t xml:space="preserve">i ”NIRAS – </w:t>
      </w:r>
      <w:proofErr w:type="spellStart"/>
      <w:r>
        <w:t>Flytjord</w:t>
      </w:r>
      <w:proofErr w:type="spellEnd"/>
      <w:r>
        <w:t>” i arkitekturdiagrammet udleveres</w:t>
      </w:r>
      <w:r w:rsidR="00055D37">
        <w:t>.</w:t>
      </w:r>
      <w:r w:rsidR="00DD1C9B">
        <w:t xml:space="preserve"> Ligger i </w:t>
      </w:r>
      <w:proofErr w:type="spellStart"/>
      <w:r w:rsidR="00DD1C9B">
        <w:t>Dropbox</w:t>
      </w:r>
      <w:proofErr w:type="spellEnd"/>
      <w:r w:rsidR="00DD1C9B">
        <w:t xml:space="preserve"> i </w:t>
      </w:r>
    </w:p>
    <w:p w:rsidR="00055D37" w:rsidRDefault="00DD1C9B" w:rsidP="001756AB">
      <w:pPr>
        <w:pStyle w:val="BodyText1"/>
      </w:pPr>
      <w:r w:rsidRPr="00DD1C9B">
        <w:rPr>
          <w:color w:val="00B0F0"/>
        </w:rPr>
        <w:t>JF2,</w:t>
      </w:r>
      <w:r w:rsidRPr="00DD1C9B">
        <w:t xml:space="preserve"> </w:t>
      </w:r>
      <w:r w:rsidRPr="00DD1C9B">
        <w:rPr>
          <w:color w:val="00B0F0"/>
        </w:rPr>
        <w:t>NIRAS\Systemdokumentation\Kildekode og databasedump</w:t>
      </w:r>
    </w:p>
    <w:p w:rsidR="00473690" w:rsidRDefault="00055D37" w:rsidP="001756AB">
      <w:pPr>
        <w:pStyle w:val="BodyText1"/>
      </w:pPr>
      <w:r>
        <w:t>Installationsfiler til PDF service, mail service og KortInfo udleveres i forbindelse med en eventuelt overdragelse til anden hosting- og udviklingsleverandør</w:t>
      </w:r>
      <w:r w:rsidR="005F2B58">
        <w:t>.</w:t>
      </w:r>
    </w:p>
    <w:p w:rsidR="005F2B58" w:rsidRDefault="005F2B58" w:rsidP="001756AB">
      <w:pPr>
        <w:pStyle w:val="BodyText1"/>
      </w:pPr>
      <w:r>
        <w:t xml:space="preserve">PDF service og KortInfo er 3. partsprodukter, som der skal anskaffes separat licens til. </w:t>
      </w:r>
      <w:r w:rsidR="00CC0557">
        <w:t xml:space="preserve">KortInfo er </w:t>
      </w:r>
      <w:proofErr w:type="spellStart"/>
      <w:r w:rsidR="00CC0557">
        <w:t>NIRAS’s</w:t>
      </w:r>
      <w:proofErr w:type="spellEnd"/>
      <w:r w:rsidR="00CC0557">
        <w:t xml:space="preserve"> webkortløsning, som der kan tegnes abonnement på. </w:t>
      </w:r>
      <w:r>
        <w:t xml:space="preserve">Alternativt kan disse produkter erstattes med open source produkter. </w:t>
      </w:r>
    </w:p>
    <w:p w:rsidR="001756AB" w:rsidRDefault="00C057A8" w:rsidP="001756AB">
      <w:pPr>
        <w:pStyle w:val="Heading1"/>
      </w:pPr>
      <w:bookmarkStart w:id="24" w:name="_Toc453842993"/>
      <w:r>
        <w:t>FlytJord s</w:t>
      </w:r>
      <w:r w:rsidR="00212094">
        <w:t>oftware</w:t>
      </w:r>
      <w:r w:rsidR="006F5DAA">
        <w:t>opbygning</w:t>
      </w:r>
      <w:r w:rsidR="00B21A4D">
        <w:t xml:space="preserve"> og udviklingsmiljø</w:t>
      </w:r>
      <w:bookmarkEnd w:id="24"/>
    </w:p>
    <w:p w:rsidR="00C26E96" w:rsidRDefault="00B12C3E" w:rsidP="00C26E96">
      <w:pPr>
        <w:pStyle w:val="BodyText1"/>
      </w:pPr>
      <w:r>
        <w:t xml:space="preserve">FlytJord er udviklet i ASP.NET som er et udviklingssprog til Windows og til en Windows platform. </w:t>
      </w:r>
    </w:p>
    <w:p w:rsidR="004D5AC3" w:rsidRDefault="00C26E96" w:rsidP="00C26E96">
      <w:pPr>
        <w:pStyle w:val="BodyText1"/>
      </w:pPr>
      <w:r>
        <w:t>Websitet er udviklet efter</w:t>
      </w:r>
      <w:r w:rsidR="00BC61AD">
        <w:t xml:space="preserve"> den udbredte og </w:t>
      </w:r>
      <w:r w:rsidR="004D5AC3">
        <w:t>a</w:t>
      </w:r>
      <w:r w:rsidR="00BC61AD">
        <w:t>nderkendte</w:t>
      </w:r>
      <w:r>
        <w:t xml:space="preserve"> Model </w:t>
      </w:r>
      <w:proofErr w:type="spellStart"/>
      <w:r>
        <w:t>View</w:t>
      </w:r>
      <w:proofErr w:type="spellEnd"/>
      <w:r>
        <w:t xml:space="preserve"> Controller </w:t>
      </w:r>
      <w:r w:rsidR="00BC61AD">
        <w:t xml:space="preserve">arkitektur pattern </w:t>
      </w:r>
      <w:r>
        <w:t>(MVC)</w:t>
      </w:r>
      <w:r w:rsidR="004D5AC3">
        <w:t xml:space="preserve">. </w:t>
      </w:r>
      <w:hyperlink r:id="rId13" w:history="1">
        <w:r w:rsidR="004D5AC3" w:rsidRPr="00922D10">
          <w:rPr>
            <w:rStyle w:val="Hyperlink"/>
          </w:rPr>
          <w:t>http://en.wikipedia.org/wiki/Model%E2%80%93view%E2%80%93controller</w:t>
        </w:r>
      </w:hyperlink>
    </w:p>
    <w:p w:rsidR="00C26E96" w:rsidRPr="00C26E96" w:rsidRDefault="00C26E96" w:rsidP="00C26E96">
      <w:pPr>
        <w:pStyle w:val="BodyText1"/>
      </w:pPr>
      <w:r>
        <w:t>En</w:t>
      </w:r>
      <w:r w:rsidR="007944AE">
        <w:t>d</w:t>
      </w:r>
      <w:r>
        <w:t xml:space="preserve">videre anvendes </w:t>
      </w:r>
      <w:r w:rsidRPr="00C26E96">
        <w:t>”</w:t>
      </w:r>
      <w:proofErr w:type="spellStart"/>
      <w:r w:rsidRPr="00C26E96">
        <w:t>Onion</w:t>
      </w:r>
      <w:proofErr w:type="spellEnd"/>
      <w:r w:rsidRPr="00C26E96">
        <w:t xml:space="preserve"> </w:t>
      </w:r>
      <w:proofErr w:type="spellStart"/>
      <w:r w:rsidRPr="00C26E96">
        <w:t>architecture</w:t>
      </w:r>
      <w:proofErr w:type="spellEnd"/>
      <w:r w:rsidRPr="00C26E96">
        <w:t xml:space="preserve">” </w:t>
      </w:r>
      <w:r>
        <w:t xml:space="preserve"> </w:t>
      </w:r>
      <w:r w:rsidRPr="00C26E96">
        <w:t>(</w:t>
      </w:r>
      <w:hyperlink r:id="rId14" w:history="1">
        <w:r w:rsidRPr="001D500B">
          <w:rPr>
            <w:rStyle w:val="Hyperlink"/>
          </w:rPr>
          <w:t>http://jeffreypalermo.com/blog/the-onion-architecture-part-1/</w:t>
        </w:r>
      </w:hyperlink>
      <w:r>
        <w:t xml:space="preserve"> </w:t>
      </w:r>
      <w:r w:rsidRPr="00C26E96">
        <w:t>)</w:t>
      </w:r>
    </w:p>
    <w:p w:rsidR="00C26E96" w:rsidRDefault="003119BD" w:rsidP="00C26E96">
      <w:pPr>
        <w:pStyle w:val="BodyText1"/>
      </w:pPr>
      <w:r>
        <w:lastRenderedPageBreak/>
        <w:t xml:space="preserve">Som udviklingsværktøj er der anvendt Microsoft </w:t>
      </w:r>
      <w:r w:rsidR="00821CC6">
        <w:t>Visual Studio 2012.</w:t>
      </w:r>
      <w:r w:rsidR="00C26E96" w:rsidRPr="00C26E96">
        <w:t xml:space="preserve"> </w:t>
      </w:r>
    </w:p>
    <w:p w:rsidR="00212094" w:rsidRDefault="00212094" w:rsidP="00212094">
      <w:pPr>
        <w:pStyle w:val="Heading2"/>
      </w:pPr>
      <w:bookmarkStart w:id="25" w:name="_Toc453842994"/>
      <w:proofErr w:type="spellStart"/>
      <w:r>
        <w:t>Dll’er</w:t>
      </w:r>
      <w:bookmarkEnd w:id="25"/>
      <w:proofErr w:type="spellEnd"/>
    </w:p>
    <w:p w:rsidR="00F0201A" w:rsidRPr="00F0201A" w:rsidRDefault="00DC36AA" w:rsidP="00F0201A">
      <w:pPr>
        <w:pStyle w:val="BodyText1"/>
      </w:pPr>
      <w:r>
        <w:t>Følgende u</w:t>
      </w:r>
      <w:r w:rsidR="00F0201A">
        <w:t xml:space="preserve">dvalgte </w:t>
      </w:r>
      <w:proofErr w:type="spellStart"/>
      <w:r w:rsidR="00F0201A">
        <w:t>dll’er</w:t>
      </w:r>
      <w:proofErr w:type="spellEnd"/>
      <w:r>
        <w:t xml:space="preserve"> er anvendt i udviklingen i FlytJord.</w:t>
      </w:r>
    </w:p>
    <w:p w:rsidR="001756AB" w:rsidRPr="00F0201A" w:rsidRDefault="001756AB" w:rsidP="00F0201A">
      <w:pPr>
        <w:pStyle w:val="BodyText1"/>
        <w:numPr>
          <w:ilvl w:val="0"/>
          <w:numId w:val="23"/>
        </w:numPr>
        <w:rPr>
          <w:lang w:val="en-US"/>
        </w:rPr>
      </w:pPr>
      <w:r w:rsidRPr="00F0201A">
        <w:rPr>
          <w:lang w:val="en-US"/>
        </w:rPr>
        <w:t>.</w:t>
      </w:r>
      <w:r w:rsidR="00F0201A" w:rsidRPr="00F0201A">
        <w:rPr>
          <w:lang w:val="en-US"/>
        </w:rPr>
        <w:t>NET</w:t>
      </w:r>
      <w:r w:rsidRPr="00F0201A">
        <w:rPr>
          <w:lang w:val="en-US"/>
        </w:rPr>
        <w:t xml:space="preserve"> </w:t>
      </w:r>
      <w:r w:rsidR="00F0201A" w:rsidRPr="00F0201A">
        <w:rPr>
          <w:lang w:val="en-US"/>
        </w:rPr>
        <w:t>Framework 4.5</w:t>
      </w:r>
      <w:r w:rsidR="00C47BF8">
        <w:rPr>
          <w:lang w:val="en-US"/>
        </w:rPr>
        <w:t xml:space="preserve"> </w:t>
      </w:r>
    </w:p>
    <w:p w:rsidR="009E1B61" w:rsidRPr="00C47BF8" w:rsidRDefault="009E1B61" w:rsidP="00F0201A">
      <w:pPr>
        <w:pStyle w:val="BodyText1"/>
        <w:numPr>
          <w:ilvl w:val="0"/>
          <w:numId w:val="23"/>
        </w:numPr>
      </w:pPr>
      <w:proofErr w:type="spellStart"/>
      <w:r w:rsidRPr="00C47BF8">
        <w:t>Entity</w:t>
      </w:r>
      <w:proofErr w:type="spellEnd"/>
      <w:r w:rsidRPr="00C47BF8">
        <w:t xml:space="preserve"> Framework version </w:t>
      </w:r>
      <w:r w:rsidR="00F0201A" w:rsidRPr="00C47BF8">
        <w:t>5</w:t>
      </w:r>
      <w:r w:rsidR="00C47BF8" w:rsidRPr="00C47BF8">
        <w:t xml:space="preserve"> </w:t>
      </w:r>
    </w:p>
    <w:p w:rsidR="00C47BF8" w:rsidRDefault="001756AB" w:rsidP="00F0201A">
      <w:pPr>
        <w:pStyle w:val="BodyText1"/>
        <w:numPr>
          <w:ilvl w:val="0"/>
          <w:numId w:val="23"/>
        </w:numPr>
      </w:pPr>
      <w:proofErr w:type="spellStart"/>
      <w:r>
        <w:t>Kendo</w:t>
      </w:r>
      <w:proofErr w:type="spellEnd"/>
      <w:r>
        <w:t xml:space="preserve"> UI</w:t>
      </w:r>
      <w:r w:rsidR="00C47BF8">
        <w:t xml:space="preserve"> </w:t>
      </w:r>
      <w:r w:rsidR="00A821EC">
        <w:t>(</w:t>
      </w:r>
      <w:proofErr w:type="spellStart"/>
      <w:r w:rsidR="00A821EC">
        <w:t>Telerik</w:t>
      </w:r>
      <w:proofErr w:type="spellEnd"/>
      <w:r w:rsidR="00A821EC">
        <w:t xml:space="preserve"> produkt som anskaffes)</w:t>
      </w:r>
    </w:p>
    <w:p w:rsidR="00F0201A" w:rsidRDefault="00212094" w:rsidP="00F0201A">
      <w:pPr>
        <w:pStyle w:val="BodyText1"/>
        <w:numPr>
          <w:ilvl w:val="0"/>
          <w:numId w:val="23"/>
        </w:numPr>
      </w:pPr>
      <w:proofErr w:type="spellStart"/>
      <w:r>
        <w:t>NLog</w:t>
      </w:r>
      <w:proofErr w:type="spellEnd"/>
      <w:r w:rsidR="00F0201A" w:rsidRPr="00F0201A">
        <w:t xml:space="preserve"> </w:t>
      </w:r>
    </w:p>
    <w:p w:rsidR="00F0201A" w:rsidRDefault="00F0201A" w:rsidP="00F0201A">
      <w:pPr>
        <w:pStyle w:val="BodyText1"/>
        <w:numPr>
          <w:ilvl w:val="0"/>
          <w:numId w:val="23"/>
        </w:numPr>
      </w:pPr>
      <w:proofErr w:type="spellStart"/>
      <w:r>
        <w:t>Elmah</w:t>
      </w:r>
      <w:proofErr w:type="spellEnd"/>
      <w:r w:rsidR="00C47BF8">
        <w:t xml:space="preserve"> </w:t>
      </w:r>
    </w:p>
    <w:p w:rsidR="00F0201A" w:rsidRDefault="00F0201A" w:rsidP="00F0201A">
      <w:pPr>
        <w:pStyle w:val="BodyText1"/>
        <w:numPr>
          <w:ilvl w:val="0"/>
          <w:numId w:val="23"/>
        </w:numPr>
      </w:pPr>
      <w:proofErr w:type="spellStart"/>
      <w:r>
        <w:t>StringTemplate</w:t>
      </w:r>
      <w:proofErr w:type="spellEnd"/>
      <w:r w:rsidR="00C47BF8">
        <w:t xml:space="preserve"> </w:t>
      </w:r>
    </w:p>
    <w:p w:rsidR="00212094" w:rsidRDefault="00212094" w:rsidP="001756AB">
      <w:pPr>
        <w:pStyle w:val="BodyText1"/>
      </w:pPr>
    </w:p>
    <w:p w:rsidR="00F0201A" w:rsidRDefault="004A35CD" w:rsidP="004A35CD">
      <w:pPr>
        <w:pStyle w:val="Heading2"/>
      </w:pPr>
      <w:bookmarkStart w:id="26" w:name="_Toc453842995"/>
      <w:r>
        <w:t>JavaScript</w:t>
      </w:r>
      <w:r w:rsidR="00212094">
        <w:t xml:space="preserve"> </w:t>
      </w:r>
      <w:r w:rsidRPr="004A35CD">
        <w:rPr>
          <w:lang w:val="en-US"/>
        </w:rPr>
        <w:t>libraries</w:t>
      </w:r>
      <w:bookmarkEnd w:id="26"/>
    </w:p>
    <w:p w:rsidR="00F0201A" w:rsidRPr="00F0201A" w:rsidRDefault="00F0201A" w:rsidP="00F0201A">
      <w:pPr>
        <w:pStyle w:val="BodyText1"/>
      </w:pPr>
      <w:r>
        <w:t xml:space="preserve">Udvalgte </w:t>
      </w:r>
      <w:r w:rsidR="004A35CD">
        <w:t>JavaScript</w:t>
      </w:r>
      <w:r>
        <w:t xml:space="preserve"> </w:t>
      </w:r>
      <w:r w:rsidR="004A35CD" w:rsidRPr="004A35CD">
        <w:rPr>
          <w:lang w:val="en-US"/>
        </w:rPr>
        <w:t>libraries</w:t>
      </w:r>
    </w:p>
    <w:p w:rsidR="00212094" w:rsidRPr="00212094" w:rsidRDefault="00F0201A" w:rsidP="00F0201A">
      <w:pPr>
        <w:pStyle w:val="BodyText1"/>
        <w:numPr>
          <w:ilvl w:val="0"/>
          <w:numId w:val="24"/>
        </w:numPr>
      </w:pPr>
      <w:proofErr w:type="spellStart"/>
      <w:r>
        <w:t>Telerik</w:t>
      </w:r>
      <w:proofErr w:type="spellEnd"/>
      <w:r>
        <w:t xml:space="preserve"> </w:t>
      </w:r>
      <w:proofErr w:type="spellStart"/>
      <w:r w:rsidR="00212094">
        <w:t>Kendo</w:t>
      </w:r>
      <w:proofErr w:type="spellEnd"/>
      <w:r w:rsidR="00212094">
        <w:t xml:space="preserve"> UI</w:t>
      </w:r>
    </w:p>
    <w:p w:rsidR="001756AB" w:rsidRDefault="001756AB" w:rsidP="00F0201A">
      <w:pPr>
        <w:pStyle w:val="BodyText1"/>
        <w:numPr>
          <w:ilvl w:val="0"/>
          <w:numId w:val="24"/>
        </w:numPr>
      </w:pPr>
      <w:proofErr w:type="spellStart"/>
      <w:r>
        <w:t>JQuery</w:t>
      </w:r>
      <w:proofErr w:type="spellEnd"/>
      <w:r>
        <w:t xml:space="preserve"> version </w:t>
      </w:r>
      <w:r w:rsidR="00F0201A">
        <w:t>1.9.1</w:t>
      </w:r>
    </w:p>
    <w:p w:rsidR="00F0201A" w:rsidRDefault="00F0201A" w:rsidP="00F0201A">
      <w:pPr>
        <w:pStyle w:val="BodyText1"/>
        <w:numPr>
          <w:ilvl w:val="0"/>
          <w:numId w:val="24"/>
        </w:numPr>
      </w:pPr>
      <w:proofErr w:type="spellStart"/>
      <w:r>
        <w:t>Jquery.qrcode</w:t>
      </w:r>
      <w:proofErr w:type="spellEnd"/>
    </w:p>
    <w:p w:rsidR="001756AB" w:rsidRDefault="001756AB" w:rsidP="00F0201A">
      <w:pPr>
        <w:pStyle w:val="BodyText1"/>
        <w:numPr>
          <w:ilvl w:val="0"/>
          <w:numId w:val="24"/>
        </w:numPr>
      </w:pPr>
      <w:proofErr w:type="spellStart"/>
      <w:r>
        <w:t>JQuery</w:t>
      </w:r>
      <w:proofErr w:type="spellEnd"/>
      <w:r>
        <w:t xml:space="preserve"> mobile</w:t>
      </w:r>
      <w:r w:rsidR="00F0201A">
        <w:t xml:space="preserve"> version 1.3.1</w:t>
      </w:r>
    </w:p>
    <w:p w:rsidR="00212094" w:rsidRDefault="00212094" w:rsidP="00F0201A">
      <w:pPr>
        <w:pStyle w:val="BodyText1"/>
        <w:numPr>
          <w:ilvl w:val="0"/>
          <w:numId w:val="24"/>
        </w:numPr>
        <w:tabs>
          <w:tab w:val="left" w:pos="2013"/>
        </w:tabs>
      </w:pPr>
      <w:r>
        <w:t>Google Analytics</w:t>
      </w:r>
      <w:r w:rsidR="00F0201A">
        <w:tab/>
      </w:r>
    </w:p>
    <w:p w:rsidR="00F0201A" w:rsidRDefault="00F0201A" w:rsidP="00F0201A">
      <w:pPr>
        <w:pStyle w:val="BodyText1"/>
        <w:numPr>
          <w:ilvl w:val="0"/>
          <w:numId w:val="24"/>
        </w:numPr>
        <w:tabs>
          <w:tab w:val="left" w:pos="2013"/>
        </w:tabs>
      </w:pPr>
      <w:proofErr w:type="spellStart"/>
      <w:r>
        <w:t>Noty</w:t>
      </w:r>
      <w:proofErr w:type="spellEnd"/>
    </w:p>
    <w:p w:rsidR="00903146" w:rsidRDefault="00903146" w:rsidP="001756AB">
      <w:pPr>
        <w:pStyle w:val="BodyText1"/>
      </w:pPr>
    </w:p>
    <w:p w:rsidR="00C47BF8" w:rsidRDefault="00C47BF8" w:rsidP="00903146">
      <w:pPr>
        <w:pStyle w:val="Heading1"/>
      </w:pPr>
      <w:bookmarkStart w:id="27" w:name="_Toc453842996"/>
      <w:r>
        <w:t>Database</w:t>
      </w:r>
      <w:bookmarkEnd w:id="27"/>
    </w:p>
    <w:p w:rsidR="00571B2C" w:rsidRPr="00571B2C" w:rsidRDefault="00571B2C" w:rsidP="00571B2C">
      <w:pPr>
        <w:pStyle w:val="BodyText1"/>
      </w:pPr>
      <w:r>
        <w:t xml:space="preserve">FlytJord databasen ligger på en SQL Server 2008 Express. </w:t>
      </w:r>
    </w:p>
    <w:p w:rsidR="00033836" w:rsidRDefault="00033836" w:rsidP="00C47BF8">
      <w:pPr>
        <w:pStyle w:val="Heading2"/>
      </w:pPr>
      <w:bookmarkStart w:id="28" w:name="_Toc453842997"/>
      <w:r>
        <w:t>Datamodel</w:t>
      </w:r>
      <w:bookmarkEnd w:id="28"/>
    </w:p>
    <w:p w:rsidR="008919C3" w:rsidRDefault="008919C3" w:rsidP="008919C3">
      <w:pPr>
        <w:pStyle w:val="BodyText1"/>
      </w:pPr>
      <w:r>
        <w:t>Herunder vises image dump af d</w:t>
      </w:r>
      <w:r w:rsidR="00033836">
        <w:t>iagra</w:t>
      </w:r>
      <w:r>
        <w:t>m</w:t>
      </w:r>
      <w:r w:rsidR="00C44A84">
        <w:t>met</w:t>
      </w:r>
      <w:r>
        <w:t xml:space="preserve"> over den fysiske datamodel</w:t>
      </w:r>
      <w:r w:rsidR="00033836">
        <w:t>.</w:t>
      </w:r>
      <w:r>
        <w:br/>
      </w:r>
      <w:proofErr w:type="spellStart"/>
      <w:r>
        <w:t>Editerbar</w:t>
      </w:r>
      <w:proofErr w:type="spellEnd"/>
      <w:r>
        <w:t xml:space="preserve"> </w:t>
      </w:r>
      <w:proofErr w:type="spellStart"/>
      <w:r>
        <w:t>Dezign</w:t>
      </w:r>
      <w:proofErr w:type="spellEnd"/>
      <w:r>
        <w:t xml:space="preserve"> fil (</w:t>
      </w:r>
      <w:r w:rsidRPr="008919C3">
        <w:t>DB_20130411_0755.dez</w:t>
      </w:r>
      <w:r>
        <w:t xml:space="preserve">) med diagrammet over den fysiske </w:t>
      </w:r>
      <w:r>
        <w:lastRenderedPageBreak/>
        <w:t xml:space="preserve">datamodel findes i folderen </w:t>
      </w:r>
      <w:proofErr w:type="spellStart"/>
      <w:r w:rsidRPr="008919C3">
        <w:t>Dropbox</w:t>
      </w:r>
      <w:proofErr w:type="spellEnd"/>
      <w:r w:rsidRPr="008919C3">
        <w:t>\JF2, NIRAS\</w:t>
      </w:r>
      <w:r w:rsidR="00DC0071">
        <w:t>Systemd</w:t>
      </w:r>
      <w:r w:rsidRPr="008919C3">
        <w:t>okumentation\Teknisk dokumentation\Or</w:t>
      </w:r>
      <w:r w:rsidR="00DC0071">
        <w:t>i</w:t>
      </w:r>
      <w:r w:rsidRPr="008919C3">
        <w:t>ginal filer</w:t>
      </w:r>
    </w:p>
    <w:p w:rsidR="008919C3" w:rsidRDefault="008919C3" w:rsidP="00033836">
      <w:pPr>
        <w:pStyle w:val="BodyText1"/>
      </w:pPr>
    </w:p>
    <w:p w:rsidR="005648E4" w:rsidRDefault="005648E4" w:rsidP="00033836">
      <w:pPr>
        <w:pStyle w:val="BodyText1"/>
      </w:pPr>
      <w:r>
        <w:rPr>
          <w:noProof/>
          <w:lang w:eastAsia="da-DK"/>
        </w:rPr>
        <w:drawing>
          <wp:inline distT="0" distB="0" distL="0" distR="0">
            <wp:extent cx="4554220" cy="3094955"/>
            <wp:effectExtent l="0" t="0" r="0" b="0"/>
            <wp:docPr id="10" name="Picture 10" descr="C:\Users\tok\Dropbox\JF2, NIRAS\Dokumentation\Data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k\Dropbox\JF2, NIRAS\Dokumentation\Datamodel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309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016" w:rsidRDefault="00005016" w:rsidP="00005016">
      <w:pPr>
        <w:pStyle w:val="Heading2"/>
      </w:pPr>
      <w:bookmarkStart w:id="29" w:name="_Toc453842998"/>
      <w:r>
        <w:t>Brugere og rettigheder</w:t>
      </w:r>
      <w:bookmarkEnd w:id="29"/>
    </w:p>
    <w:p w:rsidR="00005016" w:rsidRDefault="00005016" w:rsidP="00005016">
      <w:pPr>
        <w:pStyle w:val="BodyText1"/>
      </w:pPr>
      <w:r>
        <w:t xml:space="preserve">FlytJord websitet anvender databasebrugeren Jordflytning. Denne har kun har rettighed til at læse og skrive data. </w:t>
      </w:r>
    </w:p>
    <w:p w:rsidR="00005016" w:rsidRDefault="00005016" w:rsidP="00005016">
      <w:pPr>
        <w:pStyle w:val="BodyText1"/>
      </w:pPr>
      <w:r>
        <w:t>Brugeren Jordflytning kan altså ikke lave ændringer i databasemodellen og har heller ikke adgang til øvrige databaser.</w:t>
      </w:r>
    </w:p>
    <w:p w:rsidR="00005016" w:rsidRDefault="00005016" w:rsidP="00005016">
      <w:pPr>
        <w:pStyle w:val="BodyText1"/>
      </w:pPr>
      <w:r>
        <w:t xml:space="preserve">Brugeren Jordflytning anvender SQL </w:t>
      </w:r>
      <w:proofErr w:type="spellStart"/>
      <w:r>
        <w:t>authentication</w:t>
      </w:r>
      <w:proofErr w:type="spellEnd"/>
      <w:r>
        <w:t>.</w:t>
      </w:r>
    </w:p>
    <w:p w:rsidR="00005016" w:rsidRDefault="00005016" w:rsidP="00005016">
      <w:pPr>
        <w:pStyle w:val="BodyText1"/>
      </w:pPr>
      <w:r>
        <w:t xml:space="preserve">Alt indhold i databasen ligger i </w:t>
      </w:r>
      <w:proofErr w:type="spellStart"/>
      <w:r>
        <w:t>schemaet</w:t>
      </w:r>
      <w:proofErr w:type="spellEnd"/>
      <w:r>
        <w:t xml:space="preserve"> </w:t>
      </w:r>
      <w:proofErr w:type="spellStart"/>
      <w:r>
        <w:t>dbo</w:t>
      </w:r>
      <w:proofErr w:type="spellEnd"/>
      <w:r>
        <w:t>.</w:t>
      </w:r>
    </w:p>
    <w:p w:rsidR="00005016" w:rsidRPr="00C47BF8" w:rsidRDefault="00005016" w:rsidP="00005016">
      <w:pPr>
        <w:pStyle w:val="BodyText1"/>
      </w:pPr>
      <w:r>
        <w:t xml:space="preserve">Server </w:t>
      </w:r>
      <w:r w:rsidRPr="00653501">
        <w:rPr>
          <w:lang w:val="en-US"/>
        </w:rPr>
        <w:t xml:space="preserve">collation </w:t>
      </w:r>
      <w:r>
        <w:t xml:space="preserve">er </w:t>
      </w:r>
      <w:proofErr w:type="spellStart"/>
      <w:r w:rsidRPr="00653501">
        <w:t>Danish_Norwegian_CI_AS</w:t>
      </w:r>
      <w:proofErr w:type="spellEnd"/>
    </w:p>
    <w:p w:rsidR="00005016" w:rsidRDefault="00005016" w:rsidP="00005016">
      <w:pPr>
        <w:pStyle w:val="Heading2"/>
        <w:numPr>
          <w:ilvl w:val="0"/>
          <w:numId w:val="0"/>
        </w:numPr>
      </w:pPr>
    </w:p>
    <w:p w:rsidR="00033836" w:rsidRDefault="00033836" w:rsidP="00033836">
      <w:pPr>
        <w:pStyle w:val="Heading2"/>
      </w:pPr>
      <w:bookmarkStart w:id="30" w:name="_Toc453842999"/>
      <w:r>
        <w:t>Tabeller</w:t>
      </w:r>
      <w:bookmarkEnd w:id="30"/>
    </w:p>
    <w:p w:rsidR="00C44A84" w:rsidRDefault="00C44A84" w:rsidP="00C44A84">
      <w:pPr>
        <w:pStyle w:val="BodyText1"/>
      </w:pPr>
      <w:r>
        <w:t>I det følgende listes tabellerne og deres formål. I visse tilfælde gives der en sæ</w:t>
      </w:r>
      <w:r>
        <w:t>r</w:t>
      </w:r>
      <w:r>
        <w:t>lig forklaring til tabellens brug.</w:t>
      </w:r>
    </w:p>
    <w:p w:rsidR="005E095D" w:rsidRDefault="005E095D" w:rsidP="005E095D">
      <w:pPr>
        <w:pStyle w:val="Heading3"/>
      </w:pPr>
      <w:bookmarkStart w:id="31" w:name="_Toc453843000"/>
      <w:r w:rsidRPr="005E095D">
        <w:lastRenderedPageBreak/>
        <w:t>Advis</w:t>
      </w:r>
      <w:bookmarkEnd w:id="31"/>
    </w:p>
    <w:p w:rsidR="005E095D" w:rsidRDefault="005E095D" w:rsidP="005E095D">
      <w:pPr>
        <w:pStyle w:val="Heading3"/>
      </w:pPr>
      <w:bookmarkStart w:id="32" w:name="_Toc453843001"/>
      <w:proofErr w:type="spellStart"/>
      <w:r w:rsidRPr="005E095D">
        <w:t>AdvisType</w:t>
      </w:r>
      <w:bookmarkEnd w:id="32"/>
      <w:proofErr w:type="spellEnd"/>
      <w:r>
        <w:tab/>
      </w:r>
    </w:p>
    <w:p w:rsidR="005E095D" w:rsidRPr="005E095D" w:rsidRDefault="005E095D" w:rsidP="005E095D">
      <w:pPr>
        <w:pStyle w:val="BodyText1"/>
      </w:pPr>
      <w:r>
        <w:t>Kodeværdier til typer af advis</w:t>
      </w:r>
    </w:p>
    <w:p w:rsidR="005E095D" w:rsidRDefault="005E095D" w:rsidP="005E095D">
      <w:pPr>
        <w:pStyle w:val="Heading3"/>
      </w:pPr>
      <w:bookmarkStart w:id="33" w:name="_Toc453843002"/>
      <w:proofErr w:type="spellStart"/>
      <w:r w:rsidRPr="005E095D">
        <w:t>AffaldType</w:t>
      </w:r>
      <w:bookmarkEnd w:id="33"/>
      <w:proofErr w:type="spellEnd"/>
    </w:p>
    <w:p w:rsidR="005E095D" w:rsidRPr="005E095D" w:rsidRDefault="005E095D" w:rsidP="005E095D">
      <w:pPr>
        <w:pStyle w:val="BodyText1"/>
      </w:pPr>
      <w:r>
        <w:t>Kodeværdier til typer af affald</w:t>
      </w:r>
    </w:p>
    <w:p w:rsidR="005E095D" w:rsidRDefault="005E095D" w:rsidP="005E095D">
      <w:pPr>
        <w:pStyle w:val="Heading3"/>
      </w:pPr>
      <w:bookmarkStart w:id="34" w:name="_Toc453843003"/>
      <w:r w:rsidRPr="005E095D">
        <w:t>Alarm</w:t>
      </w:r>
      <w:bookmarkEnd w:id="34"/>
    </w:p>
    <w:p w:rsidR="005E095D" w:rsidRPr="005E095D" w:rsidRDefault="005E095D" w:rsidP="005E095D">
      <w:pPr>
        <w:pStyle w:val="BodyText1"/>
      </w:pPr>
      <w:r>
        <w:t>Information vedr. alarm ved x % kørt jord</w:t>
      </w:r>
    </w:p>
    <w:p w:rsidR="005E095D" w:rsidRDefault="005E095D" w:rsidP="005E095D">
      <w:pPr>
        <w:pStyle w:val="Heading3"/>
      </w:pPr>
      <w:bookmarkStart w:id="35" w:name="_Toc453843004"/>
      <w:proofErr w:type="spellStart"/>
      <w:r w:rsidRPr="005E095D">
        <w:t>AnalyseDokument</w:t>
      </w:r>
      <w:bookmarkEnd w:id="35"/>
      <w:proofErr w:type="spellEnd"/>
    </w:p>
    <w:p w:rsidR="005E095D" w:rsidRPr="005E095D" w:rsidRDefault="005E095D" w:rsidP="005E095D">
      <w:pPr>
        <w:pStyle w:val="BodyText1"/>
      </w:pPr>
      <w:r>
        <w:t>Info vedr. dokumenter knyttet til en stikprøve</w:t>
      </w:r>
    </w:p>
    <w:p w:rsidR="005E095D" w:rsidRDefault="005E095D" w:rsidP="005E095D">
      <w:pPr>
        <w:pStyle w:val="Heading3"/>
      </w:pPr>
      <w:bookmarkStart w:id="36" w:name="_Toc453843005"/>
      <w:proofErr w:type="spellStart"/>
      <w:r w:rsidRPr="005E095D">
        <w:t>AnalyseForureningskomponent</w:t>
      </w:r>
      <w:bookmarkEnd w:id="36"/>
      <w:proofErr w:type="spellEnd"/>
    </w:p>
    <w:p w:rsidR="005E095D" w:rsidRPr="005E095D" w:rsidRDefault="005E095D" w:rsidP="005E095D">
      <w:pPr>
        <w:pStyle w:val="BodyText1"/>
      </w:pPr>
      <w:r>
        <w:t>Tabel der binder forureningskomponent, enhed til en stikprøve</w:t>
      </w:r>
    </w:p>
    <w:p w:rsidR="005E095D" w:rsidRPr="005D3E84" w:rsidRDefault="005E095D" w:rsidP="005E095D">
      <w:pPr>
        <w:pStyle w:val="Heading3"/>
        <w:rPr>
          <w:highlight w:val="magenta"/>
        </w:rPr>
      </w:pPr>
      <w:bookmarkStart w:id="37" w:name="_Toc453843006"/>
      <w:proofErr w:type="spellStart"/>
      <w:r w:rsidRPr="005D3E84">
        <w:rPr>
          <w:highlight w:val="magenta"/>
        </w:rPr>
        <w:t>AndenOprindJordType</w:t>
      </w:r>
      <w:bookmarkEnd w:id="37"/>
      <w:proofErr w:type="spellEnd"/>
    </w:p>
    <w:p w:rsidR="005E095D" w:rsidRPr="005D3E84" w:rsidRDefault="005E095D" w:rsidP="005E095D">
      <w:pPr>
        <w:pStyle w:val="BodyText1"/>
        <w:rPr>
          <w:highlight w:val="magenta"/>
        </w:rPr>
      </w:pPr>
      <w:r w:rsidRPr="005D3E84">
        <w:rPr>
          <w:highlight w:val="magenta"/>
        </w:rPr>
        <w:t xml:space="preserve">Kodeværdi til </w:t>
      </w:r>
      <w:r w:rsidR="00B22825" w:rsidRPr="005D3E84">
        <w:rPr>
          <w:highlight w:val="magenta"/>
        </w:rPr>
        <w:t>jordtype hvis oprindelse</w:t>
      </w:r>
      <w:r w:rsidR="004A35CD" w:rsidRPr="005D3E84">
        <w:rPr>
          <w:highlight w:val="magenta"/>
        </w:rPr>
        <w:t>s</w:t>
      </w:r>
      <w:r w:rsidR="005D3E84" w:rsidRPr="005D3E84">
        <w:rPr>
          <w:highlight w:val="magenta"/>
        </w:rPr>
        <w:t>stedet er af anden oprindelse.</w:t>
      </w:r>
      <w:r w:rsidR="00B22825" w:rsidRPr="005D3E84">
        <w:rPr>
          <w:highlight w:val="magenta"/>
        </w:rPr>
        <w:t xml:space="preserve"> </w:t>
      </w:r>
    </w:p>
    <w:p w:rsidR="00B22825" w:rsidRPr="005D3E84" w:rsidRDefault="00B22825" w:rsidP="00B22825">
      <w:pPr>
        <w:pStyle w:val="BodyText1"/>
        <w:numPr>
          <w:ilvl w:val="0"/>
          <w:numId w:val="26"/>
        </w:numPr>
        <w:rPr>
          <w:highlight w:val="magenta"/>
        </w:rPr>
      </w:pPr>
      <w:proofErr w:type="spellStart"/>
      <w:r w:rsidRPr="005D3E84">
        <w:rPr>
          <w:highlight w:val="magenta"/>
        </w:rPr>
        <w:t>Sandfangssand</w:t>
      </w:r>
      <w:proofErr w:type="spellEnd"/>
    </w:p>
    <w:p w:rsidR="00B22825" w:rsidRPr="005D3E84" w:rsidRDefault="00B22825" w:rsidP="00B22825">
      <w:pPr>
        <w:pStyle w:val="BodyText1"/>
        <w:numPr>
          <w:ilvl w:val="0"/>
          <w:numId w:val="26"/>
        </w:numPr>
        <w:rPr>
          <w:highlight w:val="magenta"/>
        </w:rPr>
      </w:pPr>
      <w:r w:rsidRPr="005D3E84">
        <w:rPr>
          <w:highlight w:val="magenta"/>
        </w:rPr>
        <w:t>Jord fra stik og brud</w:t>
      </w:r>
    </w:p>
    <w:p w:rsidR="00B22825" w:rsidRPr="005D3E84" w:rsidRDefault="00B22825" w:rsidP="00B22825">
      <w:pPr>
        <w:pStyle w:val="BodyText1"/>
        <w:numPr>
          <w:ilvl w:val="0"/>
          <w:numId w:val="26"/>
        </w:numPr>
        <w:rPr>
          <w:highlight w:val="magenta"/>
        </w:rPr>
      </w:pPr>
      <w:r w:rsidRPr="005D3E84">
        <w:rPr>
          <w:highlight w:val="magenta"/>
        </w:rPr>
        <w:t>Sand fra regnvandsbrønd</w:t>
      </w:r>
    </w:p>
    <w:p w:rsidR="00B22825" w:rsidRPr="005D3E84" w:rsidRDefault="00B22825" w:rsidP="00B22825">
      <w:pPr>
        <w:pStyle w:val="BodyText1"/>
        <w:numPr>
          <w:ilvl w:val="0"/>
          <w:numId w:val="26"/>
        </w:numPr>
        <w:rPr>
          <w:highlight w:val="magenta"/>
        </w:rPr>
      </w:pPr>
      <w:r w:rsidRPr="005D3E84">
        <w:rPr>
          <w:highlight w:val="magenta"/>
        </w:rPr>
        <w:t>Jord fra ledningsarbejde</w:t>
      </w:r>
    </w:p>
    <w:p w:rsidR="00B22825" w:rsidRPr="005D3E84" w:rsidRDefault="00B22825" w:rsidP="00B22825">
      <w:pPr>
        <w:pStyle w:val="BodyText1"/>
        <w:numPr>
          <w:ilvl w:val="0"/>
          <w:numId w:val="26"/>
        </w:numPr>
        <w:rPr>
          <w:highlight w:val="magenta"/>
        </w:rPr>
      </w:pPr>
      <w:r w:rsidRPr="005D3E84">
        <w:rPr>
          <w:highlight w:val="magenta"/>
        </w:rPr>
        <w:t>Boremudder</w:t>
      </w:r>
    </w:p>
    <w:p w:rsidR="00B22825" w:rsidRPr="005D3E84" w:rsidRDefault="00B22825" w:rsidP="00B22825">
      <w:pPr>
        <w:pStyle w:val="BodyText1"/>
        <w:numPr>
          <w:ilvl w:val="0"/>
          <w:numId w:val="26"/>
        </w:numPr>
        <w:rPr>
          <w:highlight w:val="magenta"/>
        </w:rPr>
      </w:pPr>
      <w:r w:rsidRPr="005D3E84">
        <w:rPr>
          <w:highlight w:val="magenta"/>
        </w:rPr>
        <w:t>Sediment fra regnvandsbassin</w:t>
      </w:r>
    </w:p>
    <w:p w:rsidR="00B22825" w:rsidRPr="005D3E84" w:rsidRDefault="00B22825" w:rsidP="00B22825">
      <w:pPr>
        <w:pStyle w:val="BodyText1"/>
        <w:numPr>
          <w:ilvl w:val="0"/>
          <w:numId w:val="26"/>
        </w:numPr>
        <w:rPr>
          <w:highlight w:val="magenta"/>
        </w:rPr>
      </w:pPr>
      <w:r w:rsidRPr="005D3E84">
        <w:rPr>
          <w:highlight w:val="magenta"/>
        </w:rPr>
        <w:t>Jord fra midlertidig oplag</w:t>
      </w:r>
    </w:p>
    <w:p w:rsidR="00B22825" w:rsidRPr="005D3E84" w:rsidRDefault="00B22825" w:rsidP="00B22825">
      <w:pPr>
        <w:pStyle w:val="BodyText1"/>
        <w:numPr>
          <w:ilvl w:val="0"/>
          <w:numId w:val="26"/>
        </w:numPr>
        <w:rPr>
          <w:highlight w:val="magenta"/>
        </w:rPr>
      </w:pPr>
      <w:r w:rsidRPr="005D3E84">
        <w:rPr>
          <w:highlight w:val="magenta"/>
        </w:rPr>
        <w:t>Fejesand</w:t>
      </w:r>
    </w:p>
    <w:p w:rsidR="00B22825" w:rsidRPr="005D3E84" w:rsidRDefault="00B22825" w:rsidP="00B22825">
      <w:pPr>
        <w:pStyle w:val="BodyText1"/>
        <w:numPr>
          <w:ilvl w:val="0"/>
          <w:numId w:val="26"/>
        </w:numPr>
        <w:rPr>
          <w:highlight w:val="magenta"/>
        </w:rPr>
      </w:pPr>
      <w:r w:rsidRPr="005D3E84">
        <w:rPr>
          <w:highlight w:val="magenta"/>
        </w:rPr>
        <w:t xml:space="preserve">Sediment fra </w:t>
      </w:r>
      <w:r w:rsidR="005D3E84" w:rsidRPr="005D3E84">
        <w:rPr>
          <w:highlight w:val="magenta"/>
        </w:rPr>
        <w:t xml:space="preserve">sø / </w:t>
      </w:r>
      <w:r w:rsidRPr="005D3E84">
        <w:rPr>
          <w:highlight w:val="magenta"/>
        </w:rPr>
        <w:t>dam</w:t>
      </w:r>
    </w:p>
    <w:p w:rsidR="00B22825" w:rsidRPr="005D3E84" w:rsidRDefault="00B22825" w:rsidP="00B22825">
      <w:pPr>
        <w:pStyle w:val="BodyText1"/>
        <w:numPr>
          <w:ilvl w:val="0"/>
          <w:numId w:val="26"/>
        </w:numPr>
        <w:rPr>
          <w:highlight w:val="magenta"/>
        </w:rPr>
      </w:pPr>
      <w:r w:rsidRPr="005D3E84">
        <w:rPr>
          <w:highlight w:val="magenta"/>
        </w:rPr>
        <w:t>Jord fra arbejder i vej</w:t>
      </w:r>
    </w:p>
    <w:p w:rsidR="00B22825" w:rsidRPr="005E095D" w:rsidRDefault="00B22825" w:rsidP="00B22825">
      <w:pPr>
        <w:pStyle w:val="BodyText1"/>
      </w:pPr>
    </w:p>
    <w:p w:rsidR="005E095D" w:rsidRDefault="005E095D" w:rsidP="005E095D">
      <w:pPr>
        <w:pStyle w:val="Heading3"/>
      </w:pPr>
      <w:bookmarkStart w:id="38" w:name="_Toc453843007"/>
      <w:r w:rsidRPr="005E095D">
        <w:lastRenderedPageBreak/>
        <w:t>Anmeldelse</w:t>
      </w:r>
      <w:bookmarkEnd w:id="38"/>
    </w:p>
    <w:p w:rsidR="00B22825" w:rsidRPr="00B22825" w:rsidRDefault="00B22825" w:rsidP="00B22825">
      <w:pPr>
        <w:pStyle w:val="BodyText1"/>
      </w:pPr>
      <w:r>
        <w:t>Tabellen som bærer information om anmeldelsen og referencer til de øvrige tabeller med info om anmeldelsen.</w:t>
      </w:r>
    </w:p>
    <w:p w:rsidR="005E095D" w:rsidRDefault="005E095D" w:rsidP="005E095D">
      <w:pPr>
        <w:pStyle w:val="Heading3"/>
      </w:pPr>
      <w:bookmarkStart w:id="39" w:name="_Toc453843008"/>
      <w:r w:rsidRPr="005E095D">
        <w:t>Anmelder</w:t>
      </w:r>
      <w:bookmarkEnd w:id="39"/>
    </w:p>
    <w:p w:rsidR="00B22825" w:rsidRPr="00B22825" w:rsidRDefault="00B22825" w:rsidP="00B22825">
      <w:pPr>
        <w:pStyle w:val="BodyText1"/>
      </w:pPr>
      <w:r>
        <w:t>Info om personen som er anmelder på anmeldelsen</w:t>
      </w:r>
    </w:p>
    <w:p w:rsidR="005E095D" w:rsidRDefault="005E095D" w:rsidP="005E095D">
      <w:pPr>
        <w:pStyle w:val="Heading3"/>
      </w:pPr>
      <w:bookmarkStart w:id="40" w:name="_Toc453843009"/>
      <w:proofErr w:type="spellStart"/>
      <w:r w:rsidRPr="005E095D">
        <w:t>BemyndigedeAnmeldere</w:t>
      </w:r>
      <w:bookmarkEnd w:id="40"/>
      <w:proofErr w:type="spellEnd"/>
    </w:p>
    <w:p w:rsidR="00B22825" w:rsidRPr="00B22825" w:rsidRDefault="00B22825" w:rsidP="00B22825">
      <w:pPr>
        <w:pStyle w:val="BodyText1"/>
      </w:pPr>
      <w:r>
        <w:t>Tabel hvor en bruger kan bemyndige en anden bruger til at måtte behandle a</w:t>
      </w:r>
      <w:r>
        <w:t>n</w:t>
      </w:r>
      <w:r>
        <w:t>meldelser uden bemyndigeren skal acceptere betaleringen for jordflytningen</w:t>
      </w:r>
    </w:p>
    <w:p w:rsidR="005E095D" w:rsidRDefault="005E095D" w:rsidP="005E095D">
      <w:pPr>
        <w:pStyle w:val="Heading3"/>
      </w:pPr>
      <w:bookmarkStart w:id="41" w:name="_Toc453843010"/>
      <w:r w:rsidRPr="005E095D">
        <w:t>Besked</w:t>
      </w:r>
      <w:bookmarkEnd w:id="41"/>
    </w:p>
    <w:p w:rsidR="00B22825" w:rsidRPr="00B22825" w:rsidRDefault="00B22825" w:rsidP="00B22825">
      <w:pPr>
        <w:pStyle w:val="BodyText1"/>
      </w:pPr>
      <w:r>
        <w:t>Tabel til tekster anvendt i alarmer og ved kommunikation mellem personer.</w:t>
      </w:r>
    </w:p>
    <w:p w:rsidR="005E095D" w:rsidRDefault="005E095D" w:rsidP="005E095D">
      <w:pPr>
        <w:pStyle w:val="Heading3"/>
      </w:pPr>
      <w:bookmarkStart w:id="42" w:name="_Toc453843011"/>
      <w:r w:rsidRPr="005E095D">
        <w:t>Betaler</w:t>
      </w:r>
      <w:bookmarkEnd w:id="42"/>
    </w:p>
    <w:p w:rsidR="00B22825" w:rsidRPr="00B22825" w:rsidRDefault="00B22825" w:rsidP="00B22825">
      <w:pPr>
        <w:pStyle w:val="BodyText1"/>
      </w:pPr>
      <w:r>
        <w:t>Person som i anmeldelsen er angivet som betaler. Det er kun anmeldelser hvor jordmodtageranlæg anvender FlytJord, som betaler tabellen</w:t>
      </w:r>
    </w:p>
    <w:p w:rsidR="005E095D" w:rsidRPr="00C47BF8" w:rsidRDefault="005E095D" w:rsidP="005E095D">
      <w:pPr>
        <w:pStyle w:val="Heading3"/>
      </w:pPr>
      <w:bookmarkStart w:id="43" w:name="_Toc453843012"/>
      <w:r w:rsidRPr="00C47BF8">
        <w:t>Betaleringsoplysning</w:t>
      </w:r>
      <w:bookmarkEnd w:id="43"/>
    </w:p>
    <w:p w:rsidR="00B22825" w:rsidRDefault="00D55CD3" w:rsidP="00B22825">
      <w:pPr>
        <w:pStyle w:val="BodyText1"/>
      </w:pPr>
      <w:r>
        <w:t>Anvendes pt ikke…</w:t>
      </w:r>
    </w:p>
    <w:p w:rsidR="005E095D" w:rsidRDefault="005E095D" w:rsidP="005E095D">
      <w:pPr>
        <w:pStyle w:val="Heading3"/>
      </w:pPr>
      <w:bookmarkStart w:id="44" w:name="_Toc453843013"/>
      <w:proofErr w:type="spellStart"/>
      <w:r w:rsidRPr="00C47BF8">
        <w:t>BetingelserJordtip</w:t>
      </w:r>
      <w:bookmarkEnd w:id="44"/>
      <w:proofErr w:type="spellEnd"/>
    </w:p>
    <w:p w:rsidR="00D55CD3" w:rsidRDefault="00D55CD3" w:rsidP="00D55CD3">
      <w:pPr>
        <w:pStyle w:val="BodyText1"/>
      </w:pPr>
      <w:r>
        <w:t>Anvendes PT ikke.</w:t>
      </w:r>
    </w:p>
    <w:p w:rsidR="00D55CD3" w:rsidRPr="00D55CD3" w:rsidRDefault="00D55CD3" w:rsidP="00D55CD3">
      <w:pPr>
        <w:pStyle w:val="BodyText1"/>
      </w:pPr>
      <w:r>
        <w:t>I stedet for at anvende denne tabel til dokumenter og betalingsfrister, så kan man indsætte et link til modtageranlæ</w:t>
      </w:r>
      <w:r w:rsidR="00BD671B">
        <w:t>g</w:t>
      </w:r>
      <w:r>
        <w:t>gets hjemmeside.</w:t>
      </w:r>
    </w:p>
    <w:p w:rsidR="005E095D" w:rsidRDefault="005E095D" w:rsidP="005E095D">
      <w:pPr>
        <w:pStyle w:val="Heading3"/>
      </w:pPr>
      <w:bookmarkStart w:id="45" w:name="_Toc453843014"/>
      <w:proofErr w:type="spellStart"/>
      <w:r w:rsidRPr="005E095D">
        <w:t>BogholderOpslagstavle</w:t>
      </w:r>
      <w:bookmarkEnd w:id="45"/>
      <w:proofErr w:type="spellEnd"/>
    </w:p>
    <w:p w:rsidR="00D55CD3" w:rsidRPr="00D55CD3" w:rsidRDefault="00D55CD3" w:rsidP="00D55CD3">
      <w:pPr>
        <w:pStyle w:val="BodyText1"/>
      </w:pPr>
      <w:r>
        <w:t>Tabel til bogholderen til info vedr. betalere. Informationerne</w:t>
      </w:r>
      <w:r w:rsidR="00BD671B">
        <w:t xml:space="preserve"> præsenteres som på en betaler</w:t>
      </w:r>
      <w:r>
        <w:t>s forside</w:t>
      </w:r>
    </w:p>
    <w:p w:rsidR="005E095D" w:rsidRDefault="005E095D" w:rsidP="005E095D">
      <w:pPr>
        <w:pStyle w:val="Heading3"/>
      </w:pPr>
      <w:bookmarkStart w:id="46" w:name="_Toc453843015"/>
      <w:proofErr w:type="spellStart"/>
      <w:r w:rsidRPr="005E095D">
        <w:t>BrugerProfil</w:t>
      </w:r>
      <w:bookmarkEnd w:id="46"/>
      <w:proofErr w:type="spellEnd"/>
    </w:p>
    <w:p w:rsidR="00D55CD3" w:rsidRPr="00D55CD3" w:rsidRDefault="00D55CD3" w:rsidP="00D55CD3">
      <w:pPr>
        <w:pStyle w:val="BodyText1"/>
      </w:pPr>
      <w:r>
        <w:t>Tabel til brugerstyring</w:t>
      </w:r>
    </w:p>
    <w:p w:rsidR="005E095D" w:rsidRDefault="005E095D" w:rsidP="005E095D">
      <w:pPr>
        <w:pStyle w:val="Heading3"/>
      </w:pPr>
      <w:bookmarkStart w:id="47" w:name="_Toc453843016"/>
      <w:proofErr w:type="spellStart"/>
      <w:r w:rsidRPr="005E095D">
        <w:t>Cartographer_Layers</w:t>
      </w:r>
      <w:bookmarkEnd w:id="47"/>
      <w:proofErr w:type="spellEnd"/>
    </w:p>
    <w:p w:rsidR="00D55CD3" w:rsidRPr="00D55CD3" w:rsidRDefault="00D55CD3" w:rsidP="00D55CD3">
      <w:pPr>
        <w:pStyle w:val="BodyText1"/>
      </w:pPr>
      <w:r>
        <w:t>Tabel til KortInfo vedr. geografisk metadata</w:t>
      </w:r>
    </w:p>
    <w:p w:rsidR="005E095D" w:rsidRDefault="005E095D" w:rsidP="005E095D">
      <w:pPr>
        <w:pStyle w:val="Heading3"/>
      </w:pPr>
      <w:bookmarkStart w:id="48" w:name="_Toc453843017"/>
      <w:r w:rsidRPr="005E095D">
        <w:t>Delta</w:t>
      </w:r>
      <w:bookmarkEnd w:id="48"/>
    </w:p>
    <w:p w:rsidR="00D55CD3" w:rsidRPr="00D55CD3" w:rsidRDefault="00D55CD3" w:rsidP="00D55CD3">
      <w:pPr>
        <w:pStyle w:val="BodyText1"/>
      </w:pPr>
      <w:r>
        <w:t>Til at gemme information vedr. ændringer på en anmeldelse</w:t>
      </w:r>
    </w:p>
    <w:p w:rsidR="005E095D" w:rsidRDefault="005E095D" w:rsidP="005E095D">
      <w:pPr>
        <w:pStyle w:val="Heading3"/>
      </w:pPr>
      <w:bookmarkStart w:id="49" w:name="_Toc453843018"/>
      <w:r w:rsidRPr="005E095D">
        <w:t>Dokumentation</w:t>
      </w:r>
      <w:bookmarkEnd w:id="49"/>
    </w:p>
    <w:p w:rsidR="00D55CD3" w:rsidRPr="00D55CD3" w:rsidRDefault="00D55CD3" w:rsidP="00D55CD3">
      <w:pPr>
        <w:pStyle w:val="BodyText1"/>
      </w:pPr>
      <w:r>
        <w:t>Dokumenter vedhæftet en anmeldelse</w:t>
      </w:r>
    </w:p>
    <w:p w:rsidR="005E095D" w:rsidRDefault="005E095D" w:rsidP="005E095D">
      <w:pPr>
        <w:pStyle w:val="Heading3"/>
      </w:pPr>
      <w:bookmarkStart w:id="50" w:name="_Toc453843019"/>
      <w:proofErr w:type="spellStart"/>
      <w:r w:rsidRPr="005E095D">
        <w:lastRenderedPageBreak/>
        <w:t>DokumentationType</w:t>
      </w:r>
      <w:bookmarkEnd w:id="50"/>
      <w:proofErr w:type="spellEnd"/>
    </w:p>
    <w:p w:rsidR="00D55CD3" w:rsidRPr="00D55CD3" w:rsidRDefault="00D55CD3" w:rsidP="00D55CD3">
      <w:pPr>
        <w:pStyle w:val="BodyText1"/>
      </w:pPr>
      <w:r>
        <w:t>Kodeliste til tabellen dokumentation</w:t>
      </w:r>
    </w:p>
    <w:p w:rsidR="005E095D" w:rsidRDefault="005E095D" w:rsidP="005E095D">
      <w:pPr>
        <w:pStyle w:val="Heading3"/>
      </w:pPr>
      <w:bookmarkStart w:id="51" w:name="_Toc453843020"/>
      <w:r w:rsidRPr="005E095D">
        <w:t>Dokumenter</w:t>
      </w:r>
      <w:bookmarkEnd w:id="51"/>
    </w:p>
    <w:p w:rsidR="00D55CD3" w:rsidRPr="00D55CD3" w:rsidRDefault="00D55CD3" w:rsidP="00D55CD3">
      <w:pPr>
        <w:pStyle w:val="BodyText1"/>
      </w:pPr>
      <w:r>
        <w:t>Filer knyttet til et modtageranlæg</w:t>
      </w:r>
    </w:p>
    <w:p w:rsidR="005E095D" w:rsidRDefault="005E095D" w:rsidP="005E095D">
      <w:pPr>
        <w:pStyle w:val="Heading3"/>
      </w:pPr>
      <w:bookmarkStart w:id="52" w:name="_Toc453843021"/>
      <w:r w:rsidRPr="005E095D">
        <w:t>Enhed</w:t>
      </w:r>
      <w:bookmarkEnd w:id="52"/>
    </w:p>
    <w:p w:rsidR="00D55CD3" w:rsidRPr="00D55CD3" w:rsidRDefault="00D55CD3" w:rsidP="00D55CD3">
      <w:pPr>
        <w:pStyle w:val="BodyText1"/>
      </w:pPr>
      <w:r>
        <w:t>Enheder som anvendes på forureningskomponenterne</w:t>
      </w:r>
    </w:p>
    <w:p w:rsidR="005E095D" w:rsidRDefault="005E095D" w:rsidP="005E095D">
      <w:pPr>
        <w:pStyle w:val="Heading3"/>
      </w:pPr>
      <w:bookmarkStart w:id="53" w:name="_Toc453843022"/>
      <w:r w:rsidRPr="005E095D">
        <w:t>Firmaoplysninger</w:t>
      </w:r>
      <w:bookmarkEnd w:id="53"/>
    </w:p>
    <w:p w:rsidR="00D55CD3" w:rsidRPr="00D55CD3" w:rsidRDefault="00D55CD3" w:rsidP="00D55CD3">
      <w:pPr>
        <w:pStyle w:val="BodyText1"/>
      </w:pPr>
      <w:r>
        <w:t>Er brugeren et firma, gemmes firmaoplysningerne her.</w:t>
      </w:r>
    </w:p>
    <w:p w:rsidR="005E095D" w:rsidRDefault="005E095D" w:rsidP="005E095D">
      <w:pPr>
        <w:pStyle w:val="Heading3"/>
      </w:pPr>
      <w:bookmarkStart w:id="54" w:name="_Toc453843023"/>
      <w:r w:rsidRPr="005E095D">
        <w:t>Forureningskomponent</w:t>
      </w:r>
      <w:bookmarkEnd w:id="54"/>
    </w:p>
    <w:p w:rsidR="00D55CD3" w:rsidRPr="00D55CD3" w:rsidRDefault="008F5C63" w:rsidP="00D55CD3">
      <w:pPr>
        <w:pStyle w:val="BodyText1"/>
      </w:pPr>
      <w:r>
        <w:t xml:space="preserve">Tabellen indeholder de stoffer som der analyseres for i en jordprøve. </w:t>
      </w:r>
    </w:p>
    <w:p w:rsidR="005E095D" w:rsidRDefault="005E095D" w:rsidP="005E095D">
      <w:pPr>
        <w:pStyle w:val="Heading3"/>
      </w:pPr>
      <w:bookmarkStart w:id="55" w:name="_Toc453843024"/>
      <w:proofErr w:type="spellStart"/>
      <w:r w:rsidRPr="005E095D">
        <w:t>Graensevaerdier</w:t>
      </w:r>
      <w:bookmarkEnd w:id="55"/>
      <w:proofErr w:type="spellEnd"/>
    </w:p>
    <w:p w:rsidR="008F5C63" w:rsidRPr="008F5C63" w:rsidRDefault="008F5C63" w:rsidP="008F5C63">
      <w:pPr>
        <w:pStyle w:val="BodyText1"/>
      </w:pPr>
      <w:r>
        <w:t>Indeholder information om den maksimale tilladte værdi for en forureningsko</w:t>
      </w:r>
      <w:r>
        <w:t>m</w:t>
      </w:r>
      <w:r>
        <w:t>ponent for et modtageranlæg.</w:t>
      </w:r>
    </w:p>
    <w:p w:rsidR="005E095D" w:rsidRDefault="004A35CD" w:rsidP="005E095D">
      <w:pPr>
        <w:pStyle w:val="Heading3"/>
      </w:pPr>
      <w:bookmarkStart w:id="56" w:name="_Toc453843025"/>
      <w:r w:rsidRPr="005E095D">
        <w:t>Interessent</w:t>
      </w:r>
      <w:bookmarkEnd w:id="56"/>
    </w:p>
    <w:p w:rsidR="008F5C63" w:rsidRPr="008F5C63" w:rsidRDefault="008F5C63" w:rsidP="008F5C63">
      <w:pPr>
        <w:pStyle w:val="BodyText1"/>
      </w:pPr>
      <w:r>
        <w:t>Yderlige personer som kan sættes på en anmeldelse, således de også modtager advis</w:t>
      </w:r>
    </w:p>
    <w:p w:rsidR="005E095D" w:rsidRDefault="005E095D" w:rsidP="005E095D">
      <w:pPr>
        <w:pStyle w:val="Heading3"/>
      </w:pPr>
      <w:bookmarkStart w:id="57" w:name="_Toc453843026"/>
      <w:r w:rsidRPr="005E095D">
        <w:t>Jord</w:t>
      </w:r>
      <w:bookmarkEnd w:id="57"/>
    </w:p>
    <w:p w:rsidR="008F5C63" w:rsidRPr="008F5C63" w:rsidRDefault="008F5C63" w:rsidP="008F5C63">
      <w:pPr>
        <w:pStyle w:val="BodyText1"/>
      </w:pPr>
      <w:r>
        <w:t>Info vedr. jorden i anmeldelsen</w:t>
      </w:r>
    </w:p>
    <w:p w:rsidR="005E095D" w:rsidRDefault="005E095D" w:rsidP="005E095D">
      <w:pPr>
        <w:pStyle w:val="Heading3"/>
      </w:pPr>
      <w:bookmarkStart w:id="58" w:name="_Toc453843027"/>
      <w:proofErr w:type="spellStart"/>
      <w:r w:rsidRPr="005E095D">
        <w:t>JordanlaegType</w:t>
      </w:r>
      <w:bookmarkEnd w:id="58"/>
      <w:proofErr w:type="spellEnd"/>
    </w:p>
    <w:p w:rsidR="008F5C63" w:rsidRPr="008F5C63" w:rsidRDefault="008F5C63" w:rsidP="008F5C63">
      <w:pPr>
        <w:pStyle w:val="BodyText1"/>
      </w:pPr>
      <w:r>
        <w:t>Kodeliste til angivelsen af modtageranlæggets type.</w:t>
      </w:r>
    </w:p>
    <w:p w:rsidR="005E095D" w:rsidRDefault="005E095D" w:rsidP="005E095D">
      <w:pPr>
        <w:pStyle w:val="Heading3"/>
      </w:pPr>
      <w:bookmarkStart w:id="59" w:name="_Toc453843028"/>
      <w:proofErr w:type="spellStart"/>
      <w:r w:rsidRPr="005E095D">
        <w:t>JordflytningType</w:t>
      </w:r>
      <w:bookmarkEnd w:id="59"/>
      <w:proofErr w:type="spellEnd"/>
    </w:p>
    <w:p w:rsidR="008F5C63" w:rsidRPr="008F5C63" w:rsidRDefault="008F5C63" w:rsidP="008F5C63">
      <w:pPr>
        <w:pStyle w:val="BodyText1"/>
      </w:pPr>
      <w:r>
        <w:t>Kodeliste til at angive anmeldelsens jordflytningstypen</w:t>
      </w:r>
    </w:p>
    <w:p w:rsidR="005E095D" w:rsidRDefault="005E095D" w:rsidP="005E095D">
      <w:pPr>
        <w:pStyle w:val="Heading3"/>
      </w:pPr>
      <w:bookmarkStart w:id="60" w:name="_Toc453843029"/>
      <w:proofErr w:type="spellStart"/>
      <w:r w:rsidRPr="005E095D">
        <w:t>JordForureningskomponent</w:t>
      </w:r>
      <w:bookmarkEnd w:id="60"/>
      <w:proofErr w:type="spellEnd"/>
    </w:p>
    <w:p w:rsidR="008F5C63" w:rsidRDefault="008F5C63" w:rsidP="008F5C63">
      <w:pPr>
        <w:pStyle w:val="BodyText1"/>
      </w:pPr>
      <w:r>
        <w:t>Tabel til kobling mellem jord tabellen og forureningskomponent tabellen.</w:t>
      </w:r>
    </w:p>
    <w:p w:rsidR="008F5C63" w:rsidRPr="008F5C63" w:rsidRDefault="008F5C63" w:rsidP="008F5C63">
      <w:pPr>
        <w:pStyle w:val="BodyText1"/>
      </w:pPr>
      <w:r>
        <w:t>Tabel anvendes pt ikke, men det kan være den kommer til det en gang, hvor det giver mening at knytte forureningskomponenter til en anmeldelse.</w:t>
      </w:r>
    </w:p>
    <w:p w:rsidR="005E095D" w:rsidRDefault="005E095D" w:rsidP="005E095D">
      <w:pPr>
        <w:pStyle w:val="Heading3"/>
      </w:pPr>
      <w:bookmarkStart w:id="61" w:name="_Toc453843030"/>
      <w:r w:rsidRPr="005E095D">
        <w:t>Jordforureningsopslag</w:t>
      </w:r>
      <w:bookmarkEnd w:id="61"/>
    </w:p>
    <w:p w:rsidR="008F5C63" w:rsidRDefault="008F5C63" w:rsidP="008F5C63">
      <w:pPr>
        <w:pStyle w:val="BodyText1"/>
      </w:pPr>
      <w:r>
        <w:t>Tabel til at gemme jordforureningsopslaget i de eksterne datakilder.</w:t>
      </w:r>
    </w:p>
    <w:p w:rsidR="008F5C63" w:rsidRPr="008F5C63" w:rsidRDefault="008F5C63" w:rsidP="008F5C63">
      <w:pPr>
        <w:pStyle w:val="BodyText1"/>
      </w:pPr>
      <w:r>
        <w:lastRenderedPageBreak/>
        <w:t>Her gemmets der oplysninger om de enkelte opslag i Danmarks Miljøportal, kommunens miljødatabase (Geoenviron), samt brugerens valg af jordklassifikat</w:t>
      </w:r>
      <w:r>
        <w:t>i</w:t>
      </w:r>
      <w:r>
        <w:t>on ved oprettelse af en anmeldelse.</w:t>
      </w:r>
    </w:p>
    <w:p w:rsidR="005E095D" w:rsidRDefault="005E095D" w:rsidP="005E095D">
      <w:pPr>
        <w:pStyle w:val="Heading3"/>
      </w:pPr>
      <w:bookmarkStart w:id="62" w:name="_Toc453843031"/>
      <w:proofErr w:type="spellStart"/>
      <w:r w:rsidRPr="005E095D">
        <w:t>JordKlassifikationType</w:t>
      </w:r>
      <w:bookmarkEnd w:id="62"/>
      <w:proofErr w:type="spellEnd"/>
    </w:p>
    <w:p w:rsidR="008F5C63" w:rsidRPr="008F5C63" w:rsidRDefault="0095402B" w:rsidP="008F5C63">
      <w:pPr>
        <w:pStyle w:val="BodyText1"/>
      </w:pPr>
      <w:r>
        <w:t>Kodeliste til angivelse af jordens klassifikation i forbindelsen med jordflytnings anmeldelse.</w:t>
      </w:r>
    </w:p>
    <w:p w:rsidR="005E095D" w:rsidRDefault="005E095D" w:rsidP="005E095D">
      <w:pPr>
        <w:pStyle w:val="Heading3"/>
      </w:pPr>
      <w:bookmarkStart w:id="63" w:name="_Toc453843032"/>
      <w:r w:rsidRPr="005E095D">
        <w:t>Jordmodtager</w:t>
      </w:r>
      <w:bookmarkEnd w:id="63"/>
    </w:p>
    <w:p w:rsidR="0095402B" w:rsidRPr="0095402B" w:rsidRDefault="0095402B" w:rsidP="0095402B">
      <w:pPr>
        <w:pStyle w:val="BodyText1"/>
      </w:pPr>
      <w:r>
        <w:t>Info vedr. jordmodtageren. En jordmodtager kan have flere modtageranlæg.</w:t>
      </w:r>
    </w:p>
    <w:p w:rsidR="005E095D" w:rsidRDefault="005E095D" w:rsidP="005E095D">
      <w:pPr>
        <w:pStyle w:val="Heading3"/>
      </w:pPr>
      <w:bookmarkStart w:id="64" w:name="_Toc453843033"/>
      <w:r w:rsidRPr="005E095D">
        <w:t>Kommune</w:t>
      </w:r>
      <w:bookmarkEnd w:id="64"/>
    </w:p>
    <w:p w:rsidR="0095402B" w:rsidRPr="0095402B" w:rsidRDefault="0095402B" w:rsidP="0095402B">
      <w:pPr>
        <w:pStyle w:val="BodyText1"/>
      </w:pPr>
      <w:r>
        <w:t>Tabel med alle Danmarks kommuner herunder kommunekode om de anvender FlytJord.</w:t>
      </w:r>
    </w:p>
    <w:p w:rsidR="005E095D" w:rsidRDefault="005E095D" w:rsidP="005E095D">
      <w:pPr>
        <w:pStyle w:val="Heading3"/>
      </w:pPr>
      <w:bookmarkStart w:id="65" w:name="_Toc453843034"/>
      <w:proofErr w:type="spellStart"/>
      <w:r w:rsidRPr="005E095D">
        <w:t>KommuneJordklassifikation</w:t>
      </w:r>
      <w:bookmarkEnd w:id="65"/>
      <w:proofErr w:type="spellEnd"/>
    </w:p>
    <w:p w:rsidR="0095402B" w:rsidRPr="0095402B" w:rsidRDefault="00AD32EB" w:rsidP="0095402B">
      <w:pPr>
        <w:pStyle w:val="BodyText1"/>
      </w:pPr>
      <w:r>
        <w:t>Information om hvilke jordklassifikationer, som anvendes i den enkelte komm</w:t>
      </w:r>
      <w:r>
        <w:t>u</w:t>
      </w:r>
      <w:r>
        <w:t>ne.</w:t>
      </w:r>
    </w:p>
    <w:p w:rsidR="005E095D" w:rsidRDefault="005E095D" w:rsidP="005E095D">
      <w:pPr>
        <w:pStyle w:val="Heading3"/>
      </w:pPr>
      <w:bookmarkStart w:id="66" w:name="_Toc453843035"/>
      <w:r w:rsidRPr="005E095D">
        <w:t>Kommunikation</w:t>
      </w:r>
      <w:bookmarkEnd w:id="66"/>
    </w:p>
    <w:p w:rsidR="00AD32EB" w:rsidRPr="00AD32EB" w:rsidRDefault="00AD32EB" w:rsidP="00AD32EB">
      <w:pPr>
        <w:pStyle w:val="BodyText1"/>
      </w:pPr>
      <w:r>
        <w:t>Tabel til logning af kommunikation mellem personer.</w:t>
      </w:r>
    </w:p>
    <w:p w:rsidR="005E095D" w:rsidRDefault="005E095D" w:rsidP="005E095D">
      <w:pPr>
        <w:pStyle w:val="Heading3"/>
      </w:pPr>
      <w:bookmarkStart w:id="67" w:name="_Toc453843036"/>
      <w:proofErr w:type="spellStart"/>
      <w:r w:rsidRPr="005E095D">
        <w:t>Konfig</w:t>
      </w:r>
      <w:bookmarkEnd w:id="67"/>
      <w:proofErr w:type="spellEnd"/>
    </w:p>
    <w:p w:rsidR="00AD32EB" w:rsidRPr="00AD32EB" w:rsidRDefault="00AD32EB" w:rsidP="00AD32EB">
      <w:pPr>
        <w:pStyle w:val="BodyText1"/>
      </w:pPr>
      <w:r>
        <w:t>Tabel til system information for de enkelte kommuner</w:t>
      </w:r>
    </w:p>
    <w:p w:rsidR="005E095D" w:rsidRDefault="005E095D" w:rsidP="005E095D">
      <w:pPr>
        <w:pStyle w:val="Heading3"/>
      </w:pPr>
      <w:bookmarkStart w:id="68" w:name="_Toc453843037"/>
      <w:proofErr w:type="spellStart"/>
      <w:r w:rsidRPr="005E095D">
        <w:t>LandsdelType</w:t>
      </w:r>
      <w:bookmarkEnd w:id="68"/>
      <w:proofErr w:type="spellEnd"/>
    </w:p>
    <w:p w:rsidR="00AD32EB" w:rsidRPr="00AD32EB" w:rsidRDefault="00AD32EB" w:rsidP="00AD32EB">
      <w:pPr>
        <w:pStyle w:val="BodyText1"/>
      </w:pPr>
      <w:r>
        <w:t>Kodeliste til angivelsen af model ved af jordklassifikation. Pt understøttes OMK kun i FlytJord.</w:t>
      </w:r>
    </w:p>
    <w:p w:rsidR="005E095D" w:rsidRDefault="005E095D" w:rsidP="005E095D">
      <w:pPr>
        <w:pStyle w:val="Heading3"/>
      </w:pPr>
      <w:bookmarkStart w:id="69" w:name="_Toc453843038"/>
      <w:r w:rsidRPr="005E095D">
        <w:t>Lastbil</w:t>
      </w:r>
      <w:bookmarkEnd w:id="69"/>
    </w:p>
    <w:p w:rsidR="00AD32EB" w:rsidRPr="00AD32EB" w:rsidRDefault="00AD32EB" w:rsidP="00AD32EB">
      <w:pPr>
        <w:pStyle w:val="BodyText1"/>
      </w:pPr>
      <w:r>
        <w:t>Tabel til registrering af transportørens lastbiler</w:t>
      </w:r>
    </w:p>
    <w:p w:rsidR="005E095D" w:rsidRDefault="005E095D" w:rsidP="005E095D">
      <w:pPr>
        <w:pStyle w:val="Heading3"/>
      </w:pPr>
      <w:bookmarkStart w:id="70" w:name="_Toc453843039"/>
      <w:r w:rsidRPr="005E095D">
        <w:t>Log</w:t>
      </w:r>
      <w:bookmarkEnd w:id="70"/>
    </w:p>
    <w:p w:rsidR="00AD32EB" w:rsidRDefault="00AD32EB" w:rsidP="00AD32EB">
      <w:pPr>
        <w:pStyle w:val="BodyText1"/>
      </w:pPr>
      <w:r>
        <w:t>Tabel til at gemme tidspunkter for forskellige handlinger på personen, stikprøven eller anmeldelsen</w:t>
      </w:r>
    </w:p>
    <w:p w:rsidR="00AD32EB" w:rsidRPr="00AD32EB" w:rsidRDefault="00AD32EB" w:rsidP="00AD32EB">
      <w:pPr>
        <w:pStyle w:val="BodyText1"/>
      </w:pPr>
    </w:p>
    <w:p w:rsidR="005E095D" w:rsidRDefault="005E095D" w:rsidP="005E095D">
      <w:pPr>
        <w:pStyle w:val="Heading3"/>
      </w:pPr>
      <w:bookmarkStart w:id="71" w:name="_Toc453843040"/>
      <w:proofErr w:type="spellStart"/>
      <w:r w:rsidRPr="005E095D">
        <w:t>MapModtagerAnlaeg</w:t>
      </w:r>
      <w:bookmarkEnd w:id="71"/>
      <w:proofErr w:type="spellEnd"/>
    </w:p>
    <w:p w:rsidR="00AD32EB" w:rsidRPr="00AD32EB" w:rsidRDefault="00AD32EB" w:rsidP="00AD32EB">
      <w:pPr>
        <w:pStyle w:val="BodyText1"/>
      </w:pPr>
      <w:proofErr w:type="spellStart"/>
      <w:r>
        <w:t>View</w:t>
      </w:r>
      <w:proofErr w:type="spellEnd"/>
      <w:r>
        <w:t xml:space="preserve"> som anvendes til at vise modtageranlæggene i kortet.</w:t>
      </w:r>
    </w:p>
    <w:p w:rsidR="005E095D" w:rsidRDefault="005E095D" w:rsidP="005E095D">
      <w:pPr>
        <w:pStyle w:val="Heading3"/>
      </w:pPr>
      <w:bookmarkStart w:id="72" w:name="_Toc453843041"/>
      <w:r w:rsidRPr="005E095D">
        <w:lastRenderedPageBreak/>
        <w:t>Matrikel</w:t>
      </w:r>
      <w:bookmarkEnd w:id="72"/>
    </w:p>
    <w:p w:rsidR="00AD32EB" w:rsidRPr="00AD32EB" w:rsidRDefault="00AD32EB" w:rsidP="00AD32EB">
      <w:pPr>
        <w:pStyle w:val="BodyText1"/>
      </w:pPr>
      <w:r>
        <w:t>Ved oprettelse af anmeldelsen gemmes de berørte matrikler som de så ud da anmeldelsen blev oprettet.</w:t>
      </w:r>
    </w:p>
    <w:p w:rsidR="005E095D" w:rsidRDefault="005E095D" w:rsidP="005E095D">
      <w:pPr>
        <w:pStyle w:val="Heading3"/>
      </w:pPr>
      <w:bookmarkStart w:id="73" w:name="_Toc453843042"/>
      <w:r w:rsidRPr="005E095D">
        <w:t>MiljoeklasseType</w:t>
      </w:r>
      <w:bookmarkEnd w:id="73"/>
    </w:p>
    <w:p w:rsidR="00AD32EB" w:rsidRPr="00AD32EB" w:rsidRDefault="00AD32EB" w:rsidP="00AD32EB">
      <w:pPr>
        <w:pStyle w:val="BodyText1"/>
      </w:pPr>
      <w:r>
        <w:t>Kodeliste til lastbilens miljøklasse</w:t>
      </w:r>
    </w:p>
    <w:p w:rsidR="00CB1AB6" w:rsidRDefault="005E095D" w:rsidP="00CB1AB6">
      <w:pPr>
        <w:pStyle w:val="Heading3"/>
      </w:pPr>
      <w:bookmarkStart w:id="74" w:name="_Toc453843043"/>
      <w:r w:rsidRPr="005E095D">
        <w:t>ModtagerAnlaeg</w:t>
      </w:r>
      <w:bookmarkEnd w:id="74"/>
    </w:p>
    <w:p w:rsidR="00CB1AB6" w:rsidRPr="00CB1AB6" w:rsidRDefault="00CB1AB6" w:rsidP="00CB1AB6">
      <w:pPr>
        <w:pStyle w:val="BodyText1"/>
      </w:pPr>
      <w:r>
        <w:t>Information om modtageranlægget.</w:t>
      </w:r>
    </w:p>
    <w:p w:rsidR="005E095D" w:rsidRDefault="005E095D" w:rsidP="005E095D">
      <w:pPr>
        <w:pStyle w:val="Heading3"/>
      </w:pPr>
      <w:bookmarkStart w:id="75" w:name="_Toc453843044"/>
      <w:r w:rsidRPr="005E095D">
        <w:t>NLogEntries</w:t>
      </w:r>
      <w:bookmarkEnd w:id="75"/>
    </w:p>
    <w:p w:rsidR="00CB1AB6" w:rsidRPr="00CB1AB6" w:rsidRDefault="00CB1AB6" w:rsidP="00CB1AB6">
      <w:pPr>
        <w:pStyle w:val="BodyText1"/>
      </w:pPr>
      <w:r>
        <w:t>System tabel som anvendes til logning af diversion hændelser.</w:t>
      </w:r>
    </w:p>
    <w:p w:rsidR="005E095D" w:rsidRDefault="005E095D" w:rsidP="005E095D">
      <w:pPr>
        <w:pStyle w:val="Heading3"/>
      </w:pPr>
      <w:bookmarkStart w:id="76" w:name="_Toc453843045"/>
      <w:r w:rsidRPr="005E095D">
        <w:t>Oprindelsessted</w:t>
      </w:r>
      <w:bookmarkEnd w:id="76"/>
    </w:p>
    <w:p w:rsidR="00CB1AB6" w:rsidRPr="00CB1AB6" w:rsidRDefault="00CB1AB6" w:rsidP="00CB1AB6">
      <w:pPr>
        <w:pStyle w:val="BodyText1"/>
      </w:pPr>
      <w:r>
        <w:t>Info om anmeldelsens oprindelsessted</w:t>
      </w:r>
    </w:p>
    <w:p w:rsidR="005E095D" w:rsidRDefault="005E095D" w:rsidP="005E095D">
      <w:pPr>
        <w:pStyle w:val="Heading3"/>
      </w:pPr>
      <w:bookmarkStart w:id="77" w:name="_Toc453843046"/>
      <w:r w:rsidRPr="005E095D">
        <w:t>OprindelsesstedKlassifikationType</w:t>
      </w:r>
      <w:bookmarkEnd w:id="77"/>
    </w:p>
    <w:p w:rsidR="00CB1AB6" w:rsidRPr="00CB1AB6" w:rsidRDefault="00CB1AB6" w:rsidP="00CB1AB6">
      <w:pPr>
        <w:pStyle w:val="BodyText1"/>
      </w:pPr>
      <w:r>
        <w:t xml:space="preserve">Kodeliste vedr. oprindelsesstedetstype. Fx Off. vej, </w:t>
      </w:r>
      <w:r w:rsidRPr="00864834">
        <w:t>Anden oprind</w:t>
      </w:r>
      <w:r>
        <w:t>else eller Eje</w:t>
      </w:r>
      <w:r>
        <w:t>n</w:t>
      </w:r>
      <w:r>
        <w:t>dom</w:t>
      </w:r>
    </w:p>
    <w:p w:rsidR="005E095D" w:rsidRDefault="005E095D" w:rsidP="005E095D">
      <w:pPr>
        <w:pStyle w:val="Heading3"/>
      </w:pPr>
      <w:bookmarkStart w:id="78" w:name="_Toc453843047"/>
      <w:r w:rsidRPr="005E095D">
        <w:t>Person</w:t>
      </w:r>
      <w:bookmarkEnd w:id="78"/>
    </w:p>
    <w:p w:rsidR="00712369" w:rsidRPr="00CB1AB6" w:rsidRDefault="00CB1AB6" w:rsidP="00CB1AB6">
      <w:pPr>
        <w:pStyle w:val="BodyText1"/>
      </w:pPr>
      <w:r>
        <w:t>Info vedr. personerne. En person k</w:t>
      </w:r>
      <w:r w:rsidR="00712369">
        <w:t>an optræde i forskellige sammenhænge som anmelder, betaler, transportør, eller som interne brugere af FlytJord.</w:t>
      </w:r>
    </w:p>
    <w:p w:rsidR="005E095D" w:rsidRDefault="005E095D" w:rsidP="005E095D">
      <w:pPr>
        <w:pStyle w:val="Heading3"/>
      </w:pPr>
      <w:bookmarkStart w:id="79" w:name="_Toc453843048"/>
      <w:r w:rsidRPr="005E095D">
        <w:t>PersonJordmodtager</w:t>
      </w:r>
      <w:bookmarkEnd w:id="79"/>
    </w:p>
    <w:p w:rsidR="00712369" w:rsidRPr="00712369" w:rsidRDefault="00712369" w:rsidP="00712369">
      <w:pPr>
        <w:pStyle w:val="BodyText1"/>
      </w:pPr>
      <w:r>
        <w:t>Tabel til registrering af hvilke personer, som er knyttet til en jordmodtager.</w:t>
      </w:r>
    </w:p>
    <w:p w:rsidR="005E095D" w:rsidRDefault="005E095D" w:rsidP="005E095D">
      <w:pPr>
        <w:pStyle w:val="Heading3"/>
      </w:pPr>
      <w:bookmarkStart w:id="80" w:name="_Toc453843049"/>
      <w:r w:rsidRPr="005E095D">
        <w:t>PersonKommune</w:t>
      </w:r>
      <w:bookmarkEnd w:id="80"/>
    </w:p>
    <w:p w:rsidR="00712369" w:rsidRPr="00712369" w:rsidRDefault="00712369" w:rsidP="00712369">
      <w:pPr>
        <w:pStyle w:val="BodyText1"/>
      </w:pPr>
      <w:r>
        <w:t>Tabel til registrering af hvilke personer, som er knyttet til en kommune.</w:t>
      </w:r>
    </w:p>
    <w:p w:rsidR="005E095D" w:rsidRDefault="005E095D" w:rsidP="005E095D">
      <w:pPr>
        <w:pStyle w:val="Heading3"/>
      </w:pPr>
      <w:bookmarkStart w:id="81" w:name="_Toc453843050"/>
      <w:r w:rsidRPr="005E095D">
        <w:t>PlanlagteStikproever</w:t>
      </w:r>
      <w:bookmarkEnd w:id="81"/>
    </w:p>
    <w:p w:rsidR="00712369" w:rsidRPr="00712369" w:rsidRDefault="00712369" w:rsidP="00712369">
      <w:pPr>
        <w:pStyle w:val="BodyText1"/>
      </w:pPr>
      <w:r>
        <w:t>En miljømedarbejder kan planlægge en stikprøve på det næste vognlæs jord. Info her gemmes i denne tabel.</w:t>
      </w:r>
    </w:p>
    <w:p w:rsidR="005E095D" w:rsidRDefault="005E095D" w:rsidP="005E095D">
      <w:pPr>
        <w:pStyle w:val="Heading3"/>
      </w:pPr>
      <w:bookmarkStart w:id="82" w:name="_Toc453843051"/>
      <w:r w:rsidRPr="005E095D">
        <w:t>Sagsbehandler</w:t>
      </w:r>
      <w:bookmarkEnd w:id="82"/>
    </w:p>
    <w:p w:rsidR="00712369" w:rsidRDefault="00712369" w:rsidP="00712369">
      <w:pPr>
        <w:pStyle w:val="BodyText1"/>
      </w:pPr>
      <w:r>
        <w:t>Info om kommunens sagsbehandler</w:t>
      </w:r>
    </w:p>
    <w:p w:rsidR="005E095D" w:rsidRDefault="005E095D" w:rsidP="005E095D">
      <w:pPr>
        <w:pStyle w:val="Heading3"/>
      </w:pPr>
      <w:bookmarkStart w:id="83" w:name="_Toc453843052"/>
      <w:r w:rsidRPr="005E095D">
        <w:t>StatusAnmeldelse</w:t>
      </w:r>
      <w:bookmarkEnd w:id="83"/>
    </w:p>
    <w:p w:rsidR="00712369" w:rsidRPr="00712369" w:rsidRDefault="00712369" w:rsidP="00712369">
      <w:pPr>
        <w:pStyle w:val="BodyText1"/>
      </w:pPr>
      <w:r>
        <w:t>Tabel til lagring af de status, som en anmeldelse gennemgår</w:t>
      </w:r>
    </w:p>
    <w:p w:rsidR="005E095D" w:rsidRDefault="005E095D" w:rsidP="005E095D">
      <w:pPr>
        <w:pStyle w:val="Heading3"/>
      </w:pPr>
      <w:bookmarkStart w:id="84" w:name="_Toc453843053"/>
      <w:r w:rsidRPr="005E095D">
        <w:t>StatusAnmeldelseType</w:t>
      </w:r>
      <w:bookmarkEnd w:id="84"/>
    </w:p>
    <w:p w:rsidR="00712369" w:rsidRPr="00712369" w:rsidRDefault="00712369" w:rsidP="00712369">
      <w:pPr>
        <w:pStyle w:val="BodyText1"/>
      </w:pPr>
      <w:r>
        <w:t>Kodeliste til de forskellige typer af status på en anmeldelse.</w:t>
      </w:r>
    </w:p>
    <w:p w:rsidR="005E095D" w:rsidRDefault="005E095D" w:rsidP="005E095D">
      <w:pPr>
        <w:pStyle w:val="Heading3"/>
      </w:pPr>
      <w:bookmarkStart w:id="85" w:name="_Toc453843054"/>
      <w:r w:rsidRPr="005E095D">
        <w:lastRenderedPageBreak/>
        <w:t>StatusBetaler</w:t>
      </w:r>
      <w:bookmarkEnd w:id="85"/>
    </w:p>
    <w:p w:rsidR="00712369" w:rsidRPr="00712369" w:rsidRDefault="00712369" w:rsidP="00712369">
      <w:pPr>
        <w:pStyle w:val="BodyText1"/>
      </w:pPr>
      <w:r>
        <w:t>Tabel til lagring af status på en betaler.</w:t>
      </w:r>
    </w:p>
    <w:p w:rsidR="005E095D" w:rsidRDefault="005E095D" w:rsidP="005E095D">
      <w:pPr>
        <w:pStyle w:val="Heading3"/>
      </w:pPr>
      <w:bookmarkStart w:id="86" w:name="_Toc453843055"/>
      <w:r w:rsidRPr="005E095D">
        <w:t>StatusStikproeve</w:t>
      </w:r>
      <w:bookmarkEnd w:id="86"/>
    </w:p>
    <w:p w:rsidR="00712369" w:rsidRPr="00712369" w:rsidRDefault="00712369" w:rsidP="00712369">
      <w:pPr>
        <w:pStyle w:val="BodyText1"/>
      </w:pPr>
      <w:r>
        <w:t>Tabel til lagring af status, som en stikprøve gennemgår.</w:t>
      </w:r>
    </w:p>
    <w:p w:rsidR="005E095D" w:rsidRDefault="005E095D" w:rsidP="005E095D">
      <w:pPr>
        <w:pStyle w:val="Heading3"/>
      </w:pPr>
      <w:bookmarkStart w:id="87" w:name="_Toc453843056"/>
      <w:r w:rsidRPr="005E095D">
        <w:t>StatusStikproeveType</w:t>
      </w:r>
      <w:bookmarkEnd w:id="87"/>
    </w:p>
    <w:p w:rsidR="00712369" w:rsidRPr="00712369" w:rsidRDefault="00712369" w:rsidP="00712369">
      <w:pPr>
        <w:pStyle w:val="BodyText1"/>
      </w:pPr>
      <w:r>
        <w:t>Kodeliste med forskellige typer af status på en stikprøve</w:t>
      </w:r>
    </w:p>
    <w:p w:rsidR="005E095D" w:rsidRDefault="005E095D" w:rsidP="005E095D">
      <w:pPr>
        <w:pStyle w:val="Heading3"/>
      </w:pPr>
      <w:bookmarkStart w:id="88" w:name="_Toc453843057"/>
      <w:r w:rsidRPr="005E095D">
        <w:t>Stikproeve</w:t>
      </w:r>
      <w:bookmarkEnd w:id="88"/>
    </w:p>
    <w:p w:rsidR="00712369" w:rsidRPr="00712369" w:rsidRDefault="00712369" w:rsidP="00712369">
      <w:pPr>
        <w:pStyle w:val="BodyText1"/>
      </w:pPr>
      <w:r>
        <w:t>Info vedr. en stikprøve</w:t>
      </w:r>
    </w:p>
    <w:p w:rsidR="005E095D" w:rsidRDefault="005E095D" w:rsidP="005E095D">
      <w:pPr>
        <w:pStyle w:val="Heading3"/>
      </w:pPr>
      <w:bookmarkStart w:id="89" w:name="_Toc453843058"/>
      <w:r w:rsidRPr="005E095D">
        <w:t>Transportoer</w:t>
      </w:r>
      <w:bookmarkEnd w:id="89"/>
    </w:p>
    <w:p w:rsidR="00712369" w:rsidRPr="00712369" w:rsidRDefault="00712369" w:rsidP="00712369">
      <w:pPr>
        <w:pStyle w:val="BodyText1"/>
      </w:pPr>
      <w:r>
        <w:t>Personen som er transportør på en anmeldelse</w:t>
      </w:r>
    </w:p>
    <w:p w:rsidR="005E095D" w:rsidRDefault="005E095D" w:rsidP="005E095D">
      <w:pPr>
        <w:pStyle w:val="Heading3"/>
      </w:pPr>
      <w:bookmarkStart w:id="90" w:name="_Toc453843059"/>
      <w:r w:rsidRPr="005E095D">
        <w:t>Vognlaes</w:t>
      </w:r>
      <w:bookmarkEnd w:id="90"/>
    </w:p>
    <w:p w:rsidR="00712369" w:rsidRPr="00712369" w:rsidRDefault="00712369" w:rsidP="00712369">
      <w:pPr>
        <w:pStyle w:val="BodyText1"/>
      </w:pPr>
      <w:r>
        <w:t>Anvender modtageranlægget FlytJord og har et bomsystem, kan info vedr. de enkelte vognlæs registreres i denne tabel.</w:t>
      </w:r>
    </w:p>
    <w:p w:rsidR="005E095D" w:rsidRDefault="005E095D" w:rsidP="005E095D">
      <w:pPr>
        <w:pStyle w:val="Heading3"/>
      </w:pPr>
      <w:bookmarkStart w:id="91" w:name="_Toc453843060"/>
      <w:r w:rsidRPr="005E095D">
        <w:t>webpages_Membership</w:t>
      </w:r>
      <w:bookmarkEnd w:id="91"/>
    </w:p>
    <w:p w:rsidR="00712369" w:rsidRPr="00712369" w:rsidRDefault="00712369" w:rsidP="00712369">
      <w:pPr>
        <w:pStyle w:val="BodyText1"/>
      </w:pPr>
      <w:r>
        <w:t>Brugerstyrringstabel</w:t>
      </w:r>
    </w:p>
    <w:p w:rsidR="005E095D" w:rsidRDefault="005E095D" w:rsidP="005E095D">
      <w:pPr>
        <w:pStyle w:val="Heading3"/>
      </w:pPr>
      <w:bookmarkStart w:id="92" w:name="_Toc453843061"/>
      <w:r w:rsidRPr="005E095D">
        <w:t>webpages_OAuthMembership</w:t>
      </w:r>
      <w:bookmarkEnd w:id="92"/>
    </w:p>
    <w:p w:rsidR="00712369" w:rsidRPr="00712369" w:rsidRDefault="00712369" w:rsidP="00712369">
      <w:pPr>
        <w:pStyle w:val="BodyText1"/>
      </w:pPr>
      <w:r>
        <w:t>Brugerstyrringstabel</w:t>
      </w:r>
    </w:p>
    <w:p w:rsidR="005E095D" w:rsidRDefault="005E095D" w:rsidP="005E095D">
      <w:pPr>
        <w:pStyle w:val="Heading3"/>
      </w:pPr>
      <w:bookmarkStart w:id="93" w:name="_Toc453843062"/>
      <w:r w:rsidRPr="005E095D">
        <w:t>webpages_Roles</w:t>
      </w:r>
      <w:bookmarkEnd w:id="93"/>
    </w:p>
    <w:p w:rsidR="00712369" w:rsidRPr="00712369" w:rsidRDefault="00712369" w:rsidP="00712369">
      <w:pPr>
        <w:pStyle w:val="BodyText1"/>
      </w:pPr>
      <w:r>
        <w:t>Brugerstyrringstabel</w:t>
      </w:r>
    </w:p>
    <w:p w:rsidR="00EE4F58" w:rsidRDefault="005E095D" w:rsidP="005E095D">
      <w:pPr>
        <w:pStyle w:val="Heading3"/>
      </w:pPr>
      <w:bookmarkStart w:id="94" w:name="_Toc453843063"/>
      <w:r w:rsidRPr="005E095D">
        <w:t>webpages_UsersInRoles</w:t>
      </w:r>
      <w:bookmarkEnd w:id="94"/>
    </w:p>
    <w:p w:rsidR="00712369" w:rsidRDefault="00712369" w:rsidP="00712369">
      <w:pPr>
        <w:pStyle w:val="BodyText1"/>
      </w:pPr>
      <w:r>
        <w:t>Brugerstyrringstabel</w:t>
      </w:r>
    </w:p>
    <w:p w:rsidR="00903146" w:rsidRDefault="00903146" w:rsidP="00903146">
      <w:pPr>
        <w:pStyle w:val="Heading1"/>
      </w:pPr>
      <w:bookmarkStart w:id="95" w:name="_Toc453843064"/>
      <w:r>
        <w:t>Opsætning</w:t>
      </w:r>
      <w:bookmarkEnd w:id="95"/>
    </w:p>
    <w:p w:rsidR="00903146" w:rsidRDefault="00903146" w:rsidP="00903146">
      <w:pPr>
        <w:pStyle w:val="Heading2"/>
      </w:pPr>
      <w:bookmarkStart w:id="96" w:name="_Toc453843065"/>
      <w:r>
        <w:t>Kommune</w:t>
      </w:r>
      <w:bookmarkEnd w:id="96"/>
    </w:p>
    <w:p w:rsidR="008C7468" w:rsidRDefault="00903146" w:rsidP="008C7468">
      <w:pPr>
        <w:pStyle w:val="Heading3"/>
      </w:pPr>
      <w:bookmarkStart w:id="97" w:name="_Toc453843066"/>
      <w:r>
        <w:t xml:space="preserve">Konfig </w:t>
      </w:r>
      <w:r w:rsidR="008C7468">
        <w:t>tabel</w:t>
      </w:r>
      <w:bookmarkEnd w:id="97"/>
    </w:p>
    <w:p w:rsidR="00532DF2" w:rsidRPr="00532DF2" w:rsidRDefault="00532DF2" w:rsidP="00532DF2">
      <w:pPr>
        <w:pStyle w:val="BodyText1"/>
      </w:pPr>
      <w:r w:rsidRPr="00532DF2">
        <w:t xml:space="preserve">I tabellen Konfig kan NIRAS </w:t>
      </w:r>
      <w:r w:rsidR="00701A21">
        <w:t xml:space="preserve">angive </w:t>
      </w:r>
      <w:r w:rsidRPr="00532DF2">
        <w:t>kommune specifik information, således hver kommune tilk</w:t>
      </w:r>
      <w:r w:rsidR="00701A21">
        <w:t>nyttet FlytJord har indflydelse</w:t>
      </w:r>
      <w:r w:rsidRPr="00532DF2">
        <w:t xml:space="preserve"> på indholdet.</w:t>
      </w:r>
    </w:p>
    <w:p w:rsidR="00532DF2" w:rsidRDefault="00532DF2" w:rsidP="00532DF2">
      <w:pPr>
        <w:pStyle w:val="BodyText1"/>
      </w:pPr>
      <w:r>
        <w:t>Det være sig fx:</w:t>
      </w:r>
    </w:p>
    <w:p w:rsidR="00903146" w:rsidRDefault="008C7468" w:rsidP="00532DF2">
      <w:pPr>
        <w:pStyle w:val="BodyText1"/>
        <w:numPr>
          <w:ilvl w:val="0"/>
          <w:numId w:val="25"/>
        </w:numPr>
      </w:pPr>
      <w:r>
        <w:t>Standard tekster</w:t>
      </w:r>
    </w:p>
    <w:p w:rsidR="00532DF2" w:rsidRDefault="00532DF2" w:rsidP="00532DF2">
      <w:pPr>
        <w:pStyle w:val="BodyText1"/>
        <w:numPr>
          <w:ilvl w:val="0"/>
          <w:numId w:val="25"/>
        </w:numPr>
      </w:pPr>
      <w:r>
        <w:lastRenderedPageBreak/>
        <w:t>Logo på anmeldelse</w:t>
      </w:r>
    </w:p>
    <w:p w:rsidR="00532DF2" w:rsidRDefault="00532DF2" w:rsidP="00532DF2">
      <w:pPr>
        <w:pStyle w:val="BodyText1"/>
        <w:numPr>
          <w:ilvl w:val="0"/>
          <w:numId w:val="25"/>
        </w:numPr>
      </w:pPr>
      <w:r>
        <w:t>Links til kommunes hjemmeside</w:t>
      </w:r>
    </w:p>
    <w:p w:rsidR="00532DF2" w:rsidRDefault="00532DF2" w:rsidP="00532DF2">
      <w:pPr>
        <w:pStyle w:val="BodyText1"/>
        <w:numPr>
          <w:ilvl w:val="0"/>
          <w:numId w:val="25"/>
        </w:numPr>
      </w:pPr>
      <w:r>
        <w:t>Kommunens kontaktoplysninger</w:t>
      </w:r>
    </w:p>
    <w:p w:rsidR="00532DF2" w:rsidRPr="00532DF2" w:rsidRDefault="00532DF2" w:rsidP="00532DF2">
      <w:pPr>
        <w:pStyle w:val="BodyText1"/>
        <w:numPr>
          <w:ilvl w:val="0"/>
          <w:numId w:val="25"/>
        </w:numPr>
      </w:pPr>
      <w:r>
        <w:t>mm.</w:t>
      </w:r>
    </w:p>
    <w:p w:rsidR="00CB6369" w:rsidRDefault="00CB6369" w:rsidP="00CB6369">
      <w:pPr>
        <w:pStyle w:val="Heading3"/>
      </w:pPr>
      <w:bookmarkStart w:id="98" w:name="_Toc453843067"/>
      <w:r>
        <w:t>Kommune tabel</w:t>
      </w:r>
      <w:bookmarkEnd w:id="98"/>
    </w:p>
    <w:p w:rsidR="00532DF2" w:rsidRDefault="00532DF2" w:rsidP="00CB6369">
      <w:r>
        <w:t>Tabellen Kommune indeholder alle landets kommuner. Ud for hver kommune er der angivet om kommunen anvender FlytJord.</w:t>
      </w:r>
    </w:p>
    <w:p w:rsidR="00532DF2" w:rsidRDefault="00532DF2" w:rsidP="00CB6369"/>
    <w:p w:rsidR="00903146" w:rsidRDefault="00903146" w:rsidP="00903146">
      <w:pPr>
        <w:pStyle w:val="Heading2"/>
      </w:pPr>
      <w:bookmarkStart w:id="99" w:name="_Toc453843068"/>
      <w:r>
        <w:t>Jordmodtager</w:t>
      </w:r>
      <w:bookmarkEnd w:id="99"/>
    </w:p>
    <w:p w:rsidR="00267B49" w:rsidRDefault="00267B49" w:rsidP="00CB6369">
      <w:pPr>
        <w:pStyle w:val="BodyText1"/>
      </w:pPr>
      <w:r>
        <w:t xml:space="preserve">I tabellen Jordmodtager lagres de tilgængelige jordmodtager i FlytJord. Aarhus Kommune står for at oprette og vedligeholde jordmodtagerne, ved at logge ind som administrator på websitet. </w:t>
      </w:r>
    </w:p>
    <w:p w:rsidR="00267B49" w:rsidRDefault="00267B49" w:rsidP="00CB6369">
      <w:pPr>
        <w:pStyle w:val="BodyText1"/>
      </w:pPr>
      <w:r>
        <w:t>Tabellen indeholder endvidere oplysninger om Jordmodtageren anvender Fly</w:t>
      </w:r>
      <w:r>
        <w:t>t</w:t>
      </w:r>
      <w:r>
        <w:t>Jord som intern</w:t>
      </w:r>
      <w:r w:rsidR="00864834">
        <w:t>t</w:t>
      </w:r>
      <w:r>
        <w:t xml:space="preserve"> system. Denne indstilling kan kun sættes af NIRAS, da der i forbindelse med at en jordmodtager skal benytte FlytJord, skal ske andre man</w:t>
      </w:r>
      <w:r>
        <w:t>u</w:t>
      </w:r>
      <w:r>
        <w:t>elle opsætninger.</w:t>
      </w:r>
    </w:p>
    <w:p w:rsidR="00267B49" w:rsidRDefault="00267B49" w:rsidP="00CB6369">
      <w:pPr>
        <w:pStyle w:val="BodyText1"/>
      </w:pPr>
      <w:r>
        <w:t xml:space="preserve">Hver jordmodtager kan have </w:t>
      </w:r>
      <w:r w:rsidR="002C7648">
        <w:t>ét</w:t>
      </w:r>
      <w:r>
        <w:t xml:space="preserve"> eller flere modtageranlæg. Modtageranlæggene kan gøres ikke valgbare i FlytJord ved at gøre dem inaktive på siden for admin</w:t>
      </w:r>
      <w:r>
        <w:t>i</w:t>
      </w:r>
      <w:r>
        <w:t>stration af jordmodtageren.</w:t>
      </w:r>
    </w:p>
    <w:p w:rsidR="00CB6369" w:rsidRDefault="00CB6369" w:rsidP="00CB6369">
      <w:pPr>
        <w:pStyle w:val="Heading3"/>
      </w:pPr>
      <w:bookmarkStart w:id="100" w:name="_Toc453843069"/>
      <w:r>
        <w:t>Modtageranlæg</w:t>
      </w:r>
      <w:bookmarkEnd w:id="100"/>
    </w:p>
    <w:p w:rsidR="00267B49" w:rsidRDefault="00267B49" w:rsidP="00267B49">
      <w:pPr>
        <w:pStyle w:val="BodyText1"/>
      </w:pPr>
      <w:r>
        <w:t xml:space="preserve">Tabellen Modtageranlæg indeholder information om modtageranlægget bl.a. </w:t>
      </w:r>
      <w:r w:rsidR="004A35CD">
        <w:t>information</w:t>
      </w:r>
      <w:r>
        <w:t xml:space="preserve"> om modtageranlægget anvender FlytJord og i </w:t>
      </w:r>
      <w:r w:rsidR="004A35CD">
        <w:t>så fald</w:t>
      </w:r>
      <w:r>
        <w:t xml:space="preserve"> med hvilken frekvens der skal foretages stikprøver.</w:t>
      </w:r>
    </w:p>
    <w:p w:rsidR="00033836" w:rsidRDefault="00033836" w:rsidP="00033836">
      <w:pPr>
        <w:pStyle w:val="Heading2"/>
      </w:pPr>
      <w:bookmarkStart w:id="101" w:name="_Toc453843070"/>
      <w:r>
        <w:t>Administrator</w:t>
      </w:r>
      <w:bookmarkEnd w:id="101"/>
    </w:p>
    <w:p w:rsidR="00033836" w:rsidRPr="00033836" w:rsidRDefault="00033836" w:rsidP="00033836">
      <w:pPr>
        <w:pStyle w:val="BodyText1"/>
      </w:pPr>
      <w:r>
        <w:t>Når en kommune eller jordmodtager skal kobles på FlytJord, skal NIRAS man</w:t>
      </w:r>
      <w:r>
        <w:t>u</w:t>
      </w:r>
      <w:r>
        <w:t>elt give en eksisterende bruger rollen som administrator.</w:t>
      </w:r>
    </w:p>
    <w:p w:rsidR="00532DF2" w:rsidRDefault="00532DF2" w:rsidP="00532DF2">
      <w:pPr>
        <w:pStyle w:val="Heading2"/>
      </w:pPr>
      <w:bookmarkStart w:id="102" w:name="_Toc453843071"/>
      <w:r>
        <w:t>Skabeloner til advisering</w:t>
      </w:r>
      <w:bookmarkEnd w:id="102"/>
    </w:p>
    <w:p w:rsidR="00383DDC" w:rsidRDefault="00383DDC" w:rsidP="00383DDC">
      <w:pPr>
        <w:pStyle w:val="BodyText1"/>
      </w:pPr>
      <w:r>
        <w:t>For hver kommune og modtageranlæg, som anvender FlytJord, findes der en række skabeloner, som anvendes i forbindelse med advis.</w:t>
      </w:r>
    </w:p>
    <w:p w:rsidR="00383DDC" w:rsidRPr="00383DDC" w:rsidRDefault="00383DDC" w:rsidP="00383DDC">
      <w:pPr>
        <w:pStyle w:val="BodyText1"/>
      </w:pPr>
      <w:r>
        <w:t xml:space="preserve">Når en ny kommune eller </w:t>
      </w:r>
      <w:r w:rsidR="001A03AB">
        <w:t>modtageranlæg vil anvende FlytJord, skal der</w:t>
      </w:r>
      <w:r w:rsidR="00033836">
        <w:t xml:space="preserve"> oprettes </w:t>
      </w:r>
      <w:r w:rsidR="004A35CD">
        <w:t>et</w:t>
      </w:r>
      <w:r w:rsidR="00033836">
        <w:t xml:space="preserve"> nyt sæt skabeloner, som skal tilpasses til den enkelte kommune eller modt</w:t>
      </w:r>
      <w:r w:rsidR="00033836">
        <w:t>a</w:t>
      </w:r>
      <w:r w:rsidR="00033836">
        <w:t>geranlæg.</w:t>
      </w:r>
    </w:p>
    <w:p w:rsidR="00903146" w:rsidRDefault="00903146" w:rsidP="001756AB">
      <w:pPr>
        <w:pStyle w:val="BodyText1"/>
      </w:pPr>
    </w:p>
    <w:p w:rsidR="00CE6A68" w:rsidRDefault="006F5DAA" w:rsidP="00CB6369">
      <w:pPr>
        <w:pStyle w:val="Heading1"/>
      </w:pPr>
      <w:bookmarkStart w:id="103" w:name="_Toc453843072"/>
      <w:r>
        <w:t>Server</w:t>
      </w:r>
      <w:r w:rsidR="00CE6A68">
        <w:t>miljø</w:t>
      </w:r>
      <w:bookmarkEnd w:id="103"/>
    </w:p>
    <w:p w:rsidR="005B1454" w:rsidRDefault="00CE6A68" w:rsidP="00CE6A68">
      <w:pPr>
        <w:pStyle w:val="Heading2"/>
      </w:pPr>
      <w:bookmarkStart w:id="104" w:name="_Toc453843073"/>
      <w:r>
        <w:t>Webserver</w:t>
      </w:r>
      <w:bookmarkEnd w:id="104"/>
      <w:r>
        <w:t xml:space="preserve"> </w:t>
      </w:r>
    </w:p>
    <w:p w:rsidR="008D34E1" w:rsidRDefault="008D34E1" w:rsidP="008D34E1">
      <w:pPr>
        <w:pStyle w:val="BodyText1"/>
      </w:pPr>
      <w:r>
        <w:t>FlytJord er én webapplikation som indeholder sider til eksterne brugere, interne brugere og brugere på mobil sitet.</w:t>
      </w:r>
    </w:p>
    <w:p w:rsidR="005B1454" w:rsidRDefault="005B1454" w:rsidP="005B1454">
      <w:pPr>
        <w:pStyle w:val="Heading3"/>
      </w:pPr>
      <w:bookmarkStart w:id="105" w:name="_Toc453843074"/>
      <w:r>
        <w:t>Diskplads</w:t>
      </w:r>
      <w:bookmarkEnd w:id="105"/>
    </w:p>
    <w:p w:rsidR="005B1454" w:rsidRDefault="005B1454" w:rsidP="005B1454">
      <w:pPr>
        <w:pStyle w:val="BodyText1"/>
      </w:pPr>
      <w:r>
        <w:t>På webserveren gemmes de dokumenter, som knyttes til anmeldelserne, sti</w:t>
      </w:r>
      <w:r>
        <w:t>k</w:t>
      </w:r>
      <w:r>
        <w:t>prøverne og jordmodtagerne. Filerne gemmes i mapper, som navngives efter det entydige id på objektet som filerne tilhører.</w:t>
      </w:r>
    </w:p>
    <w:p w:rsidR="00CE6A68" w:rsidRDefault="005B1454" w:rsidP="00CE6A68">
      <w:pPr>
        <w:pStyle w:val="Heading2"/>
      </w:pPr>
      <w:bookmarkStart w:id="106" w:name="_Toc453843075"/>
      <w:r>
        <w:t>Server</w:t>
      </w:r>
      <w:r w:rsidR="00CE6A68">
        <w:t>specifikationer</w:t>
      </w:r>
      <w:bookmarkEnd w:id="106"/>
    </w:p>
    <w:tbl>
      <w:tblPr>
        <w:tblW w:w="71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0"/>
        <w:gridCol w:w="4160"/>
      </w:tblGrid>
      <w:tr w:rsidR="00CE6A68" w:rsidRPr="001503B2" w:rsidTr="00CE6A68">
        <w:trPr>
          <w:trHeight w:val="288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OS Name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F37E31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F37E3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Microsoft Windows Server 2008 R2 Standard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6.1.7601 Service Pack 1 Build 7601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 xml:space="preserve">Other OS Description 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Not Available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OS Manufacturer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Microsoft Corporation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System Name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JORDFLYTNING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System Manufacturer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VMware, Inc.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System Model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VMware Virtual Platform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System Type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x64-based PC</w:t>
            </w:r>
          </w:p>
        </w:tc>
      </w:tr>
      <w:tr w:rsidR="00CE6A68" w:rsidRPr="00F12704" w:rsidTr="00CE6A68">
        <w:trPr>
          <w:trHeight w:val="576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A68" w:rsidRPr="005648E4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5648E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Intel(R) Xeon(R) CPU           E5540  @ 2.53GHz, </w:t>
            </w:r>
            <w:r w:rsidRPr="005648E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2527 Mhz, 2 Core(s), 2 Logical Processor(s)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BIOS Version/Date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Phoenix Technologies LTD 6.00, 22-06-2012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SMBIOS Version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2.4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Windows Directory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C:\Windows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System Directory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C:\Windows\system32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Boot Device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\Device\HarddiskVolume1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Locale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Danmark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Hardware Abstraction Layer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Version = "6.1.7601.17514"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User Name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Not Available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Time Zone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Romance Daylight Time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Installed Physical Memory (RAM)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2,00 GB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Total Physical Memory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2,00 GB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Available Physical Memory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291 MB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Total Virtual Memory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4,00 GB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Available Virtual Memory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1,62 GB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Page File Space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2,00 GB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Page File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C:\pagefile.sys</w:t>
            </w:r>
          </w:p>
        </w:tc>
      </w:tr>
    </w:tbl>
    <w:p w:rsidR="00CE6A68" w:rsidRPr="00CE6A68" w:rsidRDefault="00CE6A68" w:rsidP="00CE6A68">
      <w:pPr>
        <w:pStyle w:val="BodyText1"/>
      </w:pPr>
    </w:p>
    <w:p w:rsidR="005B1454" w:rsidRDefault="00CE6A68" w:rsidP="00CE6A68">
      <w:pPr>
        <w:pStyle w:val="Heading2"/>
      </w:pPr>
      <w:bookmarkStart w:id="107" w:name="_Toc453843076"/>
      <w:r>
        <w:t>Databaseserver</w:t>
      </w:r>
      <w:bookmarkEnd w:id="107"/>
      <w:r>
        <w:t xml:space="preserve"> </w:t>
      </w:r>
    </w:p>
    <w:p w:rsidR="005B1454" w:rsidRPr="005B1454" w:rsidRDefault="005B1454" w:rsidP="005B1454">
      <w:pPr>
        <w:pStyle w:val="BodyText1"/>
      </w:pPr>
      <w:r>
        <w:t>Databasen er installeret på en Microsoft SQL Server 2008 Express</w:t>
      </w:r>
    </w:p>
    <w:p w:rsidR="005B1454" w:rsidRDefault="005B1454" w:rsidP="005B1454">
      <w:pPr>
        <w:pStyle w:val="Heading3"/>
      </w:pPr>
      <w:bookmarkStart w:id="108" w:name="_Toc453843077"/>
      <w:r>
        <w:t>Diskplads</w:t>
      </w:r>
      <w:bookmarkEnd w:id="108"/>
    </w:p>
    <w:p w:rsidR="005B1454" w:rsidRDefault="005B1454" w:rsidP="005B1454">
      <w:pPr>
        <w:pStyle w:val="BodyText1"/>
      </w:pPr>
      <w:r>
        <w:t xml:space="preserve">FlytJord har været i drift i 3 mdr. og dataene fylder pt. </w:t>
      </w:r>
      <w:r w:rsidR="00F37E31">
        <w:t>139</w:t>
      </w:r>
      <w:r>
        <w:t xml:space="preserve"> mb</w:t>
      </w:r>
    </w:p>
    <w:p w:rsidR="00CE6A68" w:rsidRDefault="005B1454" w:rsidP="005B1454">
      <w:pPr>
        <w:pStyle w:val="Heading3"/>
      </w:pPr>
      <w:bookmarkStart w:id="109" w:name="_Toc453843078"/>
      <w:r>
        <w:t>Servers</w:t>
      </w:r>
      <w:r w:rsidR="00CE6A68">
        <w:t>pecifikationer</w:t>
      </w:r>
      <w:bookmarkEnd w:id="109"/>
    </w:p>
    <w:tbl>
      <w:tblPr>
        <w:tblW w:w="71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0"/>
        <w:gridCol w:w="4160"/>
      </w:tblGrid>
      <w:tr w:rsidR="00CE6A68" w:rsidRPr="00F12704" w:rsidTr="00CE6A68">
        <w:trPr>
          <w:trHeight w:val="576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OS Name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Microsoft® Windows Server® 2008 </w:t>
            </w:r>
            <w:r w:rsidRPr="00CE6A68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Standard without Hyper-V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6.0.6002 Service Pack 2 Build 6002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 xml:space="preserve">Other OS Description 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Not Available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OS Manufacturer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Microsoft Corporation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System Name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HOSDINF75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System Manufacturer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VMware, Inc.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System Model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VMware Virtual Platform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System Type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x64-based PC</w:t>
            </w:r>
          </w:p>
        </w:tc>
      </w:tr>
      <w:tr w:rsidR="00CE6A68" w:rsidRPr="00F12704" w:rsidTr="00CE6A68">
        <w:trPr>
          <w:trHeight w:val="576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A68" w:rsidRPr="005648E4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5648E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Intel(R) Xeon(R) CPU           E5540  @ 2.53GHz, </w:t>
            </w:r>
            <w:r w:rsidRPr="005648E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2527 Mhz, 1 Core(s), 1 Logical Processor(s)</w:t>
            </w:r>
          </w:p>
        </w:tc>
      </w:tr>
      <w:tr w:rsidR="00CE6A68" w:rsidRPr="00F12704" w:rsidTr="00CE6A68">
        <w:trPr>
          <w:trHeight w:val="576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A68" w:rsidRPr="005648E4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5648E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Intel(R) Xeon(R) CPU           E5540  @ 2.53GHz, </w:t>
            </w:r>
            <w:r w:rsidRPr="005648E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br/>
              <w:t>2527 Mhz, 1 Core(s), 1 Logical Processor(s)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BIOS Version/Date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Phoenix Technologies LTD 6.00, 30-07-2013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SMBIOS Version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2.4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Windows Directory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C:\Windows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System Directory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C:\Windows\system32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Boot Device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\Device\HarddiskVolume1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Locale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Danmark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Hardware Abstraction Layer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Version = "6.0.6002.18005"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User Name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NIRAS-DMZ\infadmin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Time Zone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Romance Daylight Time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Installed Physical Memory (RAM)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3,00 GB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Total Physical Memory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3,00 GB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Available Physical Memory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701 MB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Total Virtual Memory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6,24 GB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Available Virtual Memory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3,84 GB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Page File Space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3,29 GB</w:t>
            </w:r>
          </w:p>
        </w:tc>
      </w:tr>
      <w:tr w:rsidR="00CE6A68" w:rsidRPr="00CE6A68" w:rsidTr="00CE6A68">
        <w:trPr>
          <w:trHeight w:val="288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Page File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A68" w:rsidRPr="00CE6A68" w:rsidRDefault="00CE6A68" w:rsidP="00CE6A68">
            <w:pPr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6A68">
              <w:rPr>
                <w:rFonts w:ascii="Calibri" w:hAnsi="Calibri"/>
                <w:color w:val="000000"/>
                <w:sz w:val="22"/>
                <w:szCs w:val="22"/>
              </w:rPr>
              <w:t>C:\pagefile.sys</w:t>
            </w:r>
          </w:p>
        </w:tc>
      </w:tr>
    </w:tbl>
    <w:p w:rsidR="00CE6A68" w:rsidRPr="00CE6A68" w:rsidRDefault="00CE6A68" w:rsidP="00CE6A68">
      <w:pPr>
        <w:pStyle w:val="BodyText1"/>
      </w:pPr>
    </w:p>
    <w:p w:rsidR="005B1454" w:rsidRDefault="005B1454" w:rsidP="005B1454">
      <w:pPr>
        <w:pStyle w:val="Heading2"/>
      </w:pPr>
      <w:bookmarkStart w:id="110" w:name="_Toc453843079"/>
      <w:r>
        <w:lastRenderedPageBreak/>
        <w:t>Scaleringssenarier</w:t>
      </w:r>
      <w:bookmarkEnd w:id="110"/>
    </w:p>
    <w:p w:rsidR="005B1454" w:rsidRDefault="005B1454" w:rsidP="005B1454">
      <w:pPr>
        <w:pStyle w:val="BodyText1"/>
      </w:pPr>
      <w:r>
        <w:t>Kommer der mange kunder på FlytJord</w:t>
      </w:r>
      <w:r w:rsidR="003B205B">
        <w:t>,</w:t>
      </w:r>
      <w:r>
        <w:t xml:space="preserve"> kan der laves flere installationer af we</w:t>
      </w:r>
      <w:r>
        <w:t>b</w:t>
      </w:r>
      <w:r>
        <w:t>applikationen, som arbejder på den samme database. Endvidere kan</w:t>
      </w:r>
      <w:r w:rsidR="004A35CD">
        <w:t xml:space="preserve"> </w:t>
      </w:r>
      <w:r>
        <w:t>der laves en database for kommunerne øst for Store Bælt og en database vest for Store Bælt.</w:t>
      </w:r>
    </w:p>
    <w:p w:rsidR="005B1454" w:rsidRDefault="005B1454" w:rsidP="005B1454">
      <w:pPr>
        <w:pStyle w:val="Heading2"/>
      </w:pPr>
      <w:bookmarkStart w:id="111" w:name="_Toc453843080"/>
      <w:r>
        <w:t>Netværkshastighed</w:t>
      </w:r>
      <w:bookmarkEnd w:id="111"/>
    </w:p>
    <w:p w:rsidR="005B1454" w:rsidRDefault="005B1454" w:rsidP="005B1454">
      <w:pPr>
        <w:pStyle w:val="BodyText1"/>
      </w:pPr>
      <w:r>
        <w:t xml:space="preserve">Pt. anvendes der en 1 </w:t>
      </w:r>
      <w:r w:rsidR="00F37E31">
        <w:t>G</w:t>
      </w:r>
      <w:r>
        <w:t xml:space="preserve">bit netforbindelse, som deles af alle serverne i NIRAS’ hostingcenter. </w:t>
      </w:r>
    </w:p>
    <w:p w:rsidR="005B1454" w:rsidRPr="004716EF" w:rsidRDefault="005B1454" w:rsidP="005B1454">
      <w:pPr>
        <w:pStyle w:val="BodyText1"/>
      </w:pPr>
      <w:r>
        <w:t xml:space="preserve">Der er ikke foretaget måleringer på hvor meget båndbrede, som FlytJord har brug for i spidsbelastningen. </w:t>
      </w:r>
    </w:p>
    <w:p w:rsidR="001756AB" w:rsidRDefault="00033836" w:rsidP="00CB6369">
      <w:pPr>
        <w:pStyle w:val="Heading1"/>
      </w:pPr>
      <w:bookmarkStart w:id="112" w:name="_Toc453843081"/>
      <w:r>
        <w:t>Ny intern bruger</w:t>
      </w:r>
      <w:bookmarkEnd w:id="112"/>
    </w:p>
    <w:p w:rsidR="00CB6369" w:rsidRDefault="00033836" w:rsidP="00CB6369">
      <w:pPr>
        <w:pStyle w:val="BodyText1"/>
      </w:pPr>
      <w:r>
        <w:t>Nye bruger oprettes på den eksterne side.</w:t>
      </w:r>
    </w:p>
    <w:p w:rsidR="00033836" w:rsidRDefault="00033836" w:rsidP="00CB6369">
      <w:pPr>
        <w:pStyle w:val="BodyText1"/>
      </w:pPr>
      <w:r>
        <w:t xml:space="preserve">Administratoren for hhv. kommune eller jordmodtager søger brugeren frem og tildeler vedkommende de nødvendige </w:t>
      </w:r>
      <w:r w:rsidR="000E7D9D">
        <w:t>rettigheder</w:t>
      </w:r>
      <w:r>
        <w:t>.</w:t>
      </w:r>
    </w:p>
    <w:p w:rsidR="00041B03" w:rsidRDefault="00041B03" w:rsidP="00041B03">
      <w:pPr>
        <w:pStyle w:val="Heading1"/>
      </w:pPr>
      <w:bookmarkStart w:id="113" w:name="_Toc453843082"/>
      <w:r>
        <w:t>Opsætning af ny kunde</w:t>
      </w:r>
      <w:bookmarkEnd w:id="113"/>
    </w:p>
    <w:p w:rsidR="00041B03" w:rsidRPr="00041B03" w:rsidRDefault="00041B03" w:rsidP="00041B03">
      <w:pPr>
        <w:pStyle w:val="BodyText1"/>
      </w:pPr>
      <w:r>
        <w:t>Dokumentationen for snitfladen til opsætning af en kunde findes i separat dok</w:t>
      </w:r>
      <w:r>
        <w:t>u</w:t>
      </w:r>
      <w:r>
        <w:t>ment: ”</w:t>
      </w:r>
      <w:r w:rsidRPr="00041B03">
        <w:t>Opsætning af ny kunde.docx</w:t>
      </w:r>
      <w:r>
        <w:t>”</w:t>
      </w:r>
    </w:p>
    <w:p w:rsidR="00041B03" w:rsidRDefault="00041B03" w:rsidP="00041B03">
      <w:pPr>
        <w:pStyle w:val="Heading1"/>
      </w:pPr>
      <w:bookmarkStart w:id="114" w:name="_Toc453843083"/>
      <w:r>
        <w:t>Bomsystem – snitflade</w:t>
      </w:r>
      <w:bookmarkEnd w:id="114"/>
    </w:p>
    <w:p w:rsidR="00041B03" w:rsidRDefault="00041B03" w:rsidP="00041B03">
      <w:pPr>
        <w:pStyle w:val="BodyText1"/>
      </w:pPr>
      <w:r>
        <w:t>Dokumentationen for snitfladen til bomsystemet findes i separat dokument: ”</w:t>
      </w:r>
      <w:r w:rsidRPr="00041B03">
        <w:t>Bomsystem</w:t>
      </w:r>
      <w:r w:rsidR="00BE0403">
        <w:t xml:space="preserve"> - s</w:t>
      </w:r>
      <w:r w:rsidRPr="00041B03">
        <w:t>nitflade.docx</w:t>
      </w:r>
      <w:r>
        <w:t>”</w:t>
      </w:r>
    </w:p>
    <w:p w:rsidR="00041B03" w:rsidRDefault="00041B03" w:rsidP="00041B03">
      <w:pPr>
        <w:pStyle w:val="Heading1"/>
      </w:pPr>
      <w:bookmarkStart w:id="115" w:name="_Toc453843084"/>
      <w:r>
        <w:t>Installationsvejledning</w:t>
      </w:r>
      <w:bookmarkEnd w:id="115"/>
    </w:p>
    <w:p w:rsidR="00041B03" w:rsidRDefault="00757832" w:rsidP="00757832">
      <w:pPr>
        <w:pStyle w:val="Heading2"/>
      </w:pPr>
      <w:bookmarkStart w:id="116" w:name="_Toc453843085"/>
      <w:r>
        <w:t>FlytJord Website</w:t>
      </w:r>
      <w:bookmarkEnd w:id="116"/>
    </w:p>
    <w:p w:rsidR="00757832" w:rsidRDefault="00757832" w:rsidP="00757832">
      <w:pPr>
        <w:pStyle w:val="BodyText1"/>
      </w:pPr>
      <w:r>
        <w:t>Der oprettes en webapplikation i Internet Information Serveren (IIS).</w:t>
      </w:r>
    </w:p>
    <w:p w:rsidR="002A5A8B" w:rsidRDefault="002A5A8B" w:rsidP="002A5A8B">
      <w:pPr>
        <w:pStyle w:val="Heading3"/>
      </w:pPr>
      <w:bookmarkStart w:id="117" w:name="_Toc453843086"/>
      <w:r>
        <w:t>Konfigurationsfiler</w:t>
      </w:r>
      <w:bookmarkEnd w:id="117"/>
    </w:p>
    <w:p w:rsidR="00757832" w:rsidRDefault="00757832" w:rsidP="00757832">
      <w:pPr>
        <w:pStyle w:val="BodyText1"/>
      </w:pPr>
      <w:r>
        <w:t xml:space="preserve">Opsætningsfilen </w:t>
      </w:r>
      <w:r w:rsidRPr="00757832">
        <w:t>NLog.config</w:t>
      </w:r>
      <w:r>
        <w:t xml:space="preserve"> til NLog tilpasses mht. mailopsætning og database forbindelse.</w:t>
      </w:r>
    </w:p>
    <w:p w:rsidR="00757832" w:rsidRDefault="00757832" w:rsidP="00757832">
      <w:pPr>
        <w:pStyle w:val="BodyText1"/>
      </w:pPr>
      <w:r>
        <w:t>Opsætningsfilen Web.config til web applikationen tilpasses mht.</w:t>
      </w:r>
    </w:p>
    <w:p w:rsidR="00757832" w:rsidRDefault="00757832" w:rsidP="00757832">
      <w:pPr>
        <w:pStyle w:val="BodyText1"/>
        <w:numPr>
          <w:ilvl w:val="0"/>
          <w:numId w:val="28"/>
        </w:numPr>
      </w:pPr>
      <w:r>
        <w:t>Filplacering</w:t>
      </w:r>
    </w:p>
    <w:p w:rsidR="00757832" w:rsidRDefault="00757832" w:rsidP="00757832">
      <w:pPr>
        <w:pStyle w:val="BodyText1"/>
        <w:numPr>
          <w:ilvl w:val="0"/>
          <w:numId w:val="28"/>
        </w:numPr>
      </w:pPr>
      <w:r>
        <w:t>Databaseforbindelser</w:t>
      </w:r>
    </w:p>
    <w:p w:rsidR="00757832" w:rsidRDefault="00757832" w:rsidP="00757832">
      <w:pPr>
        <w:pStyle w:val="BodyText1"/>
        <w:numPr>
          <w:ilvl w:val="0"/>
          <w:numId w:val="28"/>
        </w:numPr>
      </w:pPr>
      <w:r>
        <w:t>Referencer til eksterne services</w:t>
      </w:r>
    </w:p>
    <w:p w:rsidR="00757832" w:rsidRDefault="00757832" w:rsidP="00757832">
      <w:pPr>
        <w:pStyle w:val="BodyText1"/>
        <w:numPr>
          <w:ilvl w:val="0"/>
          <w:numId w:val="28"/>
        </w:numPr>
      </w:pPr>
      <w:r>
        <w:lastRenderedPageBreak/>
        <w:t>Mail indstillinger.</w:t>
      </w:r>
    </w:p>
    <w:p w:rsidR="002A5A8B" w:rsidRDefault="002A5A8B" w:rsidP="002A5A8B">
      <w:pPr>
        <w:pStyle w:val="Heading2"/>
      </w:pPr>
      <w:bookmarkStart w:id="118" w:name="_Toc453843087"/>
      <w:r>
        <w:t>PDF – Service</w:t>
      </w:r>
      <w:bookmarkEnd w:id="118"/>
    </w:p>
    <w:p w:rsidR="002A5A8B" w:rsidRDefault="002A5A8B" w:rsidP="002A5A8B">
      <w:pPr>
        <w:pStyle w:val="BodyText1"/>
      </w:pPr>
      <w:r>
        <w:t>PD</w:t>
      </w:r>
      <w:r w:rsidR="004A35CD">
        <w:t>F servicen</w:t>
      </w:r>
      <w:r>
        <w:t xml:space="preserve"> er en asp.net webservice. Servicen konvertere en websiden til en url om til en PDF fil.</w:t>
      </w:r>
    </w:p>
    <w:p w:rsidR="002A5A8B" w:rsidRDefault="002A5A8B" w:rsidP="002A5A8B">
      <w:pPr>
        <w:pStyle w:val="BodyText1"/>
      </w:pPr>
      <w:r>
        <w:t xml:space="preserve">PDF servicen installeres som en anden webapplikation på </w:t>
      </w:r>
      <w:r w:rsidR="00397B46">
        <w:t>en webserver. Der er ikke krav om at denne webapplikation skal ligge på samme server som FlytJord.</w:t>
      </w:r>
    </w:p>
    <w:p w:rsidR="00397B46" w:rsidRPr="002A5A8B" w:rsidRDefault="00397B46" w:rsidP="002A5A8B">
      <w:pPr>
        <w:pStyle w:val="BodyText1"/>
      </w:pPr>
      <w:r>
        <w:t>W</w:t>
      </w:r>
      <w:r w:rsidR="00B177DA">
        <w:t>ebapplikationen konfiguration tilpasse i filen web.config</w:t>
      </w:r>
    </w:p>
    <w:p w:rsidR="002A5A8B" w:rsidRDefault="002A5A8B" w:rsidP="002A5A8B">
      <w:pPr>
        <w:pStyle w:val="Heading2"/>
      </w:pPr>
      <w:bookmarkStart w:id="119" w:name="_Toc453843088"/>
      <w:r>
        <w:t>Fildrev</w:t>
      </w:r>
      <w:bookmarkEnd w:id="119"/>
    </w:p>
    <w:p w:rsidR="002A5A8B" w:rsidRDefault="002A5A8B" w:rsidP="002A5A8B">
      <w:pPr>
        <w:pStyle w:val="BodyText1"/>
      </w:pPr>
      <w:r>
        <w:t>Der er brug for at konfigurere en filstruktur i forbindelse med FlytJord - brugerne kan uploade filer, FlytJord genere</w:t>
      </w:r>
      <w:r w:rsidR="003B205B">
        <w:t>re</w:t>
      </w:r>
      <w:r>
        <w:t xml:space="preserve"> godkendte anmeldelser som PDF filer, osv.</w:t>
      </w:r>
    </w:p>
    <w:p w:rsidR="00C63459" w:rsidRDefault="002A5A8B" w:rsidP="002A5A8B">
      <w:pPr>
        <w:pStyle w:val="BodyText1"/>
      </w:pPr>
      <w:r>
        <w:t>Fildrevet kan med fordel placeres på en anden harddisk på FlytJord webserv</w:t>
      </w:r>
      <w:r>
        <w:t>e</w:t>
      </w:r>
      <w:r>
        <w:t>ren.</w:t>
      </w:r>
    </w:p>
    <w:p w:rsidR="00C63459" w:rsidRDefault="003B205B" w:rsidP="002A5A8B">
      <w:pPr>
        <w:pStyle w:val="BodyText1"/>
      </w:pPr>
      <w:r>
        <w:t>Billedet</w:t>
      </w:r>
      <w:r w:rsidR="00C63459">
        <w:t xml:space="preserve"> nedenfor viser hvilke mapper som indgår i FlytJord opsætningen.</w:t>
      </w:r>
    </w:p>
    <w:p w:rsidR="00C7365C" w:rsidRDefault="00C7365C" w:rsidP="002A5A8B">
      <w:pPr>
        <w:pStyle w:val="BodyText1"/>
      </w:pPr>
      <w:r>
        <w:rPr>
          <w:noProof/>
          <w:lang w:eastAsia="da-DK"/>
        </w:rPr>
        <w:drawing>
          <wp:inline distT="0" distB="0" distL="0" distR="0" wp14:anchorId="7429D848" wp14:editId="045B3BFE">
            <wp:extent cx="2651990" cy="1790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8B" w:rsidRDefault="002A5A8B" w:rsidP="002A5A8B">
      <w:pPr>
        <w:pStyle w:val="BodyText1"/>
      </w:pPr>
      <w:r>
        <w:t>Skal FlytJord installeres på en ny server skal mappe strukturen kopieres over på den nye server.</w:t>
      </w:r>
    </w:p>
    <w:p w:rsidR="002A5A8B" w:rsidRDefault="001F0BA6" w:rsidP="001F0BA6">
      <w:pPr>
        <w:pStyle w:val="Heading2"/>
      </w:pPr>
      <w:bookmarkStart w:id="120" w:name="_Toc453843089"/>
      <w:r w:rsidRPr="001F0BA6">
        <w:t>Niras.Jordflytning.ServiceTrigger</w:t>
      </w:r>
      <w:bookmarkEnd w:id="120"/>
    </w:p>
    <w:p w:rsidR="0054551E" w:rsidRDefault="00B177DA" w:rsidP="00B177DA">
      <w:pPr>
        <w:pStyle w:val="BodyText1"/>
      </w:pPr>
      <w:r>
        <w:t>På FlytJord serveren skal der opsættes et ”Scheduled job”</w:t>
      </w:r>
      <w:r w:rsidR="0054551E">
        <w:t xml:space="preserve"> som skal køres kl</w:t>
      </w:r>
      <w:r w:rsidR="003B205B">
        <w:t>.</w:t>
      </w:r>
      <w:r w:rsidR="0054551E">
        <w:t xml:space="preserve"> 03</w:t>
      </w:r>
      <w:r w:rsidR="003B205B">
        <w:t>:</w:t>
      </w:r>
      <w:r w:rsidR="0054551E">
        <w:t xml:space="preserve">00. </w:t>
      </w:r>
    </w:p>
    <w:p w:rsidR="0054551E" w:rsidRDefault="0054551E" w:rsidP="00B177DA">
      <w:pPr>
        <w:pStyle w:val="BodyText1"/>
      </w:pPr>
      <w:r>
        <w:t xml:space="preserve">Jobbet </w:t>
      </w:r>
      <w:r w:rsidR="001F0BA6">
        <w:t xml:space="preserve">starter </w:t>
      </w:r>
      <w:r w:rsidR="001F0BA6" w:rsidRPr="001F0BA6">
        <w:t>Niras.Jordflytning.ServiceTrigger</w:t>
      </w:r>
      <w:r w:rsidR="001F0BA6">
        <w:t xml:space="preserve">, som </w:t>
      </w:r>
      <w:r>
        <w:t>henter landets vejnavne fra en ekstern adresseservice og cacher dem.</w:t>
      </w:r>
    </w:p>
    <w:p w:rsidR="00B177DA" w:rsidRDefault="001F0BA6" w:rsidP="00B177DA">
      <w:pPr>
        <w:pStyle w:val="BodyText1"/>
      </w:pPr>
      <w:r w:rsidRPr="001F0BA6">
        <w:t>Niras.Jordflytning.ServiceTrigger</w:t>
      </w:r>
      <w:r>
        <w:t xml:space="preserve"> </w:t>
      </w:r>
      <w:r w:rsidR="0054551E">
        <w:t>afslutter også anmeldelser, hvis sidste kørsel</w:t>
      </w:r>
      <w:r w:rsidR="0054551E">
        <w:t>s</w:t>
      </w:r>
      <w:r w:rsidR="0054551E">
        <w:t>dato er overskredet med x antal dage.</w:t>
      </w:r>
    </w:p>
    <w:p w:rsidR="009B15FA" w:rsidRDefault="00170AFF" w:rsidP="00B177DA">
      <w:pPr>
        <w:pStyle w:val="BodyText1"/>
      </w:pPr>
      <w:r w:rsidRPr="00170AFF">
        <w:lastRenderedPageBreak/>
        <w:t>Niras.Jordflytning.ServiceTrigger</w:t>
      </w:r>
      <w:r>
        <w:t xml:space="preserve"> konfigureres i filen </w:t>
      </w:r>
      <w:r w:rsidRPr="00170AFF">
        <w:t>Niras.Jordflytning.ServiceTrigger.exe.config</w:t>
      </w:r>
      <w:r w:rsidR="00CD0608">
        <w:t xml:space="preserve"> mht.</w:t>
      </w:r>
    </w:p>
    <w:p w:rsidR="00CD0608" w:rsidRDefault="00CD0608" w:rsidP="00CD0608">
      <w:pPr>
        <w:pStyle w:val="BodyText1"/>
        <w:numPr>
          <w:ilvl w:val="0"/>
          <w:numId w:val="28"/>
        </w:numPr>
      </w:pPr>
      <w:r>
        <w:t>Database forbindelse</w:t>
      </w:r>
    </w:p>
    <w:p w:rsidR="00CD0608" w:rsidRDefault="00CD0608" w:rsidP="00CD0608">
      <w:pPr>
        <w:pStyle w:val="BodyText1"/>
        <w:numPr>
          <w:ilvl w:val="0"/>
          <w:numId w:val="28"/>
        </w:numPr>
      </w:pPr>
      <w:r>
        <w:t>Links til FlytJord</w:t>
      </w:r>
    </w:p>
    <w:p w:rsidR="00170AFF" w:rsidRPr="00B177DA" w:rsidRDefault="00CD0608" w:rsidP="00CD0608">
      <w:pPr>
        <w:pStyle w:val="BodyText1"/>
        <w:numPr>
          <w:ilvl w:val="0"/>
          <w:numId w:val="28"/>
        </w:numPr>
      </w:pPr>
      <w:r>
        <w:t>Antal uger i forbindelse med afslutning af forældet anmeldelser.</w:t>
      </w:r>
      <w:r w:rsidRPr="00B177DA">
        <w:t xml:space="preserve"> </w:t>
      </w:r>
    </w:p>
    <w:p w:rsidR="00CB6369" w:rsidRPr="001756AB" w:rsidRDefault="00CB6369" w:rsidP="001756AB">
      <w:pPr>
        <w:pStyle w:val="BodyText1"/>
      </w:pPr>
    </w:p>
    <w:p w:rsidR="008C7468" w:rsidRPr="008C7468" w:rsidRDefault="008C7468" w:rsidP="008C7468">
      <w:pPr>
        <w:pStyle w:val="BodyText1"/>
      </w:pPr>
      <w:bookmarkStart w:id="121" w:name="bmkStart"/>
      <w:bookmarkStart w:id="122" w:name="_Toc281399681"/>
      <w:bookmarkEnd w:id="121"/>
      <w:bookmarkEnd w:id="122"/>
    </w:p>
    <w:sectPr w:rsidR="008C7468" w:rsidRPr="008C7468" w:rsidSect="002C386E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2268" w:right="1134" w:bottom="2268" w:left="360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904" w:rsidRDefault="00AB3904">
      <w:r>
        <w:separator/>
      </w:r>
    </w:p>
  </w:endnote>
  <w:endnote w:type="continuationSeparator" w:id="0">
    <w:p w:rsidR="00AB3904" w:rsidRDefault="00AB3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9640" w:tblpY="15253"/>
      <w:tblOverlap w:val="never"/>
      <w:tblW w:w="113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134"/>
    </w:tblGrid>
    <w:tr w:rsidR="00C9066E" w:rsidRPr="003A0C01" w:rsidTr="002C386E">
      <w:tc>
        <w:tcPr>
          <w:tcW w:w="1080" w:type="dxa"/>
        </w:tcPr>
        <w:p w:rsidR="00C9066E" w:rsidRPr="00914CD4" w:rsidRDefault="00C9066E" w:rsidP="002C386E">
          <w:pPr>
            <w:pStyle w:val="Bottomlinetext"/>
            <w:jc w:val="right"/>
            <w:rPr>
              <w:rStyle w:val="PageNumber"/>
            </w:rPr>
          </w:pPr>
          <w:r w:rsidRPr="00914CD4">
            <w:rPr>
              <w:rStyle w:val="PageNumber"/>
            </w:rPr>
            <w:fldChar w:fldCharType="begin"/>
          </w:r>
          <w:r w:rsidRPr="00914CD4">
            <w:rPr>
              <w:rStyle w:val="PageNumber"/>
            </w:rPr>
            <w:instrText xml:space="preserve"> PAGE   \* MERGEFORMAT </w:instrText>
          </w:r>
          <w:r w:rsidRPr="00914CD4">
            <w:rPr>
              <w:rStyle w:val="PageNumber"/>
            </w:rPr>
            <w:fldChar w:fldCharType="separate"/>
          </w:r>
          <w:r w:rsidR="00192B12">
            <w:rPr>
              <w:rStyle w:val="PageNumber"/>
              <w:noProof/>
            </w:rPr>
            <w:t>25</w:t>
          </w:r>
          <w:r w:rsidRPr="00914CD4">
            <w:rPr>
              <w:rStyle w:val="PageNumber"/>
            </w:rPr>
            <w:fldChar w:fldCharType="end"/>
          </w:r>
        </w:p>
      </w:tc>
    </w:tr>
  </w:tbl>
  <w:p w:rsidR="00C9066E" w:rsidRDefault="00C9066E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9541510</wp:posOffset>
              </wp:positionV>
              <wp:extent cx="1421765" cy="0"/>
              <wp:effectExtent l="6350" t="6985" r="10160" b="12065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42176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51.3pt" to="168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page">
                <wp:posOffset>2286000</wp:posOffset>
              </wp:positionH>
              <wp:positionV relativeFrom="page">
                <wp:posOffset>9541510</wp:posOffset>
              </wp:positionV>
              <wp:extent cx="4554220" cy="0"/>
              <wp:effectExtent l="9525" t="6985" r="8255" b="12065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5422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0pt,751.3pt" to="538.6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" strokeweight=".2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1135" w:tblpY="15027"/>
      <w:tblOverlap w:val="never"/>
      <w:tblW w:w="9641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40"/>
      <w:gridCol w:w="227"/>
      <w:gridCol w:w="2240"/>
      <w:gridCol w:w="227"/>
      <w:gridCol w:w="2240"/>
      <w:gridCol w:w="227"/>
      <w:gridCol w:w="2240"/>
    </w:tblGrid>
    <w:tr w:rsidR="00C9066E" w:rsidRPr="002F72C3" w:rsidTr="002C386E">
      <w:trPr>
        <w:trHeight w:hRule="exact" w:val="170"/>
      </w:trPr>
      <w:tc>
        <w:tcPr>
          <w:tcW w:w="2240" w:type="dxa"/>
          <w:tcBorders>
            <w:top w:val="single" w:sz="2" w:space="0" w:color="auto"/>
          </w:tcBorders>
        </w:tcPr>
        <w:p w:rsidR="00C9066E" w:rsidRPr="002F72C3" w:rsidRDefault="00C9066E" w:rsidP="002C386E">
          <w:pPr>
            <w:pStyle w:val="Bottomlinetext"/>
          </w:pPr>
        </w:p>
      </w:tc>
      <w:tc>
        <w:tcPr>
          <w:tcW w:w="227" w:type="dxa"/>
        </w:tcPr>
        <w:p w:rsidR="00C9066E" w:rsidRPr="002F72C3" w:rsidRDefault="00C9066E" w:rsidP="002C386E">
          <w:pPr>
            <w:pStyle w:val="Bottomlinetext"/>
          </w:pPr>
        </w:p>
      </w:tc>
      <w:tc>
        <w:tcPr>
          <w:tcW w:w="2240" w:type="dxa"/>
          <w:tcBorders>
            <w:top w:val="single" w:sz="2" w:space="0" w:color="auto"/>
          </w:tcBorders>
        </w:tcPr>
        <w:p w:rsidR="00C9066E" w:rsidRPr="00E5042A" w:rsidRDefault="00C9066E" w:rsidP="002C386E">
          <w:pPr>
            <w:pStyle w:val="Bottomlinetext"/>
          </w:pPr>
        </w:p>
      </w:tc>
      <w:tc>
        <w:tcPr>
          <w:tcW w:w="227" w:type="dxa"/>
        </w:tcPr>
        <w:p w:rsidR="00C9066E" w:rsidRPr="00E5042A" w:rsidRDefault="00C9066E" w:rsidP="002C386E">
          <w:pPr>
            <w:pStyle w:val="Bottomlinetext"/>
          </w:pPr>
        </w:p>
      </w:tc>
      <w:tc>
        <w:tcPr>
          <w:tcW w:w="2240" w:type="dxa"/>
          <w:tcBorders>
            <w:top w:val="single" w:sz="2" w:space="0" w:color="auto"/>
          </w:tcBorders>
        </w:tcPr>
        <w:p w:rsidR="00C9066E" w:rsidRPr="00E5042A" w:rsidRDefault="00C9066E" w:rsidP="002C386E">
          <w:pPr>
            <w:pStyle w:val="Bottomlinetext"/>
          </w:pPr>
        </w:p>
      </w:tc>
      <w:tc>
        <w:tcPr>
          <w:tcW w:w="227" w:type="dxa"/>
        </w:tcPr>
        <w:p w:rsidR="00C9066E" w:rsidRPr="00E5042A" w:rsidRDefault="00C9066E" w:rsidP="002C386E">
          <w:pPr>
            <w:pStyle w:val="Bottomlinetext"/>
          </w:pPr>
        </w:p>
      </w:tc>
      <w:tc>
        <w:tcPr>
          <w:tcW w:w="2240" w:type="dxa"/>
          <w:tcBorders>
            <w:top w:val="single" w:sz="2" w:space="0" w:color="auto"/>
          </w:tcBorders>
        </w:tcPr>
        <w:p w:rsidR="00C9066E" w:rsidRPr="00E5042A" w:rsidRDefault="00C9066E" w:rsidP="002C386E">
          <w:pPr>
            <w:pStyle w:val="Bottomlinetext"/>
          </w:pPr>
        </w:p>
      </w:tc>
    </w:tr>
    <w:tr w:rsidR="00C9066E" w:rsidRPr="00AE5240" w:rsidTr="002C386E">
      <w:trPr>
        <w:trHeight w:val="584"/>
      </w:trPr>
      <w:tc>
        <w:tcPr>
          <w:tcW w:w="2240" w:type="dxa"/>
        </w:tcPr>
        <w:p w:rsidR="00C9066E" w:rsidRPr="00FD71CA" w:rsidRDefault="00C9066E" w:rsidP="002C386E">
          <w:pPr>
            <w:pStyle w:val="BottomlinetextBold"/>
          </w:pPr>
          <w:bookmarkStart w:id="128" w:name="bmkAfsSelskab"/>
          <w:bookmarkEnd w:id="128"/>
          <w:r>
            <w:t>NIRAS A/S</w:t>
          </w:r>
        </w:p>
        <w:p w:rsidR="00C9066E" w:rsidRDefault="00C9066E" w:rsidP="002C386E">
          <w:pPr>
            <w:pStyle w:val="Bottomlinetext"/>
          </w:pPr>
          <w:bookmarkStart w:id="129" w:name="bmkAfsAdresse"/>
          <w:bookmarkEnd w:id="129"/>
          <w:r>
            <w:t>Vestre Havnepromenade 9</w:t>
          </w:r>
        </w:p>
        <w:p w:rsidR="00C9066E" w:rsidRDefault="00C9066E" w:rsidP="002C386E">
          <w:pPr>
            <w:pStyle w:val="Bottomlinetext"/>
          </w:pPr>
          <w:r>
            <w:t>Postboks 119</w:t>
          </w:r>
        </w:p>
        <w:p w:rsidR="00C9066E" w:rsidRPr="002F72C3" w:rsidRDefault="00C9066E" w:rsidP="002C386E">
          <w:pPr>
            <w:pStyle w:val="Bottomlinetext"/>
          </w:pPr>
          <w:bookmarkStart w:id="130" w:name="bmkAfsPostnrBy"/>
          <w:bookmarkEnd w:id="130"/>
          <w:r>
            <w:t>9100 Aalborg</w:t>
          </w:r>
        </w:p>
      </w:tc>
      <w:tc>
        <w:tcPr>
          <w:tcW w:w="227" w:type="dxa"/>
        </w:tcPr>
        <w:p w:rsidR="00C9066E" w:rsidRPr="002F72C3" w:rsidRDefault="00C9066E" w:rsidP="002C386E">
          <w:pPr>
            <w:pStyle w:val="Bottomlinetext"/>
          </w:pPr>
        </w:p>
      </w:tc>
      <w:tc>
        <w:tcPr>
          <w:tcW w:w="2240" w:type="dxa"/>
        </w:tcPr>
        <w:p w:rsidR="00C9066E" w:rsidRPr="00E5042A" w:rsidRDefault="00C9066E" w:rsidP="002C386E">
          <w:pPr>
            <w:pStyle w:val="Bottomlinetext"/>
          </w:pPr>
          <w:bookmarkStart w:id="131" w:name="bmkCVR1"/>
          <w:bookmarkEnd w:id="131"/>
          <w:r>
            <w:t>CVR-nr. 37295728</w:t>
          </w:r>
        </w:p>
        <w:p w:rsidR="00C9066E" w:rsidRPr="00E5042A" w:rsidRDefault="00C9066E" w:rsidP="002C386E">
          <w:pPr>
            <w:pStyle w:val="Bottomlinetext"/>
          </w:pPr>
          <w:bookmarkStart w:id="132" w:name="bmkFRI1"/>
          <w:bookmarkEnd w:id="132"/>
          <w:r>
            <w:t>Tilsluttet FRI</w:t>
          </w:r>
        </w:p>
        <w:p w:rsidR="00C9066E" w:rsidRPr="00E5042A" w:rsidRDefault="00C9066E" w:rsidP="002C386E">
          <w:pPr>
            <w:pStyle w:val="Bottomlinetext"/>
          </w:pPr>
          <w:bookmarkStart w:id="133" w:name="bmkAfsWebadresse"/>
          <w:bookmarkEnd w:id="133"/>
          <w:r>
            <w:t>www.niras.dk</w:t>
          </w:r>
        </w:p>
      </w:tc>
      <w:tc>
        <w:tcPr>
          <w:tcW w:w="227" w:type="dxa"/>
        </w:tcPr>
        <w:p w:rsidR="00C9066E" w:rsidRPr="00E5042A" w:rsidRDefault="00C9066E" w:rsidP="002C386E">
          <w:pPr>
            <w:pStyle w:val="Bottomlinetext"/>
          </w:pPr>
        </w:p>
      </w:tc>
      <w:tc>
        <w:tcPr>
          <w:tcW w:w="2240" w:type="dxa"/>
        </w:tcPr>
        <w:p w:rsidR="00C9066E" w:rsidRPr="00AE5240" w:rsidRDefault="00C9066E" w:rsidP="002C386E">
          <w:pPr>
            <w:pStyle w:val="Bottomlinetext"/>
            <w:tabs>
              <w:tab w:val="left" w:pos="284"/>
            </w:tabs>
            <w:rPr>
              <w:lang w:val="fr-FR"/>
            </w:rPr>
          </w:pPr>
          <w:bookmarkStart w:id="134" w:name="bmkAfsTelefon"/>
          <w:bookmarkEnd w:id="134"/>
          <w:r w:rsidRPr="00AE5240">
            <w:rPr>
              <w:lang w:val="fr-FR"/>
            </w:rPr>
            <w:t>T:</w:t>
          </w:r>
          <w:r w:rsidRPr="00AE5240">
            <w:rPr>
              <w:lang w:val="fr-FR"/>
            </w:rPr>
            <w:tab/>
            <w:t>+45 9630 6400</w:t>
          </w:r>
        </w:p>
        <w:p w:rsidR="00C9066E" w:rsidRPr="00AE5240" w:rsidRDefault="00C9066E" w:rsidP="002C386E">
          <w:pPr>
            <w:pStyle w:val="Bottomlinetext"/>
            <w:tabs>
              <w:tab w:val="left" w:pos="284"/>
            </w:tabs>
            <w:rPr>
              <w:lang w:val="fr-FR"/>
            </w:rPr>
          </w:pPr>
          <w:bookmarkStart w:id="135" w:name="bmkAfsFax"/>
          <w:bookmarkEnd w:id="135"/>
          <w:r w:rsidRPr="00AE5240">
            <w:rPr>
              <w:lang w:val="fr-FR"/>
            </w:rPr>
            <w:t>F:</w:t>
          </w:r>
          <w:r w:rsidRPr="00AE5240">
            <w:rPr>
              <w:lang w:val="fr-FR"/>
            </w:rPr>
            <w:tab/>
            <w:t>+45 9630 6474</w:t>
          </w:r>
        </w:p>
        <w:p w:rsidR="00C9066E" w:rsidRPr="00AE5240" w:rsidRDefault="00C9066E" w:rsidP="002C386E">
          <w:pPr>
            <w:pStyle w:val="Bottomlinetext"/>
            <w:tabs>
              <w:tab w:val="left" w:pos="284"/>
            </w:tabs>
            <w:rPr>
              <w:lang w:val="fr-FR"/>
            </w:rPr>
          </w:pPr>
          <w:bookmarkStart w:id="136" w:name="bmkAfsEmail"/>
          <w:bookmarkEnd w:id="136"/>
          <w:r w:rsidRPr="00AE5240">
            <w:rPr>
              <w:lang w:val="fr-FR"/>
            </w:rPr>
            <w:t>E:</w:t>
          </w:r>
          <w:r w:rsidRPr="00AE5240">
            <w:rPr>
              <w:lang w:val="fr-FR"/>
            </w:rPr>
            <w:tab/>
            <w:t>niras@niras.dk</w:t>
          </w:r>
        </w:p>
      </w:tc>
      <w:tc>
        <w:tcPr>
          <w:tcW w:w="227" w:type="dxa"/>
        </w:tcPr>
        <w:p w:rsidR="00C9066E" w:rsidRPr="00AE5240" w:rsidRDefault="00C9066E" w:rsidP="002C386E">
          <w:pPr>
            <w:pStyle w:val="Bottomlinetext"/>
            <w:rPr>
              <w:lang w:val="fr-FR"/>
            </w:rPr>
          </w:pPr>
        </w:p>
      </w:tc>
      <w:tc>
        <w:tcPr>
          <w:tcW w:w="2240" w:type="dxa"/>
        </w:tcPr>
        <w:p w:rsidR="00C9066E" w:rsidRPr="00AE5240" w:rsidRDefault="00C9066E" w:rsidP="002C386E">
          <w:pPr>
            <w:pStyle w:val="Bottomlinetext"/>
            <w:tabs>
              <w:tab w:val="left" w:pos="284"/>
            </w:tabs>
            <w:rPr>
              <w:lang w:val="fr-FR"/>
            </w:rPr>
          </w:pPr>
          <w:bookmarkStart w:id="137" w:name="bmkAfsDirekteTelefon"/>
          <w:bookmarkEnd w:id="137"/>
          <w:r w:rsidRPr="00AE5240">
            <w:rPr>
              <w:lang w:val="fr-FR"/>
            </w:rPr>
            <w:t>D:</w:t>
          </w:r>
          <w:r w:rsidRPr="00AE5240">
            <w:rPr>
              <w:lang w:val="fr-FR"/>
            </w:rPr>
            <w:tab/>
            <w:t>9630 6493</w:t>
          </w:r>
        </w:p>
        <w:p w:rsidR="00C9066E" w:rsidRPr="00AE5240" w:rsidRDefault="00C9066E" w:rsidP="002C386E">
          <w:pPr>
            <w:pStyle w:val="Bottomlinetext"/>
            <w:tabs>
              <w:tab w:val="left" w:pos="284"/>
            </w:tabs>
            <w:rPr>
              <w:lang w:val="fr-FR"/>
            </w:rPr>
          </w:pPr>
          <w:bookmarkStart w:id="138" w:name="bmkAfsMobil"/>
          <w:bookmarkEnd w:id="138"/>
          <w:r w:rsidRPr="00AE5240">
            <w:rPr>
              <w:lang w:val="fr-FR"/>
            </w:rPr>
            <w:t>E:</w:t>
          </w:r>
          <w:r w:rsidRPr="00AE5240">
            <w:rPr>
              <w:lang w:val="fr-FR"/>
            </w:rPr>
            <w:tab/>
            <w:t>kve@niras.dk</w:t>
          </w:r>
        </w:p>
        <w:p w:rsidR="00C9066E" w:rsidRPr="00AE5240" w:rsidRDefault="00C9066E" w:rsidP="002C386E">
          <w:pPr>
            <w:pStyle w:val="Bottomlinetext"/>
            <w:tabs>
              <w:tab w:val="left" w:pos="284"/>
            </w:tabs>
            <w:rPr>
              <w:lang w:val="fr-FR"/>
            </w:rPr>
          </w:pPr>
          <w:bookmarkStart w:id="139" w:name="bmkAfsDirekteEmail"/>
          <w:bookmarkEnd w:id="139"/>
        </w:p>
      </w:tc>
    </w:tr>
  </w:tbl>
  <w:p w:rsidR="00C9066E" w:rsidRPr="00AE5240" w:rsidRDefault="00C9066E">
    <w:pPr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904" w:rsidRDefault="00AB3904">
      <w:r>
        <w:separator/>
      </w:r>
    </w:p>
  </w:footnote>
  <w:footnote w:type="continuationSeparator" w:id="0">
    <w:p w:rsidR="00AB3904" w:rsidRDefault="00AB39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66E" w:rsidRPr="003A0C01" w:rsidRDefault="00C9066E">
    <w:r>
      <w:rPr>
        <w:noProof/>
      </w:rPr>
      <w:drawing>
        <wp:anchor distT="0" distB="0" distL="114300" distR="114300" simplePos="0" relativeHeight="251662848" behindDoc="0" locked="0" layoutInCell="1" allowOverlap="1">
          <wp:simplePos x="0" y="0"/>
          <wp:positionH relativeFrom="page">
            <wp:posOffset>719455</wp:posOffset>
          </wp:positionH>
          <wp:positionV relativeFrom="page">
            <wp:posOffset>402590</wp:posOffset>
          </wp:positionV>
          <wp:extent cx="962891" cy="297872"/>
          <wp:effectExtent l="0" t="0" r="8890" b="6985"/>
          <wp:wrapNone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891" cy="2978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A875C1B" wp14:editId="35E56A73">
              <wp:simplePos x="0" y="0"/>
              <wp:positionH relativeFrom="page">
                <wp:posOffset>2286000</wp:posOffset>
              </wp:positionH>
              <wp:positionV relativeFrom="page">
                <wp:posOffset>1141095</wp:posOffset>
              </wp:positionV>
              <wp:extent cx="4554220" cy="0"/>
              <wp:effectExtent l="9525" t="7620" r="8255" b="1143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5422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0pt,89.85pt" to="538.6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D319452" wp14:editId="3213DFC3">
              <wp:simplePos x="0" y="0"/>
              <wp:positionH relativeFrom="page">
                <wp:posOffset>720090</wp:posOffset>
              </wp:positionH>
              <wp:positionV relativeFrom="page">
                <wp:posOffset>1141095</wp:posOffset>
              </wp:positionV>
              <wp:extent cx="1421765" cy="0"/>
              <wp:effectExtent l="5715" t="7620" r="10795" b="1143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42176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9.85pt" to="168.65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" strokeweight=".2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2" w:rightFromText="142" w:vertAnchor="page" w:horzAnchor="page" w:tblpX="8534" w:tblpY="710"/>
      <w:tblOverlap w:val="never"/>
      <w:tblW w:w="0" w:type="auto"/>
      <w:tblBorders>
        <w:top w:val="single" w:sz="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40"/>
    </w:tblGrid>
    <w:tr w:rsidR="00C9066E" w:rsidRPr="00352821" w:rsidTr="00F65D0D">
      <w:trPr>
        <w:trHeight w:hRule="exact" w:val="442"/>
      </w:trPr>
      <w:tc>
        <w:tcPr>
          <w:tcW w:w="2240" w:type="dxa"/>
          <w:vAlign w:val="bottom"/>
        </w:tcPr>
        <w:p w:rsidR="00C9066E" w:rsidRPr="00352821" w:rsidRDefault="00C9066E" w:rsidP="002C386E">
          <w:pPr>
            <w:pStyle w:val="Documenttitle"/>
          </w:pPr>
          <w:bookmarkStart w:id="123" w:name="bmkSkabelonnavn1"/>
          <w:bookmarkEnd w:id="123"/>
          <w:r>
            <w:t>Notat</w:t>
          </w:r>
        </w:p>
      </w:tc>
    </w:tr>
  </w:tbl>
  <w:p w:rsidR="00C9066E" w:rsidRPr="005066DB" w:rsidRDefault="00C9066E" w:rsidP="002C386E">
    <w:pPr>
      <w:rPr>
        <w:szCs w:val="19"/>
      </w:rPr>
    </w:pPr>
    <w:r>
      <w:rPr>
        <w:noProof/>
        <w:szCs w:val="19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page">
            <wp:posOffset>719455</wp:posOffset>
          </wp:positionH>
          <wp:positionV relativeFrom="page">
            <wp:posOffset>402590</wp:posOffset>
          </wp:positionV>
          <wp:extent cx="962891" cy="297872"/>
          <wp:effectExtent l="0" t="0" r="8890" b="6985"/>
          <wp:wrapNone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891" cy="2978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9066E" w:rsidRPr="005066DB" w:rsidRDefault="00C9066E" w:rsidP="002C386E">
    <w:pPr>
      <w:rPr>
        <w:szCs w:val="19"/>
      </w:rPr>
    </w:pPr>
  </w:p>
  <w:p w:rsidR="00C9066E" w:rsidRPr="005066DB" w:rsidRDefault="00C9066E" w:rsidP="002C386E">
    <w:pPr>
      <w:rPr>
        <w:szCs w:val="19"/>
      </w:rPr>
    </w:pPr>
  </w:p>
  <w:p w:rsidR="00C9066E" w:rsidRPr="005066DB" w:rsidRDefault="00C9066E" w:rsidP="002C386E">
    <w:pPr>
      <w:rPr>
        <w:szCs w:val="19"/>
      </w:rPr>
    </w:pPr>
  </w:p>
  <w:p w:rsidR="00C9066E" w:rsidRPr="005066DB" w:rsidRDefault="00C9066E" w:rsidP="002C386E">
    <w:pPr>
      <w:rPr>
        <w:szCs w:val="19"/>
      </w:rPr>
    </w:pPr>
  </w:p>
  <w:p w:rsidR="00C9066E" w:rsidRDefault="00C9066E" w:rsidP="002C386E">
    <w:pPr>
      <w:rPr>
        <w:szCs w:val="19"/>
      </w:rPr>
    </w:pPr>
  </w:p>
  <w:p w:rsidR="00C9066E" w:rsidRPr="005066DB" w:rsidRDefault="00C9066E" w:rsidP="002C386E">
    <w:pPr>
      <w:rPr>
        <w:szCs w:val="19"/>
      </w:rPr>
    </w:pPr>
  </w:p>
  <w:p w:rsidR="00C9066E" w:rsidRPr="005066DB" w:rsidRDefault="00C9066E" w:rsidP="002C386E">
    <w:pPr>
      <w:rPr>
        <w:szCs w:val="19"/>
      </w:rPr>
    </w:pPr>
  </w:p>
  <w:p w:rsidR="00C9066E" w:rsidRPr="005066DB" w:rsidRDefault="00C9066E" w:rsidP="002C386E">
    <w:pPr>
      <w:rPr>
        <w:szCs w:val="19"/>
      </w:rPr>
    </w:pPr>
  </w:p>
  <w:p w:rsidR="00C9066E" w:rsidRDefault="00C9066E" w:rsidP="002C386E">
    <w:pPr>
      <w:rPr>
        <w:szCs w:val="19"/>
      </w:rPr>
    </w:pPr>
  </w:p>
  <w:p w:rsidR="00C9066E" w:rsidRPr="005066DB" w:rsidRDefault="00C9066E" w:rsidP="002C386E">
    <w:pPr>
      <w:rPr>
        <w:szCs w:val="19"/>
      </w:rPr>
    </w:pPr>
  </w:p>
  <w:p w:rsidR="00C9066E" w:rsidRDefault="00C9066E" w:rsidP="002C386E">
    <w:pPr>
      <w:rPr>
        <w:sz w:val="16"/>
        <w:szCs w:val="16"/>
      </w:rPr>
    </w:pPr>
  </w:p>
  <w:p w:rsidR="00C9066E" w:rsidRPr="00552473" w:rsidRDefault="00C9066E" w:rsidP="002C386E">
    <w:pPr>
      <w:rPr>
        <w:sz w:val="16"/>
        <w:szCs w:val="16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080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3060700</wp:posOffset>
              </wp:positionV>
              <wp:extent cx="1421765" cy="1511935"/>
              <wp:effectExtent l="0" t="0" r="6985" b="12065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1765" cy="151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66E" w:rsidRDefault="00192B12" w:rsidP="00967A79">
                          <w:pPr>
                            <w:pStyle w:val="BottomlinetextBold"/>
                          </w:pPr>
                          <w:r>
                            <w:t>23</w:t>
                          </w:r>
                          <w:r w:rsidR="00C9066E">
                            <w:t xml:space="preserve">. </w:t>
                          </w:r>
                          <w:r>
                            <w:t>august</w:t>
                          </w:r>
                          <w:r w:rsidR="00C9066E">
                            <w:t xml:space="preserve"> 201</w:t>
                          </w:r>
                          <w:r w:rsidR="0024602B">
                            <w:t>6</w:t>
                          </w:r>
                        </w:p>
                        <w:p w:rsidR="00C9066E" w:rsidRDefault="00C9066E" w:rsidP="00967A79">
                          <w:pPr>
                            <w:pStyle w:val="Bottomlinetext"/>
                          </w:pPr>
                        </w:p>
                        <w:p w:rsidR="00C9066E" w:rsidRDefault="00C9066E" w:rsidP="00967A79">
                          <w:pPr>
                            <w:pStyle w:val="Bottomlinetext"/>
                          </w:pPr>
                          <w:bookmarkStart w:id="124" w:name="bmkNumre1"/>
                          <w:bookmarkStart w:id="125" w:name="bmkKorrekturData"/>
                          <w:bookmarkEnd w:id="124"/>
                          <w:bookmarkEnd w:id="125"/>
                          <w:r>
                            <w:t>Udarbejdet af KVE</w:t>
                          </w:r>
                          <w:r w:rsidR="00192B12">
                            <w:br/>
                            <w:t>Opdateret af TOK</w:t>
                          </w:r>
                        </w:p>
                        <w:p w:rsidR="00C9066E" w:rsidRDefault="00C9066E" w:rsidP="00967A79">
                          <w:pPr>
                            <w:pStyle w:val="Bottomlinetext"/>
                          </w:pPr>
                          <w:r>
                            <w:t xml:space="preserve">Kontrolleret af  </w:t>
                          </w:r>
                        </w:p>
                        <w:p w:rsidR="00C9066E" w:rsidRDefault="00C9066E" w:rsidP="00967A79">
                          <w:pPr>
                            <w:pStyle w:val="Bottomlinetext"/>
                          </w:pPr>
                          <w:r>
                            <w:t xml:space="preserve">Godkendt af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56.7pt;margin-top:241pt;width:111.95pt;height:119.0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vqYrQIAAKo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" filled="f" stroked="f">
              <v:textbox inset="0,0,0,0">
                <w:txbxContent>
                  <w:p w:rsidR="00C9066E" w:rsidRDefault="00192B12" w:rsidP="00967A79">
                    <w:pPr>
                      <w:pStyle w:val="BottomlinetextBold"/>
                    </w:pPr>
                    <w:r>
                      <w:t>23</w:t>
                    </w:r>
                    <w:r w:rsidR="00C9066E">
                      <w:t xml:space="preserve">. </w:t>
                    </w:r>
                    <w:r>
                      <w:t>august</w:t>
                    </w:r>
                    <w:r w:rsidR="00C9066E">
                      <w:t xml:space="preserve"> 201</w:t>
                    </w:r>
                    <w:r w:rsidR="0024602B">
                      <w:t>6</w:t>
                    </w:r>
                  </w:p>
                  <w:p w:rsidR="00C9066E" w:rsidRDefault="00C9066E" w:rsidP="00967A79">
                    <w:pPr>
                      <w:pStyle w:val="Bottomlinetext"/>
                    </w:pPr>
                  </w:p>
                  <w:p w:rsidR="00C9066E" w:rsidRDefault="00C9066E" w:rsidP="00967A79">
                    <w:pPr>
                      <w:pStyle w:val="Bottomlinetext"/>
                    </w:pPr>
                    <w:bookmarkStart w:id="126" w:name="bmkNumre1"/>
                    <w:bookmarkStart w:id="127" w:name="bmkKorrekturData"/>
                    <w:bookmarkEnd w:id="126"/>
                    <w:bookmarkEnd w:id="127"/>
                    <w:r>
                      <w:t>Udarbejdet af KVE</w:t>
                    </w:r>
                    <w:r w:rsidR="00192B12">
                      <w:br/>
                      <w:t>Opdateret af TOK</w:t>
                    </w:r>
                  </w:p>
                  <w:p w:rsidR="00C9066E" w:rsidRDefault="00C9066E" w:rsidP="00967A79">
                    <w:pPr>
                      <w:pStyle w:val="Bottomlinetext"/>
                    </w:pPr>
                    <w:r>
                      <w:t xml:space="preserve">Kontrolleret af  </w:t>
                    </w:r>
                  </w:p>
                  <w:p w:rsidR="00C9066E" w:rsidRDefault="00C9066E" w:rsidP="00967A79">
                    <w:pPr>
                      <w:pStyle w:val="Bottomlinetext"/>
                    </w:pPr>
                    <w:r>
                      <w:t xml:space="preserve">Godkendt af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2682240</wp:posOffset>
              </wp:positionV>
              <wp:extent cx="1403985" cy="0"/>
              <wp:effectExtent l="5715" t="5715" r="9525" b="13335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40398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211.2pt" to="167.25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BvaGQIAADIEAAAOAAAAZHJzL2Uyb0RvYy54bWysU02P2yAQvVfqf0DcE9uJN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" strokeweight=".25pt">
              <w10:wrap anchorx="page" anchory="page"/>
            </v:line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2286000</wp:posOffset>
              </wp:positionH>
              <wp:positionV relativeFrom="page">
                <wp:posOffset>2682240</wp:posOffset>
              </wp:positionV>
              <wp:extent cx="4554220" cy="0"/>
              <wp:effectExtent l="9525" t="5715" r="8255" b="1333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5422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0pt,211.2pt" to="538.6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Ha8EQIAACgEAAAOAAAAZHJzL2Uyb0RvYy54bWysU8GO2jAQvVfqP1i+QxI2U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" strokeweight=".2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87466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A9FA4DC6"/>
    <w:lvl w:ilvl="0">
      <w:start w:val="1"/>
      <w:numFmt w:val="bullet"/>
      <w:pStyle w:val="ListBullet"/>
      <w:lvlText w:val="―"/>
      <w:lvlJc w:val="left"/>
      <w:pPr>
        <w:ind w:left="360" w:hanging="360"/>
      </w:pPr>
      <w:rPr>
        <w:rFonts w:ascii="Arial" w:hAnsi="Arial" w:hint="default"/>
      </w:rPr>
    </w:lvl>
  </w:abstractNum>
  <w:abstractNum w:abstractNumId="2">
    <w:nsid w:val="01345316"/>
    <w:multiLevelType w:val="multilevel"/>
    <w:tmpl w:val="5072B414"/>
    <w:lvl w:ilvl="0">
      <w:start w:val="1"/>
      <w:numFmt w:val="decimal"/>
      <w:pStyle w:val="NormalNumbering"/>
      <w:lvlText w:val="%1."/>
      <w:lvlJc w:val="right"/>
      <w:pPr>
        <w:tabs>
          <w:tab w:val="num" w:pos="0"/>
        </w:tabs>
        <w:ind w:left="0" w:hanging="227"/>
      </w:pPr>
      <w:rPr>
        <w:rFonts w:ascii="Arial" w:hAnsi="Arial" w:hint="default"/>
        <w:b w:val="0"/>
        <w:i w:val="0"/>
        <w:sz w:val="19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</w:abstractNum>
  <w:abstractNum w:abstractNumId="3">
    <w:nsid w:val="065C3196"/>
    <w:multiLevelType w:val="hybridMultilevel"/>
    <w:tmpl w:val="231C2E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D4DFB"/>
    <w:multiLevelType w:val="multilevel"/>
    <w:tmpl w:val="A060FCAE"/>
    <w:lvl w:ilvl="0">
      <w:start w:val="1"/>
      <w:numFmt w:val="bullet"/>
      <w:pStyle w:val="Normal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27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27"/>
        </w:tabs>
        <w:ind w:left="680" w:hanging="22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27"/>
        </w:tabs>
        <w:ind w:left="907" w:hanging="22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27"/>
        </w:tabs>
        <w:ind w:left="1134" w:hanging="22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27"/>
        </w:tabs>
        <w:ind w:left="1361" w:hanging="22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27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27"/>
        </w:tabs>
        <w:ind w:left="1814" w:hanging="226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27"/>
        </w:tabs>
        <w:ind w:left="2041" w:hanging="227"/>
      </w:pPr>
      <w:rPr>
        <w:rFonts w:ascii="Symbol" w:hAnsi="Symbol" w:hint="default"/>
      </w:rPr>
    </w:lvl>
  </w:abstractNum>
  <w:abstractNum w:abstractNumId="5">
    <w:nsid w:val="13752867"/>
    <w:multiLevelType w:val="multilevel"/>
    <w:tmpl w:val="94A298E0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hanging="227"/>
      </w:pPr>
      <w:rPr>
        <w:rFonts w:ascii="Arial" w:hAnsi="Arial" w:hint="default"/>
        <w:b/>
        <w:i w:val="0"/>
        <w:caps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0" w:hanging="22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0" w:hanging="227"/>
      </w:pPr>
      <w:rPr>
        <w:rFonts w:ascii="Arial" w:hAnsi="Arial" w:hint="default"/>
        <w:b w:val="0"/>
        <w:i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right"/>
      <w:pPr>
        <w:tabs>
          <w:tab w:val="num" w:pos="0"/>
        </w:tabs>
        <w:ind w:left="0" w:hanging="227"/>
      </w:pPr>
      <w:rPr>
        <w:rFonts w:ascii="Arial" w:hAnsi="Arial" w:hint="default"/>
        <w:b w:val="0"/>
        <w:i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</w:abstractNum>
  <w:abstractNum w:abstractNumId="6">
    <w:nsid w:val="1EE30FF2"/>
    <w:multiLevelType w:val="hybridMultilevel"/>
    <w:tmpl w:val="BDA04C7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EA0AF8"/>
    <w:multiLevelType w:val="hybridMultilevel"/>
    <w:tmpl w:val="E2402E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9771C8"/>
    <w:multiLevelType w:val="hybridMultilevel"/>
    <w:tmpl w:val="CF2C42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5763E5"/>
    <w:multiLevelType w:val="hybridMultilevel"/>
    <w:tmpl w:val="1F9E5F28"/>
    <w:lvl w:ilvl="0" w:tplc="BB9E4C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F901B6"/>
    <w:multiLevelType w:val="hybridMultilevel"/>
    <w:tmpl w:val="B372D1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192DEA"/>
    <w:multiLevelType w:val="hybridMultilevel"/>
    <w:tmpl w:val="5F800D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8B18AA"/>
    <w:multiLevelType w:val="hybridMultilevel"/>
    <w:tmpl w:val="7C72BC80"/>
    <w:lvl w:ilvl="0" w:tplc="BB9E4C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16F31"/>
    <w:multiLevelType w:val="hybridMultilevel"/>
    <w:tmpl w:val="D16E1386"/>
    <w:lvl w:ilvl="0" w:tplc="2D2C6C3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F40E78"/>
    <w:multiLevelType w:val="hybridMultilevel"/>
    <w:tmpl w:val="AAC259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9336DF"/>
    <w:multiLevelType w:val="hybridMultilevel"/>
    <w:tmpl w:val="753020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B838F5"/>
    <w:multiLevelType w:val="hybridMultilevel"/>
    <w:tmpl w:val="A88220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450A9E"/>
    <w:multiLevelType w:val="hybridMultilevel"/>
    <w:tmpl w:val="F5F2EC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927C71"/>
    <w:multiLevelType w:val="hybridMultilevel"/>
    <w:tmpl w:val="B0F4FD4E"/>
    <w:lvl w:ilvl="0" w:tplc="A1163EAC">
      <w:start w:val="13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6D4472"/>
    <w:multiLevelType w:val="hybridMultilevel"/>
    <w:tmpl w:val="048CF1B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5F15E0"/>
    <w:multiLevelType w:val="hybridMultilevel"/>
    <w:tmpl w:val="ECCCD3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DE4810"/>
    <w:multiLevelType w:val="hybridMultilevel"/>
    <w:tmpl w:val="B504CB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1"/>
  </w:num>
  <w:num w:numId="6">
    <w:abstractNumId w:val="1"/>
  </w:num>
  <w:num w:numId="7">
    <w:abstractNumId w:val="0"/>
  </w:num>
  <w:num w:numId="8">
    <w:abstractNumId w:val="0"/>
  </w:num>
  <w:num w:numId="9">
    <w:abstractNumId w:val="4"/>
  </w:num>
  <w:num w:numId="10">
    <w:abstractNumId w:val="2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19"/>
  </w:num>
  <w:num w:numId="20">
    <w:abstractNumId w:val="7"/>
  </w:num>
  <w:num w:numId="21">
    <w:abstractNumId w:val="11"/>
  </w:num>
  <w:num w:numId="22">
    <w:abstractNumId w:val="17"/>
  </w:num>
  <w:num w:numId="23">
    <w:abstractNumId w:val="10"/>
  </w:num>
  <w:num w:numId="24">
    <w:abstractNumId w:val="3"/>
  </w:num>
  <w:num w:numId="25">
    <w:abstractNumId w:val="6"/>
  </w:num>
  <w:num w:numId="26">
    <w:abstractNumId w:val="14"/>
  </w:num>
  <w:num w:numId="27">
    <w:abstractNumId w:val="21"/>
  </w:num>
  <w:num w:numId="28">
    <w:abstractNumId w:val="13"/>
  </w:num>
  <w:num w:numId="29">
    <w:abstractNumId w:val="18"/>
  </w:num>
  <w:num w:numId="30">
    <w:abstractNumId w:val="5"/>
  </w:num>
  <w:num w:numId="31">
    <w:abstractNumId w:val="5"/>
  </w:num>
  <w:num w:numId="32">
    <w:abstractNumId w:val="5"/>
  </w:num>
  <w:num w:numId="33">
    <w:abstractNumId w:val="8"/>
  </w:num>
  <w:num w:numId="34">
    <w:abstractNumId w:val="20"/>
  </w:num>
  <w:num w:numId="35">
    <w:abstractNumId w:val="15"/>
  </w:num>
  <w:num w:numId="36">
    <w:abstractNumId w:val="16"/>
  </w:num>
  <w:num w:numId="37">
    <w:abstractNumId w:val="12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fsendernavn" w:val="Kristian Vester"/>
    <w:docVar w:name="firma" w:val="NIRAS"/>
    <w:docVar w:name="sprog" w:val="Danish"/>
  </w:docVars>
  <w:rsids>
    <w:rsidRoot w:val="00AE5240"/>
    <w:rsid w:val="00005016"/>
    <w:rsid w:val="00033836"/>
    <w:rsid w:val="00035383"/>
    <w:rsid w:val="000362E8"/>
    <w:rsid w:val="00041B03"/>
    <w:rsid w:val="00055D37"/>
    <w:rsid w:val="000667F4"/>
    <w:rsid w:val="00082356"/>
    <w:rsid w:val="000E0730"/>
    <w:rsid w:val="000E0AE4"/>
    <w:rsid w:val="000E7D9D"/>
    <w:rsid w:val="000F6B30"/>
    <w:rsid w:val="000F7916"/>
    <w:rsid w:val="00112F74"/>
    <w:rsid w:val="0012214D"/>
    <w:rsid w:val="001503B2"/>
    <w:rsid w:val="00170AFF"/>
    <w:rsid w:val="001756AB"/>
    <w:rsid w:val="00192B12"/>
    <w:rsid w:val="001A03AB"/>
    <w:rsid w:val="001E67F3"/>
    <w:rsid w:val="001F0BA6"/>
    <w:rsid w:val="00207884"/>
    <w:rsid w:val="00212094"/>
    <w:rsid w:val="00226606"/>
    <w:rsid w:val="00242EEA"/>
    <w:rsid w:val="0024602B"/>
    <w:rsid w:val="0025661A"/>
    <w:rsid w:val="00267B49"/>
    <w:rsid w:val="0027426A"/>
    <w:rsid w:val="00284174"/>
    <w:rsid w:val="00292F76"/>
    <w:rsid w:val="002A5A8B"/>
    <w:rsid w:val="002C096A"/>
    <w:rsid w:val="002C386E"/>
    <w:rsid w:val="002C7648"/>
    <w:rsid w:val="002D539B"/>
    <w:rsid w:val="002D7965"/>
    <w:rsid w:val="002E215E"/>
    <w:rsid w:val="002F368D"/>
    <w:rsid w:val="0030337F"/>
    <w:rsid w:val="003119BD"/>
    <w:rsid w:val="00383DDC"/>
    <w:rsid w:val="00397B46"/>
    <w:rsid w:val="003A458D"/>
    <w:rsid w:val="003B205B"/>
    <w:rsid w:val="003B38BA"/>
    <w:rsid w:val="003E6C12"/>
    <w:rsid w:val="00422C7E"/>
    <w:rsid w:val="0043651A"/>
    <w:rsid w:val="004446DE"/>
    <w:rsid w:val="0046588C"/>
    <w:rsid w:val="004716EF"/>
    <w:rsid w:val="00473690"/>
    <w:rsid w:val="00475D96"/>
    <w:rsid w:val="00494483"/>
    <w:rsid w:val="004A35CD"/>
    <w:rsid w:val="004C7215"/>
    <w:rsid w:val="004D5AC3"/>
    <w:rsid w:val="004E4A5A"/>
    <w:rsid w:val="004E516F"/>
    <w:rsid w:val="004F124B"/>
    <w:rsid w:val="00532DF2"/>
    <w:rsid w:val="005428B7"/>
    <w:rsid w:val="0054551E"/>
    <w:rsid w:val="00552473"/>
    <w:rsid w:val="005648E4"/>
    <w:rsid w:val="00571B2C"/>
    <w:rsid w:val="00573FB9"/>
    <w:rsid w:val="00594390"/>
    <w:rsid w:val="005A1ADD"/>
    <w:rsid w:val="005B1454"/>
    <w:rsid w:val="005D3E84"/>
    <w:rsid w:val="005E095D"/>
    <w:rsid w:val="005F2B58"/>
    <w:rsid w:val="00641066"/>
    <w:rsid w:val="00647BBF"/>
    <w:rsid w:val="00653501"/>
    <w:rsid w:val="00696B0B"/>
    <w:rsid w:val="006B12AD"/>
    <w:rsid w:val="006B63BD"/>
    <w:rsid w:val="006D1311"/>
    <w:rsid w:val="006F5DAA"/>
    <w:rsid w:val="00701A21"/>
    <w:rsid w:val="00701DBC"/>
    <w:rsid w:val="00711BFF"/>
    <w:rsid w:val="00712369"/>
    <w:rsid w:val="00715114"/>
    <w:rsid w:val="00722A43"/>
    <w:rsid w:val="0075246F"/>
    <w:rsid w:val="00757832"/>
    <w:rsid w:val="007944AE"/>
    <w:rsid w:val="007D3C2C"/>
    <w:rsid w:val="007D71B9"/>
    <w:rsid w:val="007F4305"/>
    <w:rsid w:val="00816E97"/>
    <w:rsid w:val="00821CC6"/>
    <w:rsid w:val="008516C2"/>
    <w:rsid w:val="0086142D"/>
    <w:rsid w:val="00864834"/>
    <w:rsid w:val="00884EC0"/>
    <w:rsid w:val="00886949"/>
    <w:rsid w:val="008919C3"/>
    <w:rsid w:val="008C7468"/>
    <w:rsid w:val="008D34E1"/>
    <w:rsid w:val="008E6821"/>
    <w:rsid w:val="008E6C26"/>
    <w:rsid w:val="008F5C63"/>
    <w:rsid w:val="009029F8"/>
    <w:rsid w:val="00903146"/>
    <w:rsid w:val="00923901"/>
    <w:rsid w:val="00933255"/>
    <w:rsid w:val="00947C82"/>
    <w:rsid w:val="0095402B"/>
    <w:rsid w:val="00957411"/>
    <w:rsid w:val="00957D24"/>
    <w:rsid w:val="00962062"/>
    <w:rsid w:val="00962FE2"/>
    <w:rsid w:val="00967A79"/>
    <w:rsid w:val="00976FA0"/>
    <w:rsid w:val="009775FE"/>
    <w:rsid w:val="009A247F"/>
    <w:rsid w:val="009B0F25"/>
    <w:rsid w:val="009B15FA"/>
    <w:rsid w:val="009B1C45"/>
    <w:rsid w:val="009C15B2"/>
    <w:rsid w:val="009E1B61"/>
    <w:rsid w:val="00A369A4"/>
    <w:rsid w:val="00A40B52"/>
    <w:rsid w:val="00A62F9E"/>
    <w:rsid w:val="00A70430"/>
    <w:rsid w:val="00A821EC"/>
    <w:rsid w:val="00A97FE3"/>
    <w:rsid w:val="00AA3213"/>
    <w:rsid w:val="00AB3904"/>
    <w:rsid w:val="00AD32EB"/>
    <w:rsid w:val="00AD5884"/>
    <w:rsid w:val="00AD7732"/>
    <w:rsid w:val="00AE0BC8"/>
    <w:rsid w:val="00AE5240"/>
    <w:rsid w:val="00AF78AA"/>
    <w:rsid w:val="00B04658"/>
    <w:rsid w:val="00B12C3E"/>
    <w:rsid w:val="00B1535B"/>
    <w:rsid w:val="00B177DA"/>
    <w:rsid w:val="00B21A4D"/>
    <w:rsid w:val="00B22825"/>
    <w:rsid w:val="00B42657"/>
    <w:rsid w:val="00B446ED"/>
    <w:rsid w:val="00B65E5F"/>
    <w:rsid w:val="00BA74F2"/>
    <w:rsid w:val="00BB2790"/>
    <w:rsid w:val="00BC1DF2"/>
    <w:rsid w:val="00BC61AD"/>
    <w:rsid w:val="00BD1CF4"/>
    <w:rsid w:val="00BD671B"/>
    <w:rsid w:val="00BE0403"/>
    <w:rsid w:val="00BE752C"/>
    <w:rsid w:val="00C057A8"/>
    <w:rsid w:val="00C102D0"/>
    <w:rsid w:val="00C17AE0"/>
    <w:rsid w:val="00C26E96"/>
    <w:rsid w:val="00C30817"/>
    <w:rsid w:val="00C44A84"/>
    <w:rsid w:val="00C47BF8"/>
    <w:rsid w:val="00C63459"/>
    <w:rsid w:val="00C7365C"/>
    <w:rsid w:val="00C7560B"/>
    <w:rsid w:val="00C9066E"/>
    <w:rsid w:val="00C96AA1"/>
    <w:rsid w:val="00CA29AF"/>
    <w:rsid w:val="00CA2DA3"/>
    <w:rsid w:val="00CB1AB6"/>
    <w:rsid w:val="00CB5C71"/>
    <w:rsid w:val="00CB6369"/>
    <w:rsid w:val="00CC0557"/>
    <w:rsid w:val="00CC1E25"/>
    <w:rsid w:val="00CC53EA"/>
    <w:rsid w:val="00CD0608"/>
    <w:rsid w:val="00CD6175"/>
    <w:rsid w:val="00CE6A68"/>
    <w:rsid w:val="00CF0617"/>
    <w:rsid w:val="00D149EA"/>
    <w:rsid w:val="00D27FDD"/>
    <w:rsid w:val="00D355BD"/>
    <w:rsid w:val="00D50655"/>
    <w:rsid w:val="00D55CD3"/>
    <w:rsid w:val="00D678CD"/>
    <w:rsid w:val="00D931BF"/>
    <w:rsid w:val="00D94426"/>
    <w:rsid w:val="00DA3CE0"/>
    <w:rsid w:val="00DC0071"/>
    <w:rsid w:val="00DC36AA"/>
    <w:rsid w:val="00DD1C9B"/>
    <w:rsid w:val="00E02294"/>
    <w:rsid w:val="00E02932"/>
    <w:rsid w:val="00E20B64"/>
    <w:rsid w:val="00E54CA7"/>
    <w:rsid w:val="00E6164C"/>
    <w:rsid w:val="00E765CA"/>
    <w:rsid w:val="00E80055"/>
    <w:rsid w:val="00EA77A9"/>
    <w:rsid w:val="00EB015D"/>
    <w:rsid w:val="00EE4F58"/>
    <w:rsid w:val="00F0201A"/>
    <w:rsid w:val="00F12704"/>
    <w:rsid w:val="00F14465"/>
    <w:rsid w:val="00F37E31"/>
    <w:rsid w:val="00F40C71"/>
    <w:rsid w:val="00F65D0D"/>
    <w:rsid w:val="00F7364C"/>
    <w:rsid w:val="00F8400B"/>
    <w:rsid w:val="00FB0D20"/>
    <w:rsid w:val="00FE2B58"/>
    <w:rsid w:val="00FE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74F2"/>
    <w:pPr>
      <w:spacing w:line="312" w:lineRule="auto"/>
    </w:pPr>
    <w:rPr>
      <w:rFonts w:ascii="Arial" w:hAnsi="Arial"/>
      <w:szCs w:val="24"/>
    </w:rPr>
  </w:style>
  <w:style w:type="paragraph" w:styleId="Heading1">
    <w:name w:val="heading 1"/>
    <w:basedOn w:val="Normal"/>
    <w:next w:val="BodyText1"/>
    <w:qFormat/>
    <w:rsid w:val="00BE752C"/>
    <w:pPr>
      <w:keepNext/>
      <w:keepLines/>
      <w:numPr>
        <w:numId w:val="18"/>
      </w:numPr>
      <w:outlineLvl w:val="0"/>
    </w:pPr>
    <w:rPr>
      <w:b/>
      <w:bCs/>
      <w:caps/>
      <w:sz w:val="22"/>
      <w:szCs w:val="28"/>
      <w:lang w:eastAsia="en-US"/>
    </w:rPr>
  </w:style>
  <w:style w:type="paragraph" w:styleId="Heading2">
    <w:name w:val="heading 2"/>
    <w:basedOn w:val="Normal"/>
    <w:next w:val="BodyText1"/>
    <w:qFormat/>
    <w:rsid w:val="00BE752C"/>
    <w:pPr>
      <w:keepNext/>
      <w:keepLines/>
      <w:numPr>
        <w:ilvl w:val="1"/>
        <w:numId w:val="18"/>
      </w:numPr>
      <w:spacing w:before="120"/>
      <w:outlineLvl w:val="1"/>
    </w:pPr>
    <w:rPr>
      <w:b/>
      <w:bCs/>
      <w:sz w:val="22"/>
      <w:szCs w:val="26"/>
      <w:lang w:eastAsia="en-US"/>
    </w:rPr>
  </w:style>
  <w:style w:type="paragraph" w:styleId="Heading3">
    <w:name w:val="heading 3"/>
    <w:basedOn w:val="Normal"/>
    <w:next w:val="BodyText1"/>
    <w:qFormat/>
    <w:rsid w:val="00BE752C"/>
    <w:pPr>
      <w:keepNext/>
      <w:keepLines/>
      <w:numPr>
        <w:ilvl w:val="2"/>
        <w:numId w:val="18"/>
      </w:numPr>
      <w:spacing w:before="120"/>
      <w:outlineLvl w:val="2"/>
    </w:pPr>
    <w:rPr>
      <w:bCs/>
      <w:i/>
      <w:sz w:val="22"/>
      <w:szCs w:val="22"/>
      <w:lang w:eastAsia="en-US"/>
    </w:rPr>
  </w:style>
  <w:style w:type="paragraph" w:styleId="Heading4">
    <w:name w:val="heading 4"/>
    <w:basedOn w:val="Normal"/>
    <w:next w:val="BodyText1"/>
    <w:qFormat/>
    <w:rsid w:val="00BE752C"/>
    <w:pPr>
      <w:keepNext/>
      <w:keepLines/>
      <w:numPr>
        <w:ilvl w:val="3"/>
        <w:numId w:val="18"/>
      </w:numPr>
      <w:spacing w:before="120"/>
      <w:outlineLvl w:val="3"/>
    </w:pPr>
    <w:rPr>
      <w:bCs/>
      <w:i/>
      <w:iCs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rsid w:val="00BA74F2"/>
    <w:rPr>
      <w:rFonts w:ascii="Arial" w:hAnsi="Arial"/>
      <w:sz w:val="18"/>
      <w:lang w:val="da-DK" w:eastAsia="da-DK" w:bidi="ar-SA"/>
    </w:rPr>
  </w:style>
  <w:style w:type="paragraph" w:styleId="FootnoteText">
    <w:name w:val="footnote text"/>
    <w:basedOn w:val="Normal"/>
    <w:link w:val="FootnoteTextChar"/>
    <w:qFormat/>
    <w:rsid w:val="00BA74F2"/>
    <w:pPr>
      <w:keepLines/>
      <w:spacing w:after="120" w:line="240" w:lineRule="auto"/>
    </w:pPr>
    <w:rPr>
      <w:sz w:val="18"/>
      <w:szCs w:val="20"/>
    </w:rPr>
  </w:style>
  <w:style w:type="paragraph" w:styleId="BalloonText">
    <w:name w:val="Balloon Text"/>
    <w:basedOn w:val="Normal"/>
    <w:semiHidden/>
    <w:rsid w:val="00BA74F2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BE752C"/>
    <w:pPr>
      <w:spacing w:after="240"/>
    </w:pPr>
    <w:rPr>
      <w:rFonts w:eastAsia="Calibri"/>
      <w:szCs w:val="22"/>
      <w:lang w:eastAsia="en-US"/>
    </w:rPr>
  </w:style>
  <w:style w:type="paragraph" w:customStyle="1" w:styleId="Bottomlinetext">
    <w:name w:val="Bottom line text"/>
    <w:basedOn w:val="Normal"/>
    <w:rsid w:val="00BA74F2"/>
    <w:rPr>
      <w:sz w:val="16"/>
    </w:rPr>
  </w:style>
  <w:style w:type="paragraph" w:customStyle="1" w:styleId="BottomlinetextBold">
    <w:name w:val="Bottom line text Bold"/>
    <w:basedOn w:val="Normal"/>
    <w:rsid w:val="00BA74F2"/>
    <w:rPr>
      <w:b/>
      <w:sz w:val="16"/>
    </w:rPr>
  </w:style>
  <w:style w:type="paragraph" w:styleId="Caption">
    <w:name w:val="caption"/>
    <w:basedOn w:val="Normal"/>
    <w:next w:val="BodyText1"/>
    <w:qFormat/>
    <w:rsid w:val="00BA74F2"/>
    <w:pPr>
      <w:tabs>
        <w:tab w:val="left" w:pos="907"/>
      </w:tabs>
      <w:spacing w:before="120" w:after="240"/>
      <w:ind w:left="907" w:right="907" w:hanging="907"/>
    </w:pPr>
    <w:rPr>
      <w:bCs/>
      <w:sz w:val="18"/>
      <w:szCs w:val="20"/>
    </w:rPr>
  </w:style>
  <w:style w:type="paragraph" w:customStyle="1" w:styleId="ChapterBold">
    <w:name w:val="Chapter Bold"/>
    <w:basedOn w:val="Normal"/>
    <w:next w:val="BodyText1"/>
    <w:rsid w:val="004E4A5A"/>
    <w:pPr>
      <w:spacing w:before="120"/>
    </w:pPr>
    <w:rPr>
      <w:b/>
      <w:sz w:val="22"/>
    </w:rPr>
  </w:style>
  <w:style w:type="character" w:styleId="CommentReference">
    <w:name w:val="annotation reference"/>
    <w:basedOn w:val="DefaultParagraphFont"/>
    <w:semiHidden/>
    <w:rsid w:val="00BA74F2"/>
    <w:rPr>
      <w:sz w:val="16"/>
      <w:szCs w:val="16"/>
    </w:rPr>
  </w:style>
  <w:style w:type="paragraph" w:styleId="CommentText">
    <w:name w:val="annotation text"/>
    <w:basedOn w:val="Normal"/>
    <w:semiHidden/>
    <w:rsid w:val="00BA74F2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BA74F2"/>
    <w:rPr>
      <w:b/>
      <w:bCs/>
    </w:rPr>
  </w:style>
  <w:style w:type="paragraph" w:customStyle="1" w:styleId="CustomType">
    <w:name w:val="Custom Type"/>
    <w:basedOn w:val="Normal"/>
    <w:rsid w:val="00BA74F2"/>
    <w:pPr>
      <w:spacing w:line="300" w:lineRule="atLeast"/>
    </w:pPr>
    <w:rPr>
      <w:sz w:val="26"/>
    </w:rPr>
  </w:style>
  <w:style w:type="table" w:customStyle="1" w:styleId="DesignedTable">
    <w:name w:val="Designed Table"/>
    <w:basedOn w:val="TableNormal"/>
    <w:rsid w:val="00BA74F2"/>
    <w:rPr>
      <w:rFonts w:ascii="Arial" w:hAnsi="Arial"/>
    </w:rPr>
    <w:tblPr>
      <w:tblStyleRowBandSize w:val="1"/>
      <w:tblStyleColBandSize w:val="1"/>
      <w:tblCellMar>
        <w:left w:w="57" w:type="dxa"/>
        <w:right w:w="57" w:type="dxa"/>
      </w:tblCellMar>
    </w:tblPr>
    <w:tblStylePr w:type="firstRow">
      <w:rPr>
        <w:rFonts w:ascii="Cambria" w:hAnsi="Cambria"/>
        <w:b/>
        <w:i w:val="0"/>
        <w:color w:val="FFFFFF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8D3E7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</w:tcPr>
    </w:tblStylePr>
    <w:tblStylePr w:type="band1Horz">
      <w:rPr>
        <w:rFonts w:ascii="Cambria" w:hAnsi="Cambria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E6E6E6"/>
      </w:tcPr>
    </w:tblStylePr>
    <w:tblStylePr w:type="band2Horz">
      <w:rPr>
        <w:rFonts w:ascii="Cambria" w:hAnsi="Cambria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CCCCCC"/>
      </w:tcPr>
    </w:tblStylePr>
  </w:style>
  <w:style w:type="paragraph" w:customStyle="1" w:styleId="Documenttitle">
    <w:name w:val="Documenttitle"/>
    <w:basedOn w:val="Normal"/>
    <w:rsid w:val="00C30817"/>
    <w:pPr>
      <w:spacing w:line="300" w:lineRule="atLeast"/>
    </w:pPr>
    <w:rPr>
      <w:sz w:val="26"/>
    </w:rPr>
  </w:style>
  <w:style w:type="paragraph" w:styleId="Footer">
    <w:name w:val="footer"/>
    <w:basedOn w:val="Normal"/>
    <w:semiHidden/>
    <w:rsid w:val="00BA74F2"/>
    <w:pPr>
      <w:tabs>
        <w:tab w:val="center" w:pos="4819"/>
        <w:tab w:val="right" w:pos="9638"/>
      </w:tabs>
    </w:pPr>
  </w:style>
  <w:style w:type="character" w:styleId="FootnoteReference">
    <w:name w:val="footnote reference"/>
    <w:basedOn w:val="DefaultParagraphFont"/>
    <w:rsid w:val="00BA74F2"/>
    <w:rPr>
      <w:vertAlign w:val="superscript"/>
    </w:rPr>
  </w:style>
  <w:style w:type="paragraph" w:styleId="Header">
    <w:name w:val="header"/>
    <w:basedOn w:val="Normal"/>
    <w:semiHidden/>
    <w:rsid w:val="00BA74F2"/>
    <w:pPr>
      <w:tabs>
        <w:tab w:val="center" w:pos="4819"/>
        <w:tab w:val="right" w:pos="9638"/>
      </w:tabs>
    </w:pPr>
  </w:style>
  <w:style w:type="paragraph" w:customStyle="1" w:styleId="HeadlineLevel2">
    <w:name w:val="Headline Level 2"/>
    <w:basedOn w:val="Normal"/>
    <w:rsid w:val="00BA74F2"/>
  </w:style>
  <w:style w:type="paragraph" w:customStyle="1" w:styleId="HeadlineLevel3">
    <w:name w:val="Headline Level 3"/>
    <w:basedOn w:val="Normal"/>
    <w:rsid w:val="00BA74F2"/>
  </w:style>
  <w:style w:type="paragraph" w:customStyle="1" w:styleId="HeadlineLevel4">
    <w:name w:val="Headline Level 4"/>
    <w:basedOn w:val="Normal"/>
    <w:rsid w:val="00BA74F2"/>
  </w:style>
  <w:style w:type="character" w:styleId="Hyperlink">
    <w:name w:val="Hyperlink"/>
    <w:basedOn w:val="DefaultParagraphFont"/>
    <w:uiPriority w:val="99"/>
    <w:rsid w:val="00BA74F2"/>
    <w:rPr>
      <w:color w:val="0000FF"/>
      <w:u w:val="single"/>
    </w:rPr>
  </w:style>
  <w:style w:type="paragraph" w:styleId="ListBullet">
    <w:name w:val="List Bullet"/>
    <w:basedOn w:val="Normal"/>
    <w:rsid w:val="00BA74F2"/>
    <w:pPr>
      <w:numPr>
        <w:numId w:val="6"/>
      </w:numPr>
      <w:spacing w:after="240"/>
    </w:pPr>
  </w:style>
  <w:style w:type="paragraph" w:styleId="ListNumber">
    <w:name w:val="List Number"/>
    <w:basedOn w:val="Normal"/>
    <w:rsid w:val="00BA74F2"/>
    <w:pPr>
      <w:numPr>
        <w:numId w:val="8"/>
      </w:numPr>
      <w:spacing w:after="240"/>
    </w:pPr>
  </w:style>
  <w:style w:type="paragraph" w:customStyle="1" w:styleId="NormalBold">
    <w:name w:val="Normal Bold"/>
    <w:basedOn w:val="Normal"/>
    <w:rsid w:val="00BA74F2"/>
    <w:rPr>
      <w:b/>
    </w:rPr>
  </w:style>
  <w:style w:type="paragraph" w:customStyle="1" w:styleId="NormalBoldAllCaps">
    <w:name w:val="Normal Bold All Caps"/>
    <w:basedOn w:val="Normal"/>
    <w:rsid w:val="00BA74F2"/>
    <w:rPr>
      <w:b/>
      <w:caps/>
    </w:rPr>
  </w:style>
  <w:style w:type="paragraph" w:customStyle="1" w:styleId="NormalBullet">
    <w:name w:val="Normal Bullet"/>
    <w:basedOn w:val="Normal"/>
    <w:rsid w:val="00BA74F2"/>
    <w:pPr>
      <w:numPr>
        <w:numId w:val="9"/>
      </w:numPr>
    </w:pPr>
  </w:style>
  <w:style w:type="paragraph" w:customStyle="1" w:styleId="NormalNumbering">
    <w:name w:val="Normal Numbering"/>
    <w:basedOn w:val="Normal"/>
    <w:next w:val="BodyText1"/>
    <w:rsid w:val="00BA74F2"/>
    <w:pPr>
      <w:numPr>
        <w:numId w:val="10"/>
      </w:numPr>
    </w:pPr>
  </w:style>
  <w:style w:type="character" w:styleId="PageNumber">
    <w:name w:val="page number"/>
    <w:basedOn w:val="DefaultParagraphFont"/>
    <w:rsid w:val="00BA74F2"/>
    <w:rPr>
      <w:rFonts w:ascii="Arial" w:hAnsi="Arial"/>
      <w:sz w:val="20"/>
    </w:rPr>
  </w:style>
  <w:style w:type="table" w:styleId="TableGrid">
    <w:name w:val="Table Grid"/>
    <w:basedOn w:val="TableNormal"/>
    <w:semiHidden/>
    <w:rsid w:val="00BA74F2"/>
    <w:pPr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957411"/>
    <w:pPr>
      <w:keepNext/>
      <w:spacing w:before="60" w:after="60" w:line="240" w:lineRule="auto"/>
    </w:pPr>
    <w:rPr>
      <w:sz w:val="18"/>
      <w:szCs w:val="19"/>
    </w:rPr>
  </w:style>
  <w:style w:type="paragraph" w:customStyle="1" w:styleId="TableTextBold">
    <w:name w:val="Table Text Bold"/>
    <w:basedOn w:val="Normal"/>
    <w:rsid w:val="00957411"/>
    <w:pPr>
      <w:keepNext/>
      <w:spacing w:before="60" w:after="60" w:line="240" w:lineRule="auto"/>
    </w:pPr>
    <w:rPr>
      <w:b/>
      <w:sz w:val="18"/>
      <w:szCs w:val="19"/>
    </w:rPr>
  </w:style>
  <w:style w:type="paragraph" w:customStyle="1" w:styleId="Title11pkt">
    <w:name w:val="Title 11 pkt"/>
    <w:basedOn w:val="Normal"/>
    <w:qFormat/>
    <w:rsid w:val="00BA74F2"/>
    <w:rPr>
      <w:sz w:val="22"/>
    </w:rPr>
  </w:style>
  <w:style w:type="paragraph" w:customStyle="1" w:styleId="Title18pkt">
    <w:name w:val="Title 18 pkt"/>
    <w:basedOn w:val="Normal"/>
    <w:rsid w:val="00BA74F2"/>
    <w:pPr>
      <w:spacing w:line="440" w:lineRule="atLeast"/>
    </w:pPr>
    <w:rPr>
      <w:caps/>
      <w:sz w:val="36"/>
      <w:szCs w:val="48"/>
    </w:rPr>
  </w:style>
  <w:style w:type="paragraph" w:customStyle="1" w:styleId="Title26pkt">
    <w:name w:val="Title 26 pkt"/>
    <w:basedOn w:val="Normal"/>
    <w:rsid w:val="00BA74F2"/>
    <w:pPr>
      <w:spacing w:line="640" w:lineRule="atLeast"/>
    </w:pPr>
    <w:rPr>
      <w:caps/>
      <w:sz w:val="52"/>
    </w:rPr>
  </w:style>
  <w:style w:type="paragraph" w:customStyle="1" w:styleId="TitleBold105pkt">
    <w:name w:val="Title Bold 10.5 pkt"/>
    <w:basedOn w:val="Normal"/>
    <w:rsid w:val="00BA74F2"/>
    <w:rPr>
      <w:b/>
      <w:caps/>
      <w:sz w:val="21"/>
      <w:szCs w:val="19"/>
    </w:rPr>
  </w:style>
  <w:style w:type="paragraph" w:customStyle="1" w:styleId="TitleBold11pkt">
    <w:name w:val="Title Bold 11 pkt"/>
    <w:basedOn w:val="Normal"/>
    <w:rsid w:val="00BA74F2"/>
    <w:rPr>
      <w:b/>
      <w:caps/>
      <w:sz w:val="22"/>
      <w:szCs w:val="19"/>
    </w:rPr>
  </w:style>
  <w:style w:type="paragraph" w:customStyle="1" w:styleId="TitleBold14pkt">
    <w:name w:val="Title Bold 14 pkt"/>
    <w:basedOn w:val="Normal"/>
    <w:rsid w:val="00BA74F2"/>
    <w:pPr>
      <w:spacing w:line="360" w:lineRule="atLeast"/>
    </w:pPr>
    <w:rPr>
      <w:b/>
      <w:caps/>
      <w:sz w:val="28"/>
      <w:szCs w:val="48"/>
    </w:rPr>
  </w:style>
  <w:style w:type="paragraph" w:styleId="TOC1">
    <w:name w:val="toc 1"/>
    <w:basedOn w:val="ChapterBold"/>
    <w:next w:val="Normal"/>
    <w:autoRedefine/>
    <w:uiPriority w:val="39"/>
    <w:rsid w:val="00C7560B"/>
    <w:pPr>
      <w:tabs>
        <w:tab w:val="right" w:leader="dot" w:pos="7200"/>
      </w:tabs>
      <w:ind w:right="510"/>
    </w:pPr>
  </w:style>
  <w:style w:type="paragraph" w:styleId="TOC2">
    <w:name w:val="toc 2"/>
    <w:basedOn w:val="HeadlineLevel2"/>
    <w:next w:val="Normal"/>
    <w:autoRedefine/>
    <w:uiPriority w:val="39"/>
    <w:rsid w:val="00BA74F2"/>
    <w:pPr>
      <w:tabs>
        <w:tab w:val="left" w:pos="567"/>
        <w:tab w:val="right" w:leader="dot" w:pos="7162"/>
      </w:tabs>
      <w:ind w:left="567" w:hanging="567"/>
    </w:pPr>
  </w:style>
  <w:style w:type="paragraph" w:styleId="TOC3">
    <w:name w:val="toc 3"/>
    <w:basedOn w:val="HeadlineLevel3"/>
    <w:next w:val="Normal"/>
    <w:autoRedefine/>
    <w:uiPriority w:val="39"/>
    <w:rsid w:val="00005016"/>
    <w:pPr>
      <w:tabs>
        <w:tab w:val="left" w:pos="1446"/>
        <w:tab w:val="right" w:leader="dot" w:pos="7161"/>
      </w:tabs>
      <w:ind w:left="1446" w:hanging="879"/>
    </w:pPr>
  </w:style>
  <w:style w:type="paragraph" w:styleId="TOC4">
    <w:name w:val="toc 4"/>
    <w:basedOn w:val="HeadlineLevel4"/>
    <w:next w:val="Normal"/>
    <w:autoRedefine/>
    <w:uiPriority w:val="39"/>
    <w:rsid w:val="00BA74F2"/>
    <w:pPr>
      <w:tabs>
        <w:tab w:val="left" w:pos="1446"/>
        <w:tab w:val="right" w:leader="dot" w:pos="7173"/>
      </w:tabs>
      <w:ind w:left="1446" w:hanging="879"/>
    </w:pPr>
  </w:style>
  <w:style w:type="paragraph" w:styleId="TOC5">
    <w:name w:val="toc 5"/>
    <w:basedOn w:val="Normal"/>
    <w:next w:val="Normal"/>
    <w:autoRedefine/>
    <w:uiPriority w:val="39"/>
    <w:unhideWhenUsed/>
    <w:rsid w:val="006B12AD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6B12AD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6B12AD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6B12AD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6B12AD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rsid w:val="00884EC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51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74F2"/>
    <w:pPr>
      <w:spacing w:line="312" w:lineRule="auto"/>
    </w:pPr>
    <w:rPr>
      <w:rFonts w:ascii="Arial" w:hAnsi="Arial"/>
      <w:szCs w:val="24"/>
    </w:rPr>
  </w:style>
  <w:style w:type="paragraph" w:styleId="Heading1">
    <w:name w:val="heading 1"/>
    <w:basedOn w:val="Normal"/>
    <w:next w:val="BodyText1"/>
    <w:qFormat/>
    <w:rsid w:val="00BE752C"/>
    <w:pPr>
      <w:keepNext/>
      <w:keepLines/>
      <w:numPr>
        <w:numId w:val="18"/>
      </w:numPr>
      <w:outlineLvl w:val="0"/>
    </w:pPr>
    <w:rPr>
      <w:b/>
      <w:bCs/>
      <w:caps/>
      <w:sz w:val="22"/>
      <w:szCs w:val="28"/>
      <w:lang w:eastAsia="en-US"/>
    </w:rPr>
  </w:style>
  <w:style w:type="paragraph" w:styleId="Heading2">
    <w:name w:val="heading 2"/>
    <w:basedOn w:val="Normal"/>
    <w:next w:val="BodyText1"/>
    <w:qFormat/>
    <w:rsid w:val="00BE752C"/>
    <w:pPr>
      <w:keepNext/>
      <w:keepLines/>
      <w:numPr>
        <w:ilvl w:val="1"/>
        <w:numId w:val="18"/>
      </w:numPr>
      <w:spacing w:before="120"/>
      <w:outlineLvl w:val="1"/>
    </w:pPr>
    <w:rPr>
      <w:b/>
      <w:bCs/>
      <w:sz w:val="22"/>
      <w:szCs w:val="26"/>
      <w:lang w:eastAsia="en-US"/>
    </w:rPr>
  </w:style>
  <w:style w:type="paragraph" w:styleId="Heading3">
    <w:name w:val="heading 3"/>
    <w:basedOn w:val="Normal"/>
    <w:next w:val="BodyText1"/>
    <w:qFormat/>
    <w:rsid w:val="00BE752C"/>
    <w:pPr>
      <w:keepNext/>
      <w:keepLines/>
      <w:numPr>
        <w:ilvl w:val="2"/>
        <w:numId w:val="18"/>
      </w:numPr>
      <w:spacing w:before="120"/>
      <w:outlineLvl w:val="2"/>
    </w:pPr>
    <w:rPr>
      <w:bCs/>
      <w:i/>
      <w:sz w:val="22"/>
      <w:szCs w:val="22"/>
      <w:lang w:eastAsia="en-US"/>
    </w:rPr>
  </w:style>
  <w:style w:type="paragraph" w:styleId="Heading4">
    <w:name w:val="heading 4"/>
    <w:basedOn w:val="Normal"/>
    <w:next w:val="BodyText1"/>
    <w:qFormat/>
    <w:rsid w:val="00BE752C"/>
    <w:pPr>
      <w:keepNext/>
      <w:keepLines/>
      <w:numPr>
        <w:ilvl w:val="3"/>
        <w:numId w:val="18"/>
      </w:numPr>
      <w:spacing w:before="120"/>
      <w:outlineLvl w:val="3"/>
    </w:pPr>
    <w:rPr>
      <w:bCs/>
      <w:i/>
      <w:iCs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rsid w:val="00BA74F2"/>
    <w:rPr>
      <w:rFonts w:ascii="Arial" w:hAnsi="Arial"/>
      <w:sz w:val="18"/>
      <w:lang w:val="da-DK" w:eastAsia="da-DK" w:bidi="ar-SA"/>
    </w:rPr>
  </w:style>
  <w:style w:type="paragraph" w:styleId="FootnoteText">
    <w:name w:val="footnote text"/>
    <w:basedOn w:val="Normal"/>
    <w:link w:val="FootnoteTextChar"/>
    <w:qFormat/>
    <w:rsid w:val="00BA74F2"/>
    <w:pPr>
      <w:keepLines/>
      <w:spacing w:after="120" w:line="240" w:lineRule="auto"/>
    </w:pPr>
    <w:rPr>
      <w:sz w:val="18"/>
      <w:szCs w:val="20"/>
    </w:rPr>
  </w:style>
  <w:style w:type="paragraph" w:styleId="BalloonText">
    <w:name w:val="Balloon Text"/>
    <w:basedOn w:val="Normal"/>
    <w:semiHidden/>
    <w:rsid w:val="00BA74F2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BE752C"/>
    <w:pPr>
      <w:spacing w:after="240"/>
    </w:pPr>
    <w:rPr>
      <w:rFonts w:eastAsia="Calibri"/>
      <w:szCs w:val="22"/>
      <w:lang w:eastAsia="en-US"/>
    </w:rPr>
  </w:style>
  <w:style w:type="paragraph" w:customStyle="1" w:styleId="Bottomlinetext">
    <w:name w:val="Bottom line text"/>
    <w:basedOn w:val="Normal"/>
    <w:rsid w:val="00BA74F2"/>
    <w:rPr>
      <w:sz w:val="16"/>
    </w:rPr>
  </w:style>
  <w:style w:type="paragraph" w:customStyle="1" w:styleId="BottomlinetextBold">
    <w:name w:val="Bottom line text Bold"/>
    <w:basedOn w:val="Normal"/>
    <w:rsid w:val="00BA74F2"/>
    <w:rPr>
      <w:b/>
      <w:sz w:val="16"/>
    </w:rPr>
  </w:style>
  <w:style w:type="paragraph" w:styleId="Caption">
    <w:name w:val="caption"/>
    <w:basedOn w:val="Normal"/>
    <w:next w:val="BodyText1"/>
    <w:qFormat/>
    <w:rsid w:val="00BA74F2"/>
    <w:pPr>
      <w:tabs>
        <w:tab w:val="left" w:pos="907"/>
      </w:tabs>
      <w:spacing w:before="120" w:after="240"/>
      <w:ind w:left="907" w:right="907" w:hanging="907"/>
    </w:pPr>
    <w:rPr>
      <w:bCs/>
      <w:sz w:val="18"/>
      <w:szCs w:val="20"/>
    </w:rPr>
  </w:style>
  <w:style w:type="paragraph" w:customStyle="1" w:styleId="ChapterBold">
    <w:name w:val="Chapter Bold"/>
    <w:basedOn w:val="Normal"/>
    <w:next w:val="BodyText1"/>
    <w:rsid w:val="004E4A5A"/>
    <w:pPr>
      <w:spacing w:before="120"/>
    </w:pPr>
    <w:rPr>
      <w:b/>
      <w:sz w:val="22"/>
    </w:rPr>
  </w:style>
  <w:style w:type="character" w:styleId="CommentReference">
    <w:name w:val="annotation reference"/>
    <w:basedOn w:val="DefaultParagraphFont"/>
    <w:semiHidden/>
    <w:rsid w:val="00BA74F2"/>
    <w:rPr>
      <w:sz w:val="16"/>
      <w:szCs w:val="16"/>
    </w:rPr>
  </w:style>
  <w:style w:type="paragraph" w:styleId="CommentText">
    <w:name w:val="annotation text"/>
    <w:basedOn w:val="Normal"/>
    <w:semiHidden/>
    <w:rsid w:val="00BA74F2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BA74F2"/>
    <w:rPr>
      <w:b/>
      <w:bCs/>
    </w:rPr>
  </w:style>
  <w:style w:type="paragraph" w:customStyle="1" w:styleId="CustomType">
    <w:name w:val="Custom Type"/>
    <w:basedOn w:val="Normal"/>
    <w:rsid w:val="00BA74F2"/>
    <w:pPr>
      <w:spacing w:line="300" w:lineRule="atLeast"/>
    </w:pPr>
    <w:rPr>
      <w:sz w:val="26"/>
    </w:rPr>
  </w:style>
  <w:style w:type="table" w:customStyle="1" w:styleId="DesignedTable">
    <w:name w:val="Designed Table"/>
    <w:basedOn w:val="TableNormal"/>
    <w:rsid w:val="00BA74F2"/>
    <w:rPr>
      <w:rFonts w:ascii="Arial" w:hAnsi="Arial"/>
    </w:rPr>
    <w:tblPr>
      <w:tblStyleRowBandSize w:val="1"/>
      <w:tblStyleColBandSize w:val="1"/>
      <w:tblCellMar>
        <w:left w:w="57" w:type="dxa"/>
        <w:right w:w="57" w:type="dxa"/>
      </w:tblCellMar>
    </w:tblPr>
    <w:tblStylePr w:type="firstRow">
      <w:rPr>
        <w:rFonts w:ascii="Cambria" w:hAnsi="Cambria"/>
        <w:b/>
        <w:i w:val="0"/>
        <w:color w:val="FFFFFF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8D3E7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</w:tcPr>
    </w:tblStylePr>
    <w:tblStylePr w:type="band1Horz">
      <w:rPr>
        <w:rFonts w:ascii="Cambria" w:hAnsi="Cambria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E6E6E6"/>
      </w:tcPr>
    </w:tblStylePr>
    <w:tblStylePr w:type="band2Horz">
      <w:rPr>
        <w:rFonts w:ascii="Cambria" w:hAnsi="Cambria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CCCCCC"/>
      </w:tcPr>
    </w:tblStylePr>
  </w:style>
  <w:style w:type="paragraph" w:customStyle="1" w:styleId="Documenttitle">
    <w:name w:val="Documenttitle"/>
    <w:basedOn w:val="Normal"/>
    <w:rsid w:val="00C30817"/>
    <w:pPr>
      <w:spacing w:line="300" w:lineRule="atLeast"/>
    </w:pPr>
    <w:rPr>
      <w:sz w:val="26"/>
    </w:rPr>
  </w:style>
  <w:style w:type="paragraph" w:styleId="Footer">
    <w:name w:val="footer"/>
    <w:basedOn w:val="Normal"/>
    <w:semiHidden/>
    <w:rsid w:val="00BA74F2"/>
    <w:pPr>
      <w:tabs>
        <w:tab w:val="center" w:pos="4819"/>
        <w:tab w:val="right" w:pos="9638"/>
      </w:tabs>
    </w:pPr>
  </w:style>
  <w:style w:type="character" w:styleId="FootnoteReference">
    <w:name w:val="footnote reference"/>
    <w:basedOn w:val="DefaultParagraphFont"/>
    <w:rsid w:val="00BA74F2"/>
    <w:rPr>
      <w:vertAlign w:val="superscript"/>
    </w:rPr>
  </w:style>
  <w:style w:type="paragraph" w:styleId="Header">
    <w:name w:val="header"/>
    <w:basedOn w:val="Normal"/>
    <w:semiHidden/>
    <w:rsid w:val="00BA74F2"/>
    <w:pPr>
      <w:tabs>
        <w:tab w:val="center" w:pos="4819"/>
        <w:tab w:val="right" w:pos="9638"/>
      </w:tabs>
    </w:pPr>
  </w:style>
  <w:style w:type="paragraph" w:customStyle="1" w:styleId="HeadlineLevel2">
    <w:name w:val="Headline Level 2"/>
    <w:basedOn w:val="Normal"/>
    <w:rsid w:val="00BA74F2"/>
  </w:style>
  <w:style w:type="paragraph" w:customStyle="1" w:styleId="HeadlineLevel3">
    <w:name w:val="Headline Level 3"/>
    <w:basedOn w:val="Normal"/>
    <w:rsid w:val="00BA74F2"/>
  </w:style>
  <w:style w:type="paragraph" w:customStyle="1" w:styleId="HeadlineLevel4">
    <w:name w:val="Headline Level 4"/>
    <w:basedOn w:val="Normal"/>
    <w:rsid w:val="00BA74F2"/>
  </w:style>
  <w:style w:type="character" w:styleId="Hyperlink">
    <w:name w:val="Hyperlink"/>
    <w:basedOn w:val="DefaultParagraphFont"/>
    <w:uiPriority w:val="99"/>
    <w:rsid w:val="00BA74F2"/>
    <w:rPr>
      <w:color w:val="0000FF"/>
      <w:u w:val="single"/>
    </w:rPr>
  </w:style>
  <w:style w:type="paragraph" w:styleId="ListBullet">
    <w:name w:val="List Bullet"/>
    <w:basedOn w:val="Normal"/>
    <w:rsid w:val="00BA74F2"/>
    <w:pPr>
      <w:numPr>
        <w:numId w:val="6"/>
      </w:numPr>
      <w:spacing w:after="240"/>
    </w:pPr>
  </w:style>
  <w:style w:type="paragraph" w:styleId="ListNumber">
    <w:name w:val="List Number"/>
    <w:basedOn w:val="Normal"/>
    <w:rsid w:val="00BA74F2"/>
    <w:pPr>
      <w:numPr>
        <w:numId w:val="8"/>
      </w:numPr>
      <w:spacing w:after="240"/>
    </w:pPr>
  </w:style>
  <w:style w:type="paragraph" w:customStyle="1" w:styleId="NormalBold">
    <w:name w:val="Normal Bold"/>
    <w:basedOn w:val="Normal"/>
    <w:rsid w:val="00BA74F2"/>
    <w:rPr>
      <w:b/>
    </w:rPr>
  </w:style>
  <w:style w:type="paragraph" w:customStyle="1" w:styleId="NormalBoldAllCaps">
    <w:name w:val="Normal Bold All Caps"/>
    <w:basedOn w:val="Normal"/>
    <w:rsid w:val="00BA74F2"/>
    <w:rPr>
      <w:b/>
      <w:caps/>
    </w:rPr>
  </w:style>
  <w:style w:type="paragraph" w:customStyle="1" w:styleId="NormalBullet">
    <w:name w:val="Normal Bullet"/>
    <w:basedOn w:val="Normal"/>
    <w:rsid w:val="00BA74F2"/>
    <w:pPr>
      <w:numPr>
        <w:numId w:val="9"/>
      </w:numPr>
    </w:pPr>
  </w:style>
  <w:style w:type="paragraph" w:customStyle="1" w:styleId="NormalNumbering">
    <w:name w:val="Normal Numbering"/>
    <w:basedOn w:val="Normal"/>
    <w:next w:val="BodyText1"/>
    <w:rsid w:val="00BA74F2"/>
    <w:pPr>
      <w:numPr>
        <w:numId w:val="10"/>
      </w:numPr>
    </w:pPr>
  </w:style>
  <w:style w:type="character" w:styleId="PageNumber">
    <w:name w:val="page number"/>
    <w:basedOn w:val="DefaultParagraphFont"/>
    <w:rsid w:val="00BA74F2"/>
    <w:rPr>
      <w:rFonts w:ascii="Arial" w:hAnsi="Arial"/>
      <w:sz w:val="20"/>
    </w:rPr>
  </w:style>
  <w:style w:type="table" w:styleId="TableGrid">
    <w:name w:val="Table Grid"/>
    <w:basedOn w:val="TableNormal"/>
    <w:semiHidden/>
    <w:rsid w:val="00BA74F2"/>
    <w:pPr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957411"/>
    <w:pPr>
      <w:keepNext/>
      <w:spacing w:before="60" w:after="60" w:line="240" w:lineRule="auto"/>
    </w:pPr>
    <w:rPr>
      <w:sz w:val="18"/>
      <w:szCs w:val="19"/>
    </w:rPr>
  </w:style>
  <w:style w:type="paragraph" w:customStyle="1" w:styleId="TableTextBold">
    <w:name w:val="Table Text Bold"/>
    <w:basedOn w:val="Normal"/>
    <w:rsid w:val="00957411"/>
    <w:pPr>
      <w:keepNext/>
      <w:spacing w:before="60" w:after="60" w:line="240" w:lineRule="auto"/>
    </w:pPr>
    <w:rPr>
      <w:b/>
      <w:sz w:val="18"/>
      <w:szCs w:val="19"/>
    </w:rPr>
  </w:style>
  <w:style w:type="paragraph" w:customStyle="1" w:styleId="Title11pkt">
    <w:name w:val="Title 11 pkt"/>
    <w:basedOn w:val="Normal"/>
    <w:qFormat/>
    <w:rsid w:val="00BA74F2"/>
    <w:rPr>
      <w:sz w:val="22"/>
    </w:rPr>
  </w:style>
  <w:style w:type="paragraph" w:customStyle="1" w:styleId="Title18pkt">
    <w:name w:val="Title 18 pkt"/>
    <w:basedOn w:val="Normal"/>
    <w:rsid w:val="00BA74F2"/>
    <w:pPr>
      <w:spacing w:line="440" w:lineRule="atLeast"/>
    </w:pPr>
    <w:rPr>
      <w:caps/>
      <w:sz w:val="36"/>
      <w:szCs w:val="48"/>
    </w:rPr>
  </w:style>
  <w:style w:type="paragraph" w:customStyle="1" w:styleId="Title26pkt">
    <w:name w:val="Title 26 pkt"/>
    <w:basedOn w:val="Normal"/>
    <w:rsid w:val="00BA74F2"/>
    <w:pPr>
      <w:spacing w:line="640" w:lineRule="atLeast"/>
    </w:pPr>
    <w:rPr>
      <w:caps/>
      <w:sz w:val="52"/>
    </w:rPr>
  </w:style>
  <w:style w:type="paragraph" w:customStyle="1" w:styleId="TitleBold105pkt">
    <w:name w:val="Title Bold 10.5 pkt"/>
    <w:basedOn w:val="Normal"/>
    <w:rsid w:val="00BA74F2"/>
    <w:rPr>
      <w:b/>
      <w:caps/>
      <w:sz w:val="21"/>
      <w:szCs w:val="19"/>
    </w:rPr>
  </w:style>
  <w:style w:type="paragraph" w:customStyle="1" w:styleId="TitleBold11pkt">
    <w:name w:val="Title Bold 11 pkt"/>
    <w:basedOn w:val="Normal"/>
    <w:rsid w:val="00BA74F2"/>
    <w:rPr>
      <w:b/>
      <w:caps/>
      <w:sz w:val="22"/>
      <w:szCs w:val="19"/>
    </w:rPr>
  </w:style>
  <w:style w:type="paragraph" w:customStyle="1" w:styleId="TitleBold14pkt">
    <w:name w:val="Title Bold 14 pkt"/>
    <w:basedOn w:val="Normal"/>
    <w:rsid w:val="00BA74F2"/>
    <w:pPr>
      <w:spacing w:line="360" w:lineRule="atLeast"/>
    </w:pPr>
    <w:rPr>
      <w:b/>
      <w:caps/>
      <w:sz w:val="28"/>
      <w:szCs w:val="48"/>
    </w:rPr>
  </w:style>
  <w:style w:type="paragraph" w:styleId="TOC1">
    <w:name w:val="toc 1"/>
    <w:basedOn w:val="ChapterBold"/>
    <w:next w:val="Normal"/>
    <w:autoRedefine/>
    <w:uiPriority w:val="39"/>
    <w:rsid w:val="00C7560B"/>
    <w:pPr>
      <w:tabs>
        <w:tab w:val="right" w:leader="dot" w:pos="7200"/>
      </w:tabs>
      <w:ind w:right="510"/>
    </w:pPr>
  </w:style>
  <w:style w:type="paragraph" w:styleId="TOC2">
    <w:name w:val="toc 2"/>
    <w:basedOn w:val="HeadlineLevel2"/>
    <w:next w:val="Normal"/>
    <w:autoRedefine/>
    <w:uiPriority w:val="39"/>
    <w:rsid w:val="00BA74F2"/>
    <w:pPr>
      <w:tabs>
        <w:tab w:val="left" w:pos="567"/>
        <w:tab w:val="right" w:leader="dot" w:pos="7162"/>
      </w:tabs>
      <w:ind w:left="567" w:hanging="567"/>
    </w:pPr>
  </w:style>
  <w:style w:type="paragraph" w:styleId="TOC3">
    <w:name w:val="toc 3"/>
    <w:basedOn w:val="HeadlineLevel3"/>
    <w:next w:val="Normal"/>
    <w:autoRedefine/>
    <w:uiPriority w:val="39"/>
    <w:rsid w:val="00005016"/>
    <w:pPr>
      <w:tabs>
        <w:tab w:val="left" w:pos="1446"/>
        <w:tab w:val="right" w:leader="dot" w:pos="7161"/>
      </w:tabs>
      <w:ind w:left="1446" w:hanging="879"/>
    </w:pPr>
  </w:style>
  <w:style w:type="paragraph" w:styleId="TOC4">
    <w:name w:val="toc 4"/>
    <w:basedOn w:val="HeadlineLevel4"/>
    <w:next w:val="Normal"/>
    <w:autoRedefine/>
    <w:uiPriority w:val="39"/>
    <w:rsid w:val="00BA74F2"/>
    <w:pPr>
      <w:tabs>
        <w:tab w:val="left" w:pos="1446"/>
        <w:tab w:val="right" w:leader="dot" w:pos="7173"/>
      </w:tabs>
      <w:ind w:left="1446" w:hanging="879"/>
    </w:pPr>
  </w:style>
  <w:style w:type="paragraph" w:styleId="TOC5">
    <w:name w:val="toc 5"/>
    <w:basedOn w:val="Normal"/>
    <w:next w:val="Normal"/>
    <w:autoRedefine/>
    <w:uiPriority w:val="39"/>
    <w:unhideWhenUsed/>
    <w:rsid w:val="006B12AD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6B12AD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6B12AD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6B12AD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6B12AD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rsid w:val="00884EC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5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en.wikipedia.org/wiki/Model%E2%80%93view%E2%80%93controller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sdfe.dk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awa.aws.dk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dmz-geoenvir01/webservicenetforvaltning3/Service_GeoEnviron.svc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jeffreypalermo.com/blog/the-onion-architecture-part-1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NIRAS\Skabeloner\Skabeloner\note%20with%20inde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 with index.dotx</Template>
  <TotalTime>1</TotalTime>
  <Pages>25</Pages>
  <Words>4665</Words>
  <Characters>28462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NIRAS</Company>
  <LinksUpToDate>false</LinksUpToDate>
  <CharactersWithSpaces>33061</CharactersWithSpaces>
  <SharedDoc>false</SharedDoc>
  <HLinks>
    <vt:vector size="6" baseType="variant"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_Toc288335324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Kristian Holm Vester (KVE)</dc:creator>
  <cp:lastModifiedBy>Tom Graven Kvist (TOK)</cp:lastModifiedBy>
  <cp:revision>86</cp:revision>
  <dcterms:created xsi:type="dcterms:W3CDTF">2014-06-17T06:03:00Z</dcterms:created>
  <dcterms:modified xsi:type="dcterms:W3CDTF">2016-08-23T14:02:00Z</dcterms:modified>
</cp:coreProperties>
</file>